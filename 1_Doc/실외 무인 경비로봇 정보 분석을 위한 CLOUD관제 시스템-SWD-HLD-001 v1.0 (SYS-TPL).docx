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CBDE4" w14:textId="77777777" w:rsidR="00146695" w:rsidRPr="00122DF2" w:rsidRDefault="00146695" w:rsidP="00C811BE">
      <w:pPr>
        <w:ind w:right="640"/>
        <w:jc w:val="right"/>
      </w:pPr>
      <w:r w:rsidRPr="00122DF2">
        <w:rPr>
          <w:rStyle w:val="ac"/>
          <w:rFonts w:hint="eastAsia"/>
        </w:rPr>
        <w:t xml:space="preserve">                            </w:t>
      </w:r>
    </w:p>
    <w:p w14:paraId="5F5D917E" w14:textId="77777777" w:rsidR="00C1395F" w:rsidRPr="00122DF2" w:rsidRDefault="00515CCA" w:rsidP="00C1395F">
      <w:pPr>
        <w:pStyle w:val="af"/>
      </w:pPr>
      <w:r w:rsidRPr="00122DF2">
        <w:rPr>
          <w:rFonts w:hint="eastAsia"/>
        </w:rPr>
        <w:t>Abstract</w:t>
      </w:r>
    </w:p>
    <w:p w14:paraId="23A37B6C" w14:textId="77777777" w:rsidR="002952D9" w:rsidRPr="00122DF2" w:rsidRDefault="002952D9" w:rsidP="002952D9"/>
    <w:p w14:paraId="51C2A03F" w14:textId="4FA26C6A" w:rsidR="003665B5" w:rsidRPr="00122DF2" w:rsidRDefault="003665B5" w:rsidP="002952D9">
      <w:r w:rsidRPr="00122DF2">
        <w:rPr>
          <w:rFonts w:hint="eastAsia"/>
        </w:rPr>
        <w:t>본문서는</w:t>
      </w:r>
      <w:r w:rsidR="00480250" w:rsidRPr="00122DF2">
        <w:rPr>
          <w:rFonts w:hint="eastAsia"/>
        </w:rPr>
        <w:t xml:space="preserve"> </w:t>
      </w:r>
      <w:r w:rsidR="00480250" w:rsidRPr="00122DF2">
        <w:rPr>
          <w:rFonts w:hint="eastAsia"/>
        </w:rPr>
        <w:t>실외</w:t>
      </w:r>
      <w:r w:rsidR="00480250" w:rsidRPr="00122DF2">
        <w:rPr>
          <w:rFonts w:hint="eastAsia"/>
        </w:rPr>
        <w:t xml:space="preserve"> </w:t>
      </w:r>
      <w:r w:rsidR="00480250" w:rsidRPr="00122DF2">
        <w:rPr>
          <w:rFonts w:hint="eastAsia"/>
        </w:rPr>
        <w:t>무인</w:t>
      </w:r>
      <w:r w:rsidR="00480250" w:rsidRPr="00122DF2">
        <w:rPr>
          <w:rFonts w:hint="eastAsia"/>
        </w:rPr>
        <w:t xml:space="preserve"> </w:t>
      </w:r>
      <w:r w:rsidR="00480250" w:rsidRPr="00122DF2">
        <w:rPr>
          <w:rFonts w:hint="eastAsia"/>
        </w:rPr>
        <w:t>경비로봇</w:t>
      </w:r>
      <w:r w:rsidR="00480250" w:rsidRPr="00122DF2">
        <w:rPr>
          <w:rFonts w:hint="eastAsia"/>
        </w:rPr>
        <w:t xml:space="preserve"> </w:t>
      </w:r>
      <w:r w:rsidR="00480250" w:rsidRPr="00122DF2">
        <w:rPr>
          <w:rFonts w:hint="eastAsia"/>
        </w:rPr>
        <w:t>정보</w:t>
      </w:r>
      <w:r w:rsidR="00480250" w:rsidRPr="00122DF2">
        <w:rPr>
          <w:rFonts w:hint="eastAsia"/>
        </w:rPr>
        <w:t xml:space="preserve"> </w:t>
      </w:r>
      <w:r w:rsidR="00480250" w:rsidRPr="00122DF2">
        <w:rPr>
          <w:rFonts w:hint="eastAsia"/>
        </w:rPr>
        <w:t>분석을</w:t>
      </w:r>
      <w:r w:rsidR="00480250" w:rsidRPr="00122DF2">
        <w:rPr>
          <w:rFonts w:hint="eastAsia"/>
        </w:rPr>
        <w:t xml:space="preserve"> </w:t>
      </w:r>
      <w:r w:rsidR="00480250" w:rsidRPr="00122DF2">
        <w:rPr>
          <w:rFonts w:hint="eastAsia"/>
        </w:rPr>
        <w:t>위한</w:t>
      </w:r>
      <w:r w:rsidR="00480250" w:rsidRPr="00122DF2">
        <w:rPr>
          <w:rFonts w:hint="eastAsia"/>
        </w:rPr>
        <w:t xml:space="preserve"> CLOUD</w:t>
      </w:r>
      <w:r w:rsidR="00480250" w:rsidRPr="00122DF2">
        <w:rPr>
          <w:rFonts w:hint="eastAsia"/>
        </w:rPr>
        <w:t>관제</w:t>
      </w:r>
      <w:r w:rsidR="00480250" w:rsidRPr="00122DF2">
        <w:rPr>
          <w:rFonts w:hint="eastAsia"/>
        </w:rPr>
        <w:t xml:space="preserve"> </w:t>
      </w:r>
      <w:r w:rsidR="00480250" w:rsidRPr="00122DF2">
        <w:rPr>
          <w:rFonts w:hint="eastAsia"/>
        </w:rPr>
        <w:t>시스템에서</w:t>
      </w:r>
      <w:r w:rsidR="00480250" w:rsidRPr="00122DF2">
        <w:rPr>
          <w:rFonts w:hint="eastAsia"/>
        </w:rPr>
        <w:t xml:space="preserve"> </w:t>
      </w:r>
      <w:r w:rsidRPr="00122DF2">
        <w:rPr>
          <w:rFonts w:hint="eastAsia"/>
        </w:rPr>
        <w:t>MQTT</w:t>
      </w:r>
      <w:r w:rsidRPr="00122DF2">
        <w:rPr>
          <w:rFonts w:hint="eastAsia"/>
        </w:rPr>
        <w:t>통신</w:t>
      </w:r>
      <w:r w:rsidR="00480250" w:rsidRPr="00122DF2">
        <w:rPr>
          <w:rFonts w:hint="eastAsia"/>
        </w:rPr>
        <w:t>을</w:t>
      </w:r>
      <w:r w:rsidR="00480250" w:rsidRPr="00122DF2">
        <w:rPr>
          <w:rFonts w:hint="eastAsia"/>
        </w:rPr>
        <w:t xml:space="preserve"> </w:t>
      </w:r>
      <w:r w:rsidR="00480250" w:rsidRPr="00122DF2">
        <w:rPr>
          <w:rFonts w:hint="eastAsia"/>
        </w:rPr>
        <w:t>통해서</w:t>
      </w:r>
      <w:r w:rsidR="00480250" w:rsidRPr="00122DF2">
        <w:rPr>
          <w:rFonts w:hint="eastAsia"/>
        </w:rPr>
        <w:t xml:space="preserve"> </w:t>
      </w:r>
      <w:r w:rsidR="00480250" w:rsidRPr="00122DF2">
        <w:rPr>
          <w:rFonts w:hint="eastAsia"/>
        </w:rPr>
        <w:t>각</w:t>
      </w:r>
      <w:r w:rsidR="00480250" w:rsidRPr="00122DF2">
        <w:rPr>
          <w:rFonts w:hint="eastAsia"/>
        </w:rPr>
        <w:t xml:space="preserve"> </w:t>
      </w:r>
      <w:r w:rsidR="00480250" w:rsidRPr="00122DF2">
        <w:rPr>
          <w:rFonts w:hint="eastAsia"/>
        </w:rPr>
        <w:t>서버간의</w:t>
      </w:r>
      <w:r w:rsidR="00480250" w:rsidRPr="00122DF2">
        <w:rPr>
          <w:rFonts w:hint="eastAsia"/>
        </w:rPr>
        <w:t xml:space="preserve"> </w:t>
      </w:r>
      <w:r w:rsidR="00480250" w:rsidRPr="00122DF2">
        <w:rPr>
          <w:rFonts w:hint="eastAsia"/>
        </w:rPr>
        <w:t>명령</w:t>
      </w:r>
      <w:r w:rsidR="00480250" w:rsidRPr="00122DF2">
        <w:rPr>
          <w:rFonts w:hint="eastAsia"/>
        </w:rPr>
        <w:t xml:space="preserve"> </w:t>
      </w:r>
      <w:r w:rsidR="00480250" w:rsidRPr="00122DF2">
        <w:rPr>
          <w:rFonts w:hint="eastAsia"/>
        </w:rPr>
        <w:t>또는</w:t>
      </w:r>
      <w:r w:rsidR="00480250" w:rsidRPr="00122DF2">
        <w:rPr>
          <w:rFonts w:hint="eastAsia"/>
        </w:rPr>
        <w:t xml:space="preserve"> </w:t>
      </w:r>
      <w:r w:rsidR="00480250" w:rsidRPr="00122DF2">
        <w:rPr>
          <w:rFonts w:hint="eastAsia"/>
        </w:rPr>
        <w:t>상태</w:t>
      </w:r>
      <w:r w:rsidR="00480250" w:rsidRPr="00122DF2">
        <w:rPr>
          <w:rFonts w:hint="eastAsia"/>
        </w:rPr>
        <w:t xml:space="preserve"> </w:t>
      </w:r>
      <w:r w:rsidR="00480250" w:rsidRPr="00122DF2">
        <w:rPr>
          <w:rFonts w:hint="eastAsia"/>
        </w:rPr>
        <w:t>정보</w:t>
      </w:r>
      <w:r w:rsidR="00480250" w:rsidRPr="00122DF2">
        <w:rPr>
          <w:rFonts w:hint="eastAsia"/>
        </w:rPr>
        <w:t xml:space="preserve"> </w:t>
      </w:r>
      <w:r w:rsidR="00480250" w:rsidRPr="00122DF2">
        <w:rPr>
          <w:rFonts w:hint="eastAsia"/>
        </w:rPr>
        <w:t>전달을</w:t>
      </w:r>
      <w:r w:rsidR="00480250" w:rsidRPr="00122DF2">
        <w:rPr>
          <w:rFonts w:hint="eastAsia"/>
        </w:rPr>
        <w:t xml:space="preserve"> </w:t>
      </w:r>
      <w:r w:rsidR="00480250" w:rsidRPr="00122DF2">
        <w:rPr>
          <w:rFonts w:hint="eastAsia"/>
        </w:rPr>
        <w:t>위한</w:t>
      </w:r>
      <w:r w:rsidR="00480250" w:rsidRPr="00122DF2">
        <w:rPr>
          <w:rFonts w:hint="eastAsia"/>
        </w:rPr>
        <w:t xml:space="preserve"> </w:t>
      </w:r>
      <w:r w:rsidR="00480250" w:rsidRPr="00122DF2">
        <w:t>Interface Module</w:t>
      </w:r>
      <w:r w:rsidR="00480250" w:rsidRPr="00122DF2">
        <w:rPr>
          <w:rFonts w:hint="eastAsia"/>
        </w:rPr>
        <w:t>을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정의한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상위수준의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설계서이다</w:t>
      </w:r>
      <w:r w:rsidRPr="00122DF2">
        <w:rPr>
          <w:rFonts w:hint="eastAsia"/>
        </w:rPr>
        <w:t xml:space="preserve">. </w:t>
      </w:r>
    </w:p>
    <w:p w14:paraId="328A6BB3" w14:textId="77777777" w:rsidR="00146695" w:rsidRPr="00122DF2" w:rsidRDefault="00146695"/>
    <w:p w14:paraId="65137FC5" w14:textId="77777777" w:rsidR="00924CE8" w:rsidRPr="00122DF2" w:rsidRDefault="00924CE8"/>
    <w:p w14:paraId="3819840E" w14:textId="77777777" w:rsidR="00924CE8" w:rsidRPr="00122DF2" w:rsidRDefault="00924CE8"/>
    <w:p w14:paraId="45EBDE9C" w14:textId="77777777" w:rsidR="00924CE8" w:rsidRPr="00122DF2" w:rsidRDefault="00924CE8"/>
    <w:p w14:paraId="04C7D221" w14:textId="77777777" w:rsidR="00924CE8" w:rsidRPr="00122DF2" w:rsidRDefault="00924CE8"/>
    <w:p w14:paraId="00D4EC19" w14:textId="77777777" w:rsidR="00924CE8" w:rsidRPr="00122DF2" w:rsidRDefault="00924CE8"/>
    <w:p w14:paraId="03721FBA" w14:textId="77777777" w:rsidR="00924CE8" w:rsidRPr="00122DF2" w:rsidRDefault="00924CE8"/>
    <w:p w14:paraId="4C37CF3A" w14:textId="77777777" w:rsidR="00924CE8" w:rsidRPr="00122DF2" w:rsidRDefault="00924CE8"/>
    <w:p w14:paraId="1415D34D" w14:textId="77777777" w:rsidR="00924CE8" w:rsidRPr="00122DF2" w:rsidRDefault="00924CE8"/>
    <w:p w14:paraId="2457E26D" w14:textId="77777777" w:rsidR="00924CE8" w:rsidRPr="00122DF2" w:rsidRDefault="00924CE8"/>
    <w:p w14:paraId="5A9644F1" w14:textId="77777777" w:rsidR="00924CE8" w:rsidRPr="00122DF2" w:rsidRDefault="00924CE8"/>
    <w:p w14:paraId="51DFA71E" w14:textId="77777777" w:rsidR="00924CE8" w:rsidRPr="00122DF2" w:rsidRDefault="00924CE8"/>
    <w:p w14:paraId="0C1B1460" w14:textId="77777777" w:rsidR="00924CE8" w:rsidRPr="00122DF2" w:rsidRDefault="00924CE8"/>
    <w:p w14:paraId="05E95EA0" w14:textId="77777777" w:rsidR="00924CE8" w:rsidRPr="00122DF2" w:rsidRDefault="00924CE8"/>
    <w:p w14:paraId="64DFD8FE" w14:textId="77777777" w:rsidR="00924CE8" w:rsidRPr="00122DF2" w:rsidRDefault="00924CE8"/>
    <w:p w14:paraId="7A94834D" w14:textId="77777777" w:rsidR="00924CE8" w:rsidRPr="00122DF2" w:rsidRDefault="00924CE8"/>
    <w:p w14:paraId="2E7E2AEB" w14:textId="77777777" w:rsidR="00924CE8" w:rsidRPr="00122DF2" w:rsidRDefault="00924CE8"/>
    <w:p w14:paraId="39413C48" w14:textId="77777777" w:rsidR="00924CE8" w:rsidRPr="00122DF2" w:rsidRDefault="00924CE8"/>
    <w:p w14:paraId="16B277DE" w14:textId="77777777" w:rsidR="00924CE8" w:rsidRPr="00122DF2" w:rsidRDefault="00924CE8"/>
    <w:p w14:paraId="03529191" w14:textId="77777777" w:rsidR="00146695" w:rsidRPr="00122DF2" w:rsidRDefault="004244C5">
      <w:pPr>
        <w:pStyle w:val="af"/>
      </w:pPr>
      <w:r w:rsidRPr="00122DF2">
        <w:rPr>
          <w:rFonts w:hint="eastAsia"/>
        </w:rPr>
        <w:t>Change History</w:t>
      </w:r>
    </w:p>
    <w:tbl>
      <w:tblPr>
        <w:tblW w:w="9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59"/>
        <w:gridCol w:w="1320"/>
        <w:gridCol w:w="4730"/>
        <w:gridCol w:w="990"/>
        <w:gridCol w:w="1430"/>
      </w:tblGrid>
      <w:tr w:rsidR="00122DF2" w:rsidRPr="00122DF2" w14:paraId="218A4AEA" w14:textId="77777777" w:rsidTr="0015468F">
        <w:tc>
          <w:tcPr>
            <w:tcW w:w="759" w:type="dxa"/>
            <w:tcBorders>
              <w:bottom w:val="double" w:sz="4" w:space="0" w:color="auto"/>
            </w:tcBorders>
          </w:tcPr>
          <w:p w14:paraId="11A70B7F" w14:textId="77777777" w:rsidR="0015468F" w:rsidRPr="00122DF2" w:rsidRDefault="0015468F">
            <w:pPr>
              <w:jc w:val="center"/>
            </w:pPr>
            <w:r w:rsidRPr="00122DF2">
              <w:rPr>
                <w:rFonts w:hint="eastAsia"/>
              </w:rPr>
              <w:t>Ver.</w:t>
            </w:r>
          </w:p>
        </w:tc>
        <w:tc>
          <w:tcPr>
            <w:tcW w:w="1320" w:type="dxa"/>
            <w:tcBorders>
              <w:bottom w:val="double" w:sz="4" w:space="0" w:color="auto"/>
            </w:tcBorders>
          </w:tcPr>
          <w:p w14:paraId="5070B3DF" w14:textId="77777777" w:rsidR="0015468F" w:rsidRPr="00122DF2" w:rsidRDefault="0015468F">
            <w:pPr>
              <w:jc w:val="center"/>
            </w:pPr>
            <w:r w:rsidRPr="00122DF2">
              <w:rPr>
                <w:rFonts w:hint="eastAsia"/>
              </w:rPr>
              <w:t>Date</w:t>
            </w:r>
          </w:p>
        </w:tc>
        <w:tc>
          <w:tcPr>
            <w:tcW w:w="4730" w:type="dxa"/>
            <w:tcBorders>
              <w:bottom w:val="double" w:sz="4" w:space="0" w:color="auto"/>
            </w:tcBorders>
          </w:tcPr>
          <w:p w14:paraId="0EB14D5A" w14:textId="77777777" w:rsidR="0015468F" w:rsidRPr="00122DF2" w:rsidRDefault="0015468F">
            <w:pPr>
              <w:pStyle w:val="ae"/>
            </w:pPr>
            <w:r w:rsidRPr="00122DF2">
              <w:rPr>
                <w:rFonts w:hint="eastAsia"/>
              </w:rPr>
              <w:t>Change Description</w:t>
            </w:r>
          </w:p>
        </w:tc>
        <w:tc>
          <w:tcPr>
            <w:tcW w:w="990" w:type="dxa"/>
            <w:tcBorders>
              <w:bottom w:val="double" w:sz="4" w:space="0" w:color="auto"/>
            </w:tcBorders>
          </w:tcPr>
          <w:p w14:paraId="42F13948" w14:textId="77777777" w:rsidR="0015468F" w:rsidRPr="00122DF2" w:rsidRDefault="0015468F">
            <w:pPr>
              <w:jc w:val="center"/>
            </w:pPr>
            <w:r w:rsidRPr="00122DF2">
              <w:rPr>
                <w:rFonts w:hint="eastAsia"/>
              </w:rPr>
              <w:t>Author</w:t>
            </w:r>
          </w:p>
        </w:tc>
        <w:tc>
          <w:tcPr>
            <w:tcW w:w="1430" w:type="dxa"/>
            <w:tcBorders>
              <w:bottom w:val="double" w:sz="4" w:space="0" w:color="auto"/>
            </w:tcBorders>
          </w:tcPr>
          <w:p w14:paraId="3B2F52DA" w14:textId="77777777" w:rsidR="0015468F" w:rsidRPr="00122DF2" w:rsidRDefault="0015468F">
            <w:pPr>
              <w:jc w:val="center"/>
            </w:pPr>
            <w:r w:rsidRPr="00122DF2">
              <w:rPr>
                <w:rFonts w:hint="eastAsia"/>
              </w:rPr>
              <w:t>CR</w:t>
            </w:r>
          </w:p>
        </w:tc>
      </w:tr>
      <w:tr w:rsidR="00122DF2" w:rsidRPr="00122DF2" w14:paraId="1CC3C7B5" w14:textId="77777777" w:rsidTr="0015468F">
        <w:tc>
          <w:tcPr>
            <w:tcW w:w="759" w:type="dxa"/>
            <w:tcBorders>
              <w:top w:val="nil"/>
            </w:tcBorders>
          </w:tcPr>
          <w:p w14:paraId="5168C50E" w14:textId="77777777" w:rsidR="0015468F" w:rsidRPr="00122DF2" w:rsidRDefault="0015468F">
            <w:pPr>
              <w:jc w:val="center"/>
            </w:pPr>
            <w:r w:rsidRPr="00122DF2">
              <w:rPr>
                <w:rFonts w:hint="eastAsia"/>
              </w:rPr>
              <w:t>v1.0</w:t>
            </w:r>
          </w:p>
        </w:tc>
        <w:tc>
          <w:tcPr>
            <w:tcW w:w="1320" w:type="dxa"/>
            <w:tcBorders>
              <w:top w:val="nil"/>
            </w:tcBorders>
          </w:tcPr>
          <w:p w14:paraId="3B5C7FF4" w14:textId="69A45899" w:rsidR="0015468F" w:rsidRPr="00122DF2" w:rsidRDefault="00D5358C" w:rsidP="00413A24">
            <w:pPr>
              <w:jc w:val="center"/>
            </w:pPr>
            <w:r w:rsidRPr="00122DF2">
              <w:rPr>
                <w:rFonts w:hint="eastAsia"/>
              </w:rPr>
              <w:t>20</w:t>
            </w:r>
            <w:r w:rsidRPr="00122DF2">
              <w:t>20</w:t>
            </w:r>
            <w:r w:rsidRPr="00122DF2">
              <w:rPr>
                <w:rFonts w:hint="eastAsia"/>
              </w:rPr>
              <w:t>.1</w:t>
            </w:r>
            <w:r w:rsidR="00413A24">
              <w:t>2</w:t>
            </w:r>
            <w:r w:rsidR="008759FA" w:rsidRPr="00122DF2">
              <w:rPr>
                <w:rFonts w:hint="eastAsia"/>
              </w:rPr>
              <w:t>.</w:t>
            </w:r>
            <w:r w:rsidR="00413A24">
              <w:t>03</w:t>
            </w:r>
            <w:bookmarkStart w:id="0" w:name="_GoBack"/>
            <w:bookmarkEnd w:id="0"/>
          </w:p>
        </w:tc>
        <w:tc>
          <w:tcPr>
            <w:tcW w:w="4730" w:type="dxa"/>
            <w:tcBorders>
              <w:top w:val="nil"/>
            </w:tcBorders>
          </w:tcPr>
          <w:p w14:paraId="66A5939F" w14:textId="77777777" w:rsidR="0015468F" w:rsidRPr="00122DF2" w:rsidRDefault="008759FA">
            <w:r w:rsidRPr="00122DF2">
              <w:rPr>
                <w:rFonts w:hint="eastAsia"/>
              </w:rPr>
              <w:t>Package Diagram</w:t>
            </w:r>
            <w:r w:rsidRPr="00122DF2">
              <w:t xml:space="preserve"> </w:t>
            </w:r>
            <w:r w:rsidR="006C6A3E" w:rsidRPr="00122DF2">
              <w:rPr>
                <w:rFonts w:hint="eastAsia"/>
              </w:rPr>
              <w:t>및</w:t>
            </w:r>
            <w:r w:rsidR="006C6A3E" w:rsidRPr="00122DF2">
              <w:rPr>
                <w:rFonts w:hint="eastAsia"/>
              </w:rPr>
              <w:t xml:space="preserve"> </w:t>
            </w:r>
            <w:r w:rsidR="006C6A3E" w:rsidRPr="00122DF2">
              <w:rPr>
                <w:rFonts w:hint="eastAsia"/>
              </w:rPr>
              <w:t>설명</w:t>
            </w:r>
            <w:r w:rsidR="006C6A3E" w:rsidRPr="00122DF2">
              <w:rPr>
                <w:rFonts w:hint="eastAsia"/>
              </w:rPr>
              <w:t xml:space="preserve"> </w:t>
            </w:r>
            <w:r w:rsidR="006C6A3E" w:rsidRPr="00122DF2">
              <w:rPr>
                <w:rFonts w:hint="eastAsia"/>
              </w:rPr>
              <w:t>추가</w:t>
            </w:r>
          </w:p>
        </w:tc>
        <w:tc>
          <w:tcPr>
            <w:tcW w:w="990" w:type="dxa"/>
            <w:tcBorders>
              <w:top w:val="nil"/>
            </w:tcBorders>
          </w:tcPr>
          <w:p w14:paraId="791D2EBF" w14:textId="77777777" w:rsidR="0015468F" w:rsidRPr="00122DF2" w:rsidRDefault="00D5358C">
            <w:pPr>
              <w:jc w:val="center"/>
            </w:pPr>
            <w:r w:rsidRPr="00122DF2">
              <w:rPr>
                <w:rFonts w:hint="eastAsia"/>
              </w:rPr>
              <w:t>정우성</w:t>
            </w:r>
          </w:p>
        </w:tc>
        <w:tc>
          <w:tcPr>
            <w:tcW w:w="1430" w:type="dxa"/>
            <w:tcBorders>
              <w:top w:val="nil"/>
            </w:tcBorders>
          </w:tcPr>
          <w:p w14:paraId="6F975C7B" w14:textId="77777777" w:rsidR="0015468F" w:rsidRPr="00122DF2" w:rsidRDefault="0015468F">
            <w:pPr>
              <w:jc w:val="center"/>
            </w:pPr>
          </w:p>
        </w:tc>
      </w:tr>
      <w:tr w:rsidR="00122DF2" w:rsidRPr="00122DF2" w14:paraId="5AA75DAB" w14:textId="77777777" w:rsidTr="0015468F">
        <w:tc>
          <w:tcPr>
            <w:tcW w:w="759" w:type="dxa"/>
          </w:tcPr>
          <w:p w14:paraId="1DD12952" w14:textId="77777777" w:rsidR="0015468F" w:rsidRPr="00122DF2" w:rsidRDefault="008759FA">
            <w:pPr>
              <w:jc w:val="center"/>
            </w:pPr>
            <w:r w:rsidRPr="00122DF2">
              <w:t>v</w:t>
            </w:r>
            <w:r w:rsidRPr="00122DF2">
              <w:rPr>
                <w:rFonts w:hint="eastAsia"/>
              </w:rPr>
              <w:t xml:space="preserve"> </w:t>
            </w:r>
            <w:r w:rsidRPr="00122DF2">
              <w:t>0.2</w:t>
            </w:r>
          </w:p>
        </w:tc>
        <w:tc>
          <w:tcPr>
            <w:tcW w:w="1320" w:type="dxa"/>
          </w:tcPr>
          <w:p w14:paraId="7C2AFBF6" w14:textId="77777777" w:rsidR="0015468F" w:rsidRPr="00122DF2" w:rsidRDefault="008759FA">
            <w:pPr>
              <w:jc w:val="center"/>
            </w:pPr>
            <w:r w:rsidRPr="00122DF2">
              <w:rPr>
                <w:rFonts w:hint="eastAsia"/>
              </w:rPr>
              <w:t>20</w:t>
            </w:r>
            <w:r w:rsidRPr="00122DF2">
              <w:t>20</w:t>
            </w:r>
            <w:r w:rsidRPr="00122DF2">
              <w:rPr>
                <w:rFonts w:hint="eastAsia"/>
              </w:rPr>
              <w:t>.11.</w:t>
            </w:r>
            <w:r w:rsidRPr="00122DF2">
              <w:t>19</w:t>
            </w:r>
          </w:p>
        </w:tc>
        <w:tc>
          <w:tcPr>
            <w:tcW w:w="4730" w:type="dxa"/>
          </w:tcPr>
          <w:p w14:paraId="18111005" w14:textId="2B8E5379" w:rsidR="0015468F" w:rsidRPr="00122DF2" w:rsidRDefault="008759FA">
            <w:pPr>
              <w:jc w:val="both"/>
            </w:pPr>
            <w:r w:rsidRPr="00122DF2">
              <w:rPr>
                <w:rFonts w:hint="eastAsia"/>
              </w:rPr>
              <w:t>참고</w:t>
            </w:r>
            <w:r w:rsidRPr="00122DF2">
              <w:rPr>
                <w:rFonts w:hint="eastAsia"/>
              </w:rPr>
              <w:t xml:space="preserve"> </w:t>
            </w:r>
            <w:r w:rsidRPr="00122DF2">
              <w:rPr>
                <w:rFonts w:hint="eastAsia"/>
              </w:rPr>
              <w:t>문서명</w:t>
            </w:r>
            <w:r w:rsidRPr="00122DF2">
              <w:rPr>
                <w:rFonts w:hint="eastAsia"/>
              </w:rPr>
              <w:t xml:space="preserve"> </w:t>
            </w:r>
            <w:r w:rsidRPr="00122DF2">
              <w:rPr>
                <w:rFonts w:hint="eastAsia"/>
              </w:rPr>
              <w:t>수정</w:t>
            </w:r>
            <w:r w:rsidRPr="00122DF2">
              <w:rPr>
                <w:rFonts w:hint="eastAsia"/>
              </w:rPr>
              <w:t>,</w:t>
            </w:r>
            <w:r w:rsidR="002B07D4" w:rsidRPr="00122DF2">
              <w:t xml:space="preserve"> </w:t>
            </w:r>
            <w:r w:rsidRPr="00122DF2">
              <w:t xml:space="preserve">Class function </w:t>
            </w:r>
            <w:r w:rsidRPr="00122DF2">
              <w:rPr>
                <w:rFonts w:hint="eastAsia"/>
              </w:rPr>
              <w:t>설명</w:t>
            </w:r>
            <w:r w:rsidRPr="00122DF2">
              <w:rPr>
                <w:rFonts w:hint="eastAsia"/>
              </w:rPr>
              <w:t xml:space="preserve"> </w:t>
            </w:r>
            <w:r w:rsidRPr="00122DF2">
              <w:rPr>
                <w:rFonts w:hint="eastAsia"/>
              </w:rPr>
              <w:t>추가</w:t>
            </w:r>
            <w:r w:rsidRPr="00122DF2">
              <w:t xml:space="preserve"> </w:t>
            </w:r>
          </w:p>
        </w:tc>
        <w:tc>
          <w:tcPr>
            <w:tcW w:w="990" w:type="dxa"/>
          </w:tcPr>
          <w:p w14:paraId="61A048D6" w14:textId="77777777" w:rsidR="0015468F" w:rsidRPr="00122DF2" w:rsidRDefault="008759FA">
            <w:pPr>
              <w:jc w:val="center"/>
            </w:pPr>
            <w:r w:rsidRPr="00122DF2">
              <w:rPr>
                <w:rFonts w:hint="eastAsia"/>
              </w:rPr>
              <w:t>정우성</w:t>
            </w:r>
          </w:p>
        </w:tc>
        <w:tc>
          <w:tcPr>
            <w:tcW w:w="1430" w:type="dxa"/>
          </w:tcPr>
          <w:p w14:paraId="5D171C59" w14:textId="77777777" w:rsidR="0015468F" w:rsidRPr="00122DF2" w:rsidRDefault="0015468F">
            <w:pPr>
              <w:jc w:val="center"/>
            </w:pPr>
          </w:p>
        </w:tc>
      </w:tr>
      <w:tr w:rsidR="0015468F" w:rsidRPr="00122DF2" w14:paraId="1189CBA2" w14:textId="77777777" w:rsidTr="0015468F">
        <w:tc>
          <w:tcPr>
            <w:tcW w:w="759" w:type="dxa"/>
          </w:tcPr>
          <w:p w14:paraId="61C15311" w14:textId="77777777" w:rsidR="0015468F" w:rsidRPr="00122DF2" w:rsidRDefault="008759FA">
            <w:pPr>
              <w:jc w:val="center"/>
            </w:pPr>
            <w:r w:rsidRPr="00122DF2">
              <w:t>v</w:t>
            </w:r>
            <w:r w:rsidRPr="00122DF2">
              <w:rPr>
                <w:rFonts w:hint="eastAsia"/>
              </w:rPr>
              <w:t xml:space="preserve"> </w:t>
            </w:r>
            <w:r w:rsidRPr="00122DF2">
              <w:t>0.1</w:t>
            </w:r>
          </w:p>
        </w:tc>
        <w:tc>
          <w:tcPr>
            <w:tcW w:w="1320" w:type="dxa"/>
          </w:tcPr>
          <w:p w14:paraId="509CAD3C" w14:textId="77777777" w:rsidR="0015468F" w:rsidRPr="00122DF2" w:rsidRDefault="008759FA">
            <w:pPr>
              <w:jc w:val="center"/>
            </w:pPr>
            <w:r w:rsidRPr="00122DF2">
              <w:rPr>
                <w:rFonts w:hint="eastAsia"/>
              </w:rPr>
              <w:t>20</w:t>
            </w:r>
            <w:r w:rsidRPr="00122DF2">
              <w:t>20</w:t>
            </w:r>
            <w:r w:rsidRPr="00122DF2">
              <w:rPr>
                <w:rFonts w:hint="eastAsia"/>
              </w:rPr>
              <w:t>.11.</w:t>
            </w:r>
            <w:r w:rsidRPr="00122DF2">
              <w:t>17</w:t>
            </w:r>
          </w:p>
        </w:tc>
        <w:tc>
          <w:tcPr>
            <w:tcW w:w="4730" w:type="dxa"/>
          </w:tcPr>
          <w:p w14:paraId="25AEAC84" w14:textId="77777777" w:rsidR="0015468F" w:rsidRPr="00122DF2" w:rsidRDefault="008759FA">
            <w:pPr>
              <w:jc w:val="both"/>
            </w:pPr>
            <w:r w:rsidRPr="00122DF2">
              <w:rPr>
                <w:rFonts w:hint="eastAsia"/>
              </w:rPr>
              <w:t>Initial Release</w:t>
            </w:r>
          </w:p>
        </w:tc>
        <w:tc>
          <w:tcPr>
            <w:tcW w:w="990" w:type="dxa"/>
          </w:tcPr>
          <w:p w14:paraId="391D1600" w14:textId="77777777" w:rsidR="0015468F" w:rsidRPr="00122DF2" w:rsidRDefault="008759FA">
            <w:pPr>
              <w:jc w:val="center"/>
            </w:pPr>
            <w:r w:rsidRPr="00122DF2">
              <w:rPr>
                <w:rFonts w:hint="eastAsia"/>
              </w:rPr>
              <w:t>정우성</w:t>
            </w:r>
          </w:p>
        </w:tc>
        <w:tc>
          <w:tcPr>
            <w:tcW w:w="1430" w:type="dxa"/>
          </w:tcPr>
          <w:p w14:paraId="2BE1D3DF" w14:textId="77777777" w:rsidR="0015468F" w:rsidRPr="00122DF2" w:rsidRDefault="0015468F">
            <w:pPr>
              <w:jc w:val="center"/>
            </w:pPr>
          </w:p>
        </w:tc>
      </w:tr>
    </w:tbl>
    <w:p w14:paraId="6E55D37A" w14:textId="77777777" w:rsidR="00146695" w:rsidRPr="00122DF2" w:rsidRDefault="00146695"/>
    <w:p w14:paraId="6D9ED00D" w14:textId="77777777" w:rsidR="008759FA" w:rsidRPr="00122DF2" w:rsidRDefault="008759FA">
      <w:pPr>
        <w:pStyle w:val="af4"/>
      </w:pPr>
    </w:p>
    <w:p w14:paraId="00A06FBF" w14:textId="77777777" w:rsidR="008759FA" w:rsidRPr="00122DF2" w:rsidRDefault="008759FA" w:rsidP="008759FA"/>
    <w:p w14:paraId="25EBB0F4" w14:textId="77777777" w:rsidR="008759FA" w:rsidRPr="00122DF2" w:rsidRDefault="008759FA" w:rsidP="008759FA"/>
    <w:p w14:paraId="4D5C1D37" w14:textId="57AD2DBA" w:rsidR="00146695" w:rsidRPr="00122DF2" w:rsidRDefault="00403A17">
      <w:pPr>
        <w:pStyle w:val="af4"/>
      </w:pPr>
      <w:r w:rsidRPr="00122DF2">
        <w:rPr>
          <w:rFonts w:hint="eastAsia"/>
        </w:rPr>
        <w:lastRenderedPageBreak/>
        <w:t>Contents</w:t>
      </w:r>
    </w:p>
    <w:p w14:paraId="29FD3428" w14:textId="77777777" w:rsidR="004E3B87" w:rsidRPr="00122DF2" w:rsidRDefault="00D6592D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 w:rsidRPr="00122DF2">
        <w:fldChar w:fldCharType="begin"/>
      </w:r>
      <w:r w:rsidRPr="00122DF2">
        <w:instrText xml:space="preserve"> TOC \o "1-4" </w:instrText>
      </w:r>
      <w:r w:rsidRPr="00122DF2">
        <w:fldChar w:fldCharType="separate"/>
      </w:r>
      <w:r w:rsidR="004E3B87" w:rsidRPr="00122DF2">
        <w:t>1.</w:t>
      </w:r>
      <w:r w:rsidR="004E3B87" w:rsidRPr="00122DF2">
        <w:rPr>
          <w:rFonts w:asciiTheme="minorHAnsi" w:eastAsiaTheme="minorEastAsia" w:hAnsiTheme="minorHAnsi" w:cstheme="minorBidi"/>
          <w:b w:val="0"/>
          <w:sz w:val="20"/>
        </w:rPr>
        <w:tab/>
      </w:r>
      <w:r w:rsidR="004E3B87" w:rsidRPr="00122DF2">
        <w:t>Overview</w:t>
      </w:r>
      <w:r w:rsidR="004E3B87" w:rsidRPr="00122DF2">
        <w:tab/>
      </w:r>
      <w:r w:rsidR="004E3B87" w:rsidRPr="00122DF2">
        <w:fldChar w:fldCharType="begin"/>
      </w:r>
      <w:r w:rsidR="004E3B87" w:rsidRPr="00122DF2">
        <w:instrText xml:space="preserve"> PAGEREF _Toc57307549 \h </w:instrText>
      </w:r>
      <w:r w:rsidR="004E3B87" w:rsidRPr="00122DF2">
        <w:fldChar w:fldCharType="separate"/>
      </w:r>
      <w:r w:rsidR="00924CE8" w:rsidRPr="00122DF2">
        <w:t>1</w:t>
      </w:r>
      <w:r w:rsidR="004E3B87" w:rsidRPr="00122DF2">
        <w:fldChar w:fldCharType="end"/>
      </w:r>
    </w:p>
    <w:p w14:paraId="71C6B3D3" w14:textId="77777777" w:rsidR="004E3B87" w:rsidRPr="00122DF2" w:rsidRDefault="004E3B87">
      <w:pPr>
        <w:pStyle w:val="20"/>
        <w:rPr>
          <w:rFonts w:asciiTheme="minorHAnsi" w:eastAsiaTheme="minorEastAsia" w:hAnsiTheme="minorHAnsi" w:cstheme="minorBidi"/>
          <w:sz w:val="20"/>
        </w:rPr>
      </w:pPr>
      <w:r w:rsidRPr="00122DF2">
        <w:t>1.1</w:t>
      </w:r>
      <w:r w:rsidRPr="00122DF2">
        <w:rPr>
          <w:rFonts w:asciiTheme="minorHAnsi" w:eastAsiaTheme="minorEastAsia" w:hAnsiTheme="minorHAnsi" w:cstheme="minorBidi"/>
          <w:sz w:val="20"/>
        </w:rPr>
        <w:tab/>
      </w:r>
      <w:r w:rsidRPr="00122DF2">
        <w:t>Purpose</w:t>
      </w:r>
      <w:r w:rsidRPr="00122DF2">
        <w:tab/>
      </w:r>
      <w:r w:rsidRPr="00122DF2">
        <w:fldChar w:fldCharType="begin"/>
      </w:r>
      <w:r w:rsidRPr="00122DF2">
        <w:instrText xml:space="preserve"> PAGEREF _Toc57307550 \h </w:instrText>
      </w:r>
      <w:r w:rsidRPr="00122DF2">
        <w:fldChar w:fldCharType="separate"/>
      </w:r>
      <w:r w:rsidR="00924CE8" w:rsidRPr="00122DF2">
        <w:t>1</w:t>
      </w:r>
      <w:r w:rsidRPr="00122DF2">
        <w:fldChar w:fldCharType="end"/>
      </w:r>
    </w:p>
    <w:p w14:paraId="6EEDA8ED" w14:textId="77777777" w:rsidR="004E3B87" w:rsidRPr="00122DF2" w:rsidRDefault="004E3B87">
      <w:pPr>
        <w:pStyle w:val="20"/>
        <w:rPr>
          <w:rFonts w:asciiTheme="minorHAnsi" w:eastAsiaTheme="minorEastAsia" w:hAnsiTheme="minorHAnsi" w:cstheme="minorBidi"/>
          <w:sz w:val="20"/>
        </w:rPr>
      </w:pPr>
      <w:r w:rsidRPr="00122DF2">
        <w:t>1.2</w:t>
      </w:r>
      <w:r w:rsidRPr="00122DF2">
        <w:rPr>
          <w:rFonts w:asciiTheme="minorHAnsi" w:eastAsiaTheme="minorEastAsia" w:hAnsiTheme="minorHAnsi" w:cstheme="minorBidi"/>
          <w:sz w:val="20"/>
        </w:rPr>
        <w:tab/>
      </w:r>
      <w:r w:rsidRPr="00122DF2">
        <w:t>Scope</w:t>
      </w:r>
      <w:r w:rsidRPr="00122DF2">
        <w:tab/>
      </w:r>
      <w:r w:rsidRPr="00122DF2">
        <w:fldChar w:fldCharType="begin"/>
      </w:r>
      <w:r w:rsidRPr="00122DF2">
        <w:instrText xml:space="preserve"> PAGEREF _Toc57307551 \h </w:instrText>
      </w:r>
      <w:r w:rsidRPr="00122DF2">
        <w:fldChar w:fldCharType="separate"/>
      </w:r>
      <w:r w:rsidR="00924CE8" w:rsidRPr="00122DF2">
        <w:t>1</w:t>
      </w:r>
      <w:r w:rsidRPr="00122DF2">
        <w:fldChar w:fldCharType="end"/>
      </w:r>
    </w:p>
    <w:p w14:paraId="2E766EEE" w14:textId="77777777" w:rsidR="004E3B87" w:rsidRPr="00122DF2" w:rsidRDefault="004E3B87">
      <w:pPr>
        <w:pStyle w:val="20"/>
        <w:rPr>
          <w:rFonts w:asciiTheme="minorHAnsi" w:eastAsiaTheme="minorEastAsia" w:hAnsiTheme="minorHAnsi" w:cstheme="minorBidi"/>
          <w:sz w:val="20"/>
        </w:rPr>
      </w:pPr>
      <w:r w:rsidRPr="00122DF2">
        <w:t>1.3</w:t>
      </w:r>
      <w:r w:rsidRPr="00122DF2">
        <w:rPr>
          <w:rFonts w:asciiTheme="minorHAnsi" w:eastAsiaTheme="minorEastAsia" w:hAnsiTheme="minorHAnsi" w:cstheme="minorBidi"/>
          <w:sz w:val="20"/>
        </w:rPr>
        <w:tab/>
      </w:r>
      <w:r w:rsidRPr="00122DF2">
        <w:t>Terminology &amp; Abbreviation</w:t>
      </w:r>
      <w:r w:rsidRPr="00122DF2">
        <w:tab/>
      </w:r>
      <w:r w:rsidRPr="00122DF2">
        <w:fldChar w:fldCharType="begin"/>
      </w:r>
      <w:r w:rsidRPr="00122DF2">
        <w:instrText xml:space="preserve"> PAGEREF _Toc57307552 \h </w:instrText>
      </w:r>
      <w:r w:rsidRPr="00122DF2">
        <w:fldChar w:fldCharType="separate"/>
      </w:r>
      <w:r w:rsidR="00924CE8" w:rsidRPr="00122DF2">
        <w:t>1</w:t>
      </w:r>
      <w:r w:rsidRPr="00122DF2">
        <w:fldChar w:fldCharType="end"/>
      </w:r>
    </w:p>
    <w:p w14:paraId="108A6A6B" w14:textId="77777777" w:rsidR="004E3B87" w:rsidRPr="00122DF2" w:rsidRDefault="004E3B87">
      <w:pPr>
        <w:pStyle w:val="20"/>
        <w:rPr>
          <w:rFonts w:asciiTheme="minorHAnsi" w:eastAsiaTheme="minorEastAsia" w:hAnsiTheme="minorHAnsi" w:cstheme="minorBidi"/>
          <w:sz w:val="20"/>
        </w:rPr>
      </w:pPr>
      <w:r w:rsidRPr="00122DF2">
        <w:t>1.4</w:t>
      </w:r>
      <w:r w:rsidRPr="00122DF2">
        <w:rPr>
          <w:rFonts w:asciiTheme="minorHAnsi" w:eastAsiaTheme="minorEastAsia" w:hAnsiTheme="minorHAnsi" w:cstheme="minorBidi"/>
          <w:sz w:val="20"/>
        </w:rPr>
        <w:tab/>
      </w:r>
      <w:r w:rsidRPr="00122DF2">
        <w:t>Related &amp; Reference Documents</w:t>
      </w:r>
      <w:r w:rsidRPr="00122DF2">
        <w:tab/>
      </w:r>
      <w:r w:rsidRPr="00122DF2">
        <w:fldChar w:fldCharType="begin"/>
      </w:r>
      <w:r w:rsidRPr="00122DF2">
        <w:instrText xml:space="preserve"> PAGEREF _Toc57307553 \h </w:instrText>
      </w:r>
      <w:r w:rsidRPr="00122DF2">
        <w:fldChar w:fldCharType="separate"/>
      </w:r>
      <w:r w:rsidR="00924CE8" w:rsidRPr="00122DF2">
        <w:t>2</w:t>
      </w:r>
      <w:r w:rsidRPr="00122DF2">
        <w:fldChar w:fldCharType="end"/>
      </w:r>
    </w:p>
    <w:p w14:paraId="29214910" w14:textId="77777777" w:rsidR="004E3B87" w:rsidRPr="00122DF2" w:rsidRDefault="004E3B87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 w:rsidRPr="00122DF2">
        <w:t>2.</w:t>
      </w:r>
      <w:r w:rsidRPr="00122DF2">
        <w:rPr>
          <w:rFonts w:asciiTheme="minorHAnsi" w:eastAsiaTheme="minorEastAsia" w:hAnsiTheme="minorHAnsi" w:cstheme="minorBidi"/>
          <w:b w:val="0"/>
          <w:sz w:val="20"/>
        </w:rPr>
        <w:tab/>
      </w:r>
      <w:r w:rsidRPr="00122DF2">
        <w:t>Functional Design</w:t>
      </w:r>
      <w:r w:rsidRPr="00122DF2">
        <w:tab/>
      </w:r>
      <w:r w:rsidRPr="00122DF2">
        <w:fldChar w:fldCharType="begin"/>
      </w:r>
      <w:r w:rsidRPr="00122DF2">
        <w:instrText xml:space="preserve"> PAGEREF _Toc57307554 \h </w:instrText>
      </w:r>
      <w:r w:rsidRPr="00122DF2">
        <w:fldChar w:fldCharType="separate"/>
      </w:r>
      <w:r w:rsidR="00924CE8" w:rsidRPr="00122DF2">
        <w:t>3</w:t>
      </w:r>
      <w:r w:rsidRPr="00122DF2">
        <w:fldChar w:fldCharType="end"/>
      </w:r>
    </w:p>
    <w:p w14:paraId="7CFCBB82" w14:textId="77777777" w:rsidR="004E3B87" w:rsidRPr="00122DF2" w:rsidRDefault="004E3B87">
      <w:pPr>
        <w:pStyle w:val="20"/>
        <w:rPr>
          <w:rFonts w:asciiTheme="minorHAnsi" w:eastAsiaTheme="minorEastAsia" w:hAnsiTheme="minorHAnsi" w:cstheme="minorBidi"/>
          <w:sz w:val="20"/>
        </w:rPr>
      </w:pPr>
      <w:r w:rsidRPr="00122DF2">
        <w:t>2.1</w:t>
      </w:r>
      <w:r w:rsidRPr="00122DF2">
        <w:rPr>
          <w:rFonts w:asciiTheme="minorHAnsi" w:eastAsiaTheme="minorEastAsia" w:hAnsiTheme="minorHAnsi" w:cstheme="minorBidi"/>
          <w:sz w:val="20"/>
        </w:rPr>
        <w:tab/>
      </w:r>
      <w:r w:rsidRPr="00122DF2">
        <w:t>Package Diagram.</w:t>
      </w:r>
      <w:r w:rsidRPr="00122DF2">
        <w:tab/>
      </w:r>
      <w:r w:rsidRPr="00122DF2">
        <w:fldChar w:fldCharType="begin"/>
      </w:r>
      <w:r w:rsidRPr="00122DF2">
        <w:instrText xml:space="preserve"> PAGEREF _Toc57307555 \h </w:instrText>
      </w:r>
      <w:r w:rsidRPr="00122DF2">
        <w:fldChar w:fldCharType="separate"/>
      </w:r>
      <w:r w:rsidR="00924CE8" w:rsidRPr="00122DF2">
        <w:t>3</w:t>
      </w:r>
      <w:r w:rsidRPr="00122DF2">
        <w:fldChar w:fldCharType="end"/>
      </w:r>
    </w:p>
    <w:p w14:paraId="0384C857" w14:textId="11F1FD62" w:rsidR="004E3B87" w:rsidRPr="00122DF2" w:rsidRDefault="004E3B87" w:rsidP="00B31C30">
      <w:pPr>
        <w:pStyle w:val="30"/>
        <w:rPr>
          <w:rFonts w:asciiTheme="minorHAnsi" w:eastAsiaTheme="minorEastAsia" w:hAnsiTheme="minorHAnsi" w:cstheme="minorBidi"/>
          <w:sz w:val="20"/>
        </w:rPr>
      </w:pPr>
      <w:r w:rsidRPr="00122DF2">
        <w:t>2.1.1</w:t>
      </w:r>
      <w:r w:rsidRPr="00122DF2">
        <w:rPr>
          <w:rFonts w:asciiTheme="minorHAnsi" w:eastAsiaTheme="minorEastAsia" w:hAnsiTheme="minorHAnsi" w:cstheme="minorBidi"/>
          <w:sz w:val="20"/>
        </w:rPr>
        <w:tab/>
      </w:r>
      <w:r w:rsidRPr="00122DF2">
        <w:t>Overall Package Diagram</w:t>
      </w:r>
      <w:r w:rsidRPr="00122DF2">
        <w:tab/>
      </w:r>
      <w:r w:rsidRPr="00122DF2">
        <w:fldChar w:fldCharType="begin"/>
      </w:r>
      <w:r w:rsidRPr="00122DF2">
        <w:instrText xml:space="preserve"> PAGEREF _Toc57307556 \h </w:instrText>
      </w:r>
      <w:r w:rsidRPr="00122DF2">
        <w:fldChar w:fldCharType="separate"/>
      </w:r>
      <w:r w:rsidR="00924CE8" w:rsidRPr="00122DF2">
        <w:t>3</w:t>
      </w:r>
      <w:r w:rsidRPr="00122DF2">
        <w:fldChar w:fldCharType="end"/>
      </w:r>
    </w:p>
    <w:p w14:paraId="18065221" w14:textId="77777777" w:rsidR="004E3B87" w:rsidRPr="00122DF2" w:rsidRDefault="004E3B87" w:rsidP="00B31C30">
      <w:pPr>
        <w:pStyle w:val="30"/>
        <w:rPr>
          <w:rFonts w:asciiTheme="minorHAnsi" w:eastAsiaTheme="minorEastAsia" w:hAnsiTheme="minorHAnsi" w:cstheme="minorBidi"/>
          <w:sz w:val="20"/>
        </w:rPr>
      </w:pPr>
      <w:r w:rsidRPr="00122DF2">
        <w:t>2.1.2</w:t>
      </w:r>
      <w:r w:rsidRPr="00122DF2">
        <w:rPr>
          <w:rFonts w:asciiTheme="minorHAnsi" w:eastAsiaTheme="minorEastAsia" w:hAnsiTheme="minorHAnsi" w:cstheme="minorBidi"/>
          <w:sz w:val="20"/>
        </w:rPr>
        <w:tab/>
      </w:r>
      <w:r w:rsidRPr="00122DF2">
        <w:t>MQTT Package Diagram</w:t>
      </w:r>
      <w:r w:rsidRPr="00122DF2">
        <w:tab/>
      </w:r>
      <w:r w:rsidRPr="00122DF2">
        <w:fldChar w:fldCharType="begin"/>
      </w:r>
      <w:r w:rsidRPr="00122DF2">
        <w:instrText xml:space="preserve"> PAGEREF _Toc57307558 \h </w:instrText>
      </w:r>
      <w:r w:rsidRPr="00122DF2">
        <w:fldChar w:fldCharType="separate"/>
      </w:r>
      <w:r w:rsidR="00924CE8" w:rsidRPr="00122DF2">
        <w:t>4</w:t>
      </w:r>
      <w:r w:rsidRPr="00122DF2">
        <w:fldChar w:fldCharType="end"/>
      </w:r>
    </w:p>
    <w:p w14:paraId="45896905" w14:textId="77777777" w:rsidR="004E3B87" w:rsidRPr="00122DF2" w:rsidRDefault="004E3B87">
      <w:pPr>
        <w:pStyle w:val="20"/>
        <w:rPr>
          <w:rFonts w:asciiTheme="minorHAnsi" w:eastAsiaTheme="minorEastAsia" w:hAnsiTheme="minorHAnsi" w:cstheme="minorBidi"/>
          <w:sz w:val="20"/>
        </w:rPr>
      </w:pPr>
      <w:r w:rsidRPr="00122DF2">
        <w:t>2.2</w:t>
      </w:r>
      <w:r w:rsidRPr="00122DF2">
        <w:rPr>
          <w:rFonts w:asciiTheme="minorHAnsi" w:eastAsiaTheme="minorEastAsia" w:hAnsiTheme="minorHAnsi" w:cstheme="minorBidi"/>
          <w:sz w:val="20"/>
        </w:rPr>
        <w:tab/>
      </w:r>
      <w:r w:rsidRPr="00122DF2">
        <w:t>External Interface Sequence Diagram</w:t>
      </w:r>
      <w:r w:rsidRPr="00122DF2">
        <w:tab/>
      </w:r>
      <w:r w:rsidRPr="00122DF2">
        <w:fldChar w:fldCharType="begin"/>
      </w:r>
      <w:r w:rsidRPr="00122DF2">
        <w:instrText xml:space="preserve"> PAGEREF _Toc57307559 \h </w:instrText>
      </w:r>
      <w:r w:rsidRPr="00122DF2">
        <w:fldChar w:fldCharType="separate"/>
      </w:r>
      <w:r w:rsidR="00924CE8" w:rsidRPr="00122DF2">
        <w:t>4</w:t>
      </w:r>
      <w:r w:rsidRPr="00122DF2">
        <w:fldChar w:fldCharType="end"/>
      </w:r>
    </w:p>
    <w:p w14:paraId="438EC506" w14:textId="77777777" w:rsidR="004E3B87" w:rsidRPr="00122DF2" w:rsidRDefault="004E3B87">
      <w:pPr>
        <w:pStyle w:val="20"/>
        <w:rPr>
          <w:rFonts w:asciiTheme="minorHAnsi" w:eastAsiaTheme="minorEastAsia" w:hAnsiTheme="minorHAnsi" w:cstheme="minorBidi"/>
          <w:sz w:val="20"/>
        </w:rPr>
      </w:pPr>
      <w:r w:rsidRPr="00122DF2">
        <w:t>2.3</w:t>
      </w:r>
      <w:r w:rsidRPr="00122DF2">
        <w:rPr>
          <w:rFonts w:asciiTheme="minorHAnsi" w:eastAsiaTheme="minorEastAsia" w:hAnsiTheme="minorHAnsi" w:cstheme="minorBidi"/>
          <w:sz w:val="20"/>
        </w:rPr>
        <w:tab/>
      </w:r>
      <w:r w:rsidRPr="00122DF2">
        <w:t>MQTT</w:t>
      </w:r>
      <w:r w:rsidRPr="00122DF2">
        <w:t>에서</w:t>
      </w:r>
      <w:r w:rsidRPr="00122DF2">
        <w:t xml:space="preserve"> </w:t>
      </w:r>
      <w:r w:rsidRPr="00122DF2">
        <w:t>관제</w:t>
      </w:r>
      <w:r w:rsidRPr="00122DF2">
        <w:t>UI</w:t>
      </w:r>
      <w:r w:rsidRPr="00122DF2">
        <w:t>로의</w:t>
      </w:r>
      <w:r w:rsidRPr="00122DF2">
        <w:t xml:space="preserve"> </w:t>
      </w:r>
      <w:r w:rsidRPr="00122DF2">
        <w:t>메시지</w:t>
      </w:r>
      <w:r w:rsidRPr="00122DF2">
        <w:t xml:space="preserve"> </w:t>
      </w:r>
      <w:r w:rsidRPr="00122DF2">
        <w:t>전달과정</w:t>
      </w:r>
      <w:r w:rsidRPr="00122DF2">
        <w:t>.</w:t>
      </w:r>
      <w:r w:rsidRPr="00122DF2">
        <w:tab/>
      </w:r>
      <w:r w:rsidRPr="00122DF2">
        <w:fldChar w:fldCharType="begin"/>
      </w:r>
      <w:r w:rsidRPr="00122DF2">
        <w:instrText xml:space="preserve"> PAGEREF _Toc57307560 \h </w:instrText>
      </w:r>
      <w:r w:rsidRPr="00122DF2">
        <w:fldChar w:fldCharType="separate"/>
      </w:r>
      <w:r w:rsidR="00924CE8" w:rsidRPr="00122DF2">
        <w:t>5</w:t>
      </w:r>
      <w:r w:rsidRPr="00122DF2">
        <w:fldChar w:fldCharType="end"/>
      </w:r>
    </w:p>
    <w:p w14:paraId="572959B6" w14:textId="77777777" w:rsidR="004E3B87" w:rsidRPr="00122DF2" w:rsidRDefault="004E3B87">
      <w:pPr>
        <w:pStyle w:val="20"/>
        <w:rPr>
          <w:rFonts w:asciiTheme="minorHAnsi" w:eastAsiaTheme="minorEastAsia" w:hAnsiTheme="minorHAnsi" w:cstheme="minorBidi"/>
          <w:sz w:val="20"/>
        </w:rPr>
      </w:pPr>
      <w:r w:rsidRPr="00122DF2">
        <w:t>2.4</w:t>
      </w:r>
      <w:r w:rsidRPr="00122DF2">
        <w:rPr>
          <w:rFonts w:asciiTheme="minorHAnsi" w:eastAsiaTheme="minorEastAsia" w:hAnsiTheme="minorHAnsi" w:cstheme="minorBidi"/>
          <w:sz w:val="20"/>
        </w:rPr>
        <w:tab/>
      </w:r>
      <w:r w:rsidRPr="00122DF2">
        <w:t xml:space="preserve">MQTT Mesasge </w:t>
      </w:r>
      <w:r w:rsidRPr="00122DF2">
        <w:t>모니터링</w:t>
      </w:r>
      <w:r w:rsidRPr="00122DF2">
        <w:tab/>
      </w:r>
      <w:r w:rsidRPr="00122DF2">
        <w:fldChar w:fldCharType="begin"/>
      </w:r>
      <w:r w:rsidRPr="00122DF2">
        <w:instrText xml:space="preserve"> PAGEREF _Toc57307561 \h </w:instrText>
      </w:r>
      <w:r w:rsidRPr="00122DF2">
        <w:fldChar w:fldCharType="separate"/>
      </w:r>
      <w:r w:rsidR="00924CE8" w:rsidRPr="00122DF2">
        <w:t>6</w:t>
      </w:r>
      <w:r w:rsidRPr="00122DF2">
        <w:fldChar w:fldCharType="end"/>
      </w:r>
    </w:p>
    <w:p w14:paraId="68636F7C" w14:textId="77777777" w:rsidR="004E3B87" w:rsidRPr="00122DF2" w:rsidRDefault="004E3B87">
      <w:pPr>
        <w:pStyle w:val="20"/>
        <w:rPr>
          <w:rFonts w:asciiTheme="minorHAnsi" w:eastAsiaTheme="minorEastAsia" w:hAnsiTheme="minorHAnsi" w:cstheme="minorBidi"/>
          <w:sz w:val="20"/>
        </w:rPr>
      </w:pPr>
      <w:r w:rsidRPr="00122DF2">
        <w:t>2.5</w:t>
      </w:r>
      <w:r w:rsidRPr="00122DF2">
        <w:rPr>
          <w:rFonts w:asciiTheme="minorHAnsi" w:eastAsiaTheme="minorEastAsia" w:hAnsiTheme="minorHAnsi" w:cstheme="minorBidi"/>
          <w:sz w:val="20"/>
        </w:rPr>
        <w:tab/>
      </w:r>
      <w:r w:rsidRPr="00122DF2">
        <w:t xml:space="preserve">MQTT Mesasge </w:t>
      </w:r>
      <w:r w:rsidRPr="00122DF2">
        <w:t>전송</w:t>
      </w:r>
      <w:r w:rsidRPr="00122DF2">
        <w:tab/>
      </w:r>
      <w:r w:rsidRPr="00122DF2">
        <w:fldChar w:fldCharType="begin"/>
      </w:r>
      <w:r w:rsidRPr="00122DF2">
        <w:instrText xml:space="preserve"> PAGEREF _Toc57307562 \h </w:instrText>
      </w:r>
      <w:r w:rsidRPr="00122DF2">
        <w:fldChar w:fldCharType="separate"/>
      </w:r>
      <w:r w:rsidR="00924CE8" w:rsidRPr="00122DF2">
        <w:t>7</w:t>
      </w:r>
      <w:r w:rsidRPr="00122DF2">
        <w:fldChar w:fldCharType="end"/>
      </w:r>
    </w:p>
    <w:p w14:paraId="49B8D61E" w14:textId="77777777" w:rsidR="004E3B87" w:rsidRPr="00122DF2" w:rsidRDefault="004E3B87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 w:rsidRPr="00122DF2">
        <w:t>3.</w:t>
      </w:r>
      <w:r w:rsidRPr="00122DF2">
        <w:rPr>
          <w:rFonts w:asciiTheme="minorHAnsi" w:eastAsiaTheme="minorEastAsia" w:hAnsiTheme="minorHAnsi" w:cstheme="minorBidi"/>
          <w:b w:val="0"/>
          <w:sz w:val="20"/>
        </w:rPr>
        <w:tab/>
      </w:r>
      <w:r w:rsidRPr="00122DF2">
        <w:t>Inter Module Interfaces</w:t>
      </w:r>
      <w:r w:rsidRPr="00122DF2">
        <w:tab/>
      </w:r>
      <w:r w:rsidRPr="00122DF2">
        <w:fldChar w:fldCharType="begin"/>
      </w:r>
      <w:r w:rsidRPr="00122DF2">
        <w:instrText xml:space="preserve"> PAGEREF _Toc57307563 \h </w:instrText>
      </w:r>
      <w:r w:rsidRPr="00122DF2">
        <w:fldChar w:fldCharType="separate"/>
      </w:r>
      <w:r w:rsidR="00924CE8" w:rsidRPr="00122DF2">
        <w:t>8</w:t>
      </w:r>
      <w:r w:rsidRPr="00122DF2">
        <w:fldChar w:fldCharType="end"/>
      </w:r>
    </w:p>
    <w:p w14:paraId="52FB1038" w14:textId="77777777" w:rsidR="004E3B87" w:rsidRPr="00122DF2" w:rsidRDefault="004E3B87">
      <w:pPr>
        <w:pStyle w:val="20"/>
        <w:rPr>
          <w:rFonts w:asciiTheme="minorHAnsi" w:eastAsiaTheme="minorEastAsia" w:hAnsiTheme="minorHAnsi" w:cstheme="minorBidi"/>
          <w:sz w:val="20"/>
        </w:rPr>
      </w:pPr>
      <w:r w:rsidRPr="00122DF2">
        <w:t>3.1</w:t>
      </w:r>
      <w:r w:rsidRPr="00122DF2">
        <w:rPr>
          <w:rFonts w:asciiTheme="minorHAnsi" w:eastAsiaTheme="minorEastAsia" w:hAnsiTheme="minorHAnsi" w:cstheme="minorBidi"/>
          <w:sz w:val="20"/>
        </w:rPr>
        <w:tab/>
      </w:r>
      <w:r w:rsidRPr="00122DF2">
        <w:t>Inter Module Classes</w:t>
      </w:r>
      <w:r w:rsidRPr="00122DF2">
        <w:tab/>
      </w:r>
      <w:r w:rsidRPr="00122DF2">
        <w:fldChar w:fldCharType="begin"/>
      </w:r>
      <w:r w:rsidRPr="00122DF2">
        <w:instrText xml:space="preserve"> PAGEREF _Toc57307564 \h </w:instrText>
      </w:r>
      <w:r w:rsidRPr="00122DF2">
        <w:fldChar w:fldCharType="separate"/>
      </w:r>
      <w:r w:rsidR="00924CE8" w:rsidRPr="00122DF2">
        <w:t>8</w:t>
      </w:r>
      <w:r w:rsidRPr="00122DF2">
        <w:fldChar w:fldCharType="end"/>
      </w:r>
    </w:p>
    <w:p w14:paraId="04AA0D96" w14:textId="77777777" w:rsidR="004E3B87" w:rsidRPr="00122DF2" w:rsidRDefault="004E3B87">
      <w:pPr>
        <w:pStyle w:val="20"/>
        <w:rPr>
          <w:rFonts w:asciiTheme="minorHAnsi" w:eastAsiaTheme="minorEastAsia" w:hAnsiTheme="minorHAnsi" w:cstheme="minorBidi"/>
          <w:sz w:val="20"/>
        </w:rPr>
      </w:pPr>
      <w:r w:rsidRPr="00122DF2">
        <w:t>3.2</w:t>
      </w:r>
      <w:r w:rsidRPr="00122DF2">
        <w:rPr>
          <w:rFonts w:asciiTheme="minorHAnsi" w:eastAsiaTheme="minorEastAsia" w:hAnsiTheme="minorHAnsi" w:cstheme="minorBidi"/>
          <w:sz w:val="20"/>
        </w:rPr>
        <w:tab/>
      </w:r>
      <w:r w:rsidRPr="00122DF2">
        <w:t>MqttMonitor</w:t>
      </w:r>
      <w:r w:rsidRPr="00122DF2">
        <w:tab/>
      </w:r>
      <w:r w:rsidRPr="00122DF2">
        <w:fldChar w:fldCharType="begin"/>
      </w:r>
      <w:r w:rsidRPr="00122DF2">
        <w:instrText xml:space="preserve"> PAGEREF _Toc57307565 \h </w:instrText>
      </w:r>
      <w:r w:rsidRPr="00122DF2">
        <w:fldChar w:fldCharType="separate"/>
      </w:r>
      <w:r w:rsidR="00924CE8" w:rsidRPr="00122DF2">
        <w:t>8</w:t>
      </w:r>
      <w:r w:rsidRPr="00122DF2">
        <w:fldChar w:fldCharType="end"/>
      </w:r>
    </w:p>
    <w:p w14:paraId="0AD7F3C9" w14:textId="77777777" w:rsidR="004E3B87" w:rsidRPr="00122DF2" w:rsidRDefault="004E3B87">
      <w:pPr>
        <w:pStyle w:val="20"/>
        <w:rPr>
          <w:rFonts w:asciiTheme="minorHAnsi" w:eastAsiaTheme="minorEastAsia" w:hAnsiTheme="minorHAnsi" w:cstheme="minorBidi"/>
          <w:sz w:val="20"/>
        </w:rPr>
      </w:pPr>
      <w:r w:rsidRPr="00122DF2">
        <w:t>3.3</w:t>
      </w:r>
      <w:r w:rsidRPr="00122DF2">
        <w:rPr>
          <w:rFonts w:asciiTheme="minorHAnsi" w:eastAsiaTheme="minorEastAsia" w:hAnsiTheme="minorHAnsi" w:cstheme="minorBidi"/>
          <w:sz w:val="20"/>
        </w:rPr>
        <w:tab/>
      </w:r>
      <w:r w:rsidRPr="00122DF2">
        <w:t>MqttHandler</w:t>
      </w:r>
      <w:r w:rsidRPr="00122DF2">
        <w:tab/>
      </w:r>
      <w:r w:rsidRPr="00122DF2">
        <w:fldChar w:fldCharType="begin"/>
      </w:r>
      <w:r w:rsidRPr="00122DF2">
        <w:instrText xml:space="preserve"> PAGEREF _Toc57307566 \h </w:instrText>
      </w:r>
      <w:r w:rsidRPr="00122DF2">
        <w:fldChar w:fldCharType="separate"/>
      </w:r>
      <w:r w:rsidR="00924CE8" w:rsidRPr="00122DF2">
        <w:t>8</w:t>
      </w:r>
      <w:r w:rsidRPr="00122DF2">
        <w:fldChar w:fldCharType="end"/>
      </w:r>
    </w:p>
    <w:p w14:paraId="19B013A7" w14:textId="77777777" w:rsidR="004E3B87" w:rsidRPr="00122DF2" w:rsidRDefault="004E3B87">
      <w:pPr>
        <w:pStyle w:val="20"/>
        <w:rPr>
          <w:rFonts w:asciiTheme="minorHAnsi" w:eastAsiaTheme="minorEastAsia" w:hAnsiTheme="minorHAnsi" w:cstheme="minorBidi"/>
          <w:sz w:val="20"/>
        </w:rPr>
      </w:pPr>
      <w:r w:rsidRPr="00122DF2">
        <w:t>3.4</w:t>
      </w:r>
      <w:r w:rsidRPr="00122DF2">
        <w:rPr>
          <w:rFonts w:asciiTheme="minorHAnsi" w:eastAsiaTheme="minorEastAsia" w:hAnsiTheme="minorHAnsi" w:cstheme="minorBidi"/>
          <w:sz w:val="20"/>
        </w:rPr>
        <w:tab/>
      </w:r>
      <w:r w:rsidRPr="00122DF2">
        <w:t>ApiMqttController</w:t>
      </w:r>
      <w:r w:rsidRPr="00122DF2">
        <w:tab/>
      </w:r>
      <w:r w:rsidRPr="00122DF2">
        <w:fldChar w:fldCharType="begin"/>
      </w:r>
      <w:r w:rsidRPr="00122DF2">
        <w:instrText xml:space="preserve"> PAGEREF _Toc57307567 \h </w:instrText>
      </w:r>
      <w:r w:rsidRPr="00122DF2">
        <w:fldChar w:fldCharType="separate"/>
      </w:r>
      <w:r w:rsidR="00924CE8" w:rsidRPr="00122DF2">
        <w:t>9</w:t>
      </w:r>
      <w:r w:rsidRPr="00122DF2">
        <w:fldChar w:fldCharType="end"/>
      </w:r>
    </w:p>
    <w:p w14:paraId="12EEB8E6" w14:textId="77777777" w:rsidR="004E3B87" w:rsidRPr="00122DF2" w:rsidRDefault="004E3B87">
      <w:pPr>
        <w:pStyle w:val="20"/>
        <w:rPr>
          <w:rFonts w:asciiTheme="minorHAnsi" w:eastAsiaTheme="minorEastAsia" w:hAnsiTheme="minorHAnsi" w:cstheme="minorBidi"/>
          <w:sz w:val="20"/>
        </w:rPr>
      </w:pPr>
      <w:r w:rsidRPr="00122DF2">
        <w:t>3.5</w:t>
      </w:r>
      <w:r w:rsidRPr="00122DF2">
        <w:rPr>
          <w:rFonts w:asciiTheme="minorHAnsi" w:eastAsiaTheme="minorEastAsia" w:hAnsiTheme="minorHAnsi" w:cstheme="minorBidi"/>
          <w:sz w:val="20"/>
        </w:rPr>
        <w:tab/>
      </w:r>
      <w:r w:rsidRPr="00122DF2">
        <w:t>WsMqttHnadler</w:t>
      </w:r>
      <w:r w:rsidRPr="00122DF2">
        <w:tab/>
      </w:r>
      <w:r w:rsidRPr="00122DF2">
        <w:fldChar w:fldCharType="begin"/>
      </w:r>
      <w:r w:rsidRPr="00122DF2">
        <w:instrText xml:space="preserve"> PAGEREF _Toc57307568 \h </w:instrText>
      </w:r>
      <w:r w:rsidRPr="00122DF2">
        <w:fldChar w:fldCharType="separate"/>
      </w:r>
      <w:r w:rsidR="00924CE8" w:rsidRPr="00122DF2">
        <w:t>10</w:t>
      </w:r>
      <w:r w:rsidRPr="00122DF2">
        <w:fldChar w:fldCharType="end"/>
      </w:r>
    </w:p>
    <w:p w14:paraId="6B38111D" w14:textId="77777777" w:rsidR="004E3B87" w:rsidRPr="00122DF2" w:rsidRDefault="004E3B87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 w:rsidRPr="00122DF2">
        <w:t>4.</w:t>
      </w:r>
      <w:r w:rsidRPr="00122DF2">
        <w:rPr>
          <w:rFonts w:asciiTheme="minorHAnsi" w:eastAsiaTheme="minorEastAsia" w:hAnsiTheme="minorHAnsi" w:cstheme="minorBidi"/>
          <w:b w:val="0"/>
          <w:sz w:val="20"/>
        </w:rPr>
        <w:tab/>
      </w:r>
      <w:r w:rsidRPr="00122DF2">
        <w:t>External Module Interfaces</w:t>
      </w:r>
      <w:r w:rsidRPr="00122DF2">
        <w:tab/>
      </w:r>
      <w:r w:rsidRPr="00122DF2">
        <w:fldChar w:fldCharType="begin"/>
      </w:r>
      <w:r w:rsidRPr="00122DF2">
        <w:instrText xml:space="preserve"> PAGEREF _Toc57307569 \h </w:instrText>
      </w:r>
      <w:r w:rsidRPr="00122DF2">
        <w:fldChar w:fldCharType="separate"/>
      </w:r>
      <w:r w:rsidR="00924CE8" w:rsidRPr="00122DF2">
        <w:t>11</w:t>
      </w:r>
      <w:r w:rsidRPr="00122DF2">
        <w:fldChar w:fldCharType="end"/>
      </w:r>
    </w:p>
    <w:p w14:paraId="60F58343" w14:textId="77777777" w:rsidR="004E3B87" w:rsidRPr="00122DF2" w:rsidRDefault="004E3B87">
      <w:pPr>
        <w:pStyle w:val="20"/>
        <w:rPr>
          <w:rFonts w:asciiTheme="minorHAnsi" w:eastAsiaTheme="minorEastAsia" w:hAnsiTheme="minorHAnsi" w:cstheme="minorBidi"/>
          <w:sz w:val="20"/>
        </w:rPr>
      </w:pPr>
      <w:r w:rsidRPr="00122DF2">
        <w:t>4.1</w:t>
      </w:r>
      <w:r w:rsidRPr="00122DF2">
        <w:rPr>
          <w:rFonts w:asciiTheme="minorHAnsi" w:eastAsiaTheme="minorEastAsia" w:hAnsiTheme="minorHAnsi" w:cstheme="minorBidi"/>
          <w:sz w:val="20"/>
        </w:rPr>
        <w:tab/>
      </w:r>
      <w:r w:rsidRPr="00122DF2">
        <w:t>External Module Messages</w:t>
      </w:r>
      <w:r w:rsidRPr="00122DF2">
        <w:tab/>
      </w:r>
      <w:r w:rsidRPr="00122DF2">
        <w:fldChar w:fldCharType="begin"/>
      </w:r>
      <w:r w:rsidRPr="00122DF2">
        <w:instrText xml:space="preserve"> PAGEREF _Toc57307570 \h </w:instrText>
      </w:r>
      <w:r w:rsidRPr="00122DF2">
        <w:fldChar w:fldCharType="separate"/>
      </w:r>
      <w:r w:rsidR="00924CE8" w:rsidRPr="00122DF2">
        <w:t>11</w:t>
      </w:r>
      <w:r w:rsidRPr="00122DF2">
        <w:fldChar w:fldCharType="end"/>
      </w:r>
    </w:p>
    <w:p w14:paraId="127E0E15" w14:textId="77777777" w:rsidR="00146695" w:rsidRPr="00122DF2" w:rsidRDefault="00D6592D">
      <w:pPr>
        <w:pStyle w:val="a7"/>
        <w:tabs>
          <w:tab w:val="clear" w:pos="4252"/>
          <w:tab w:val="clear" w:pos="8504"/>
        </w:tabs>
        <w:snapToGrid/>
        <w:sectPr w:rsidR="00146695" w:rsidRPr="00122DF2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418" w:bottom="1418" w:left="1418" w:header="1134" w:footer="683" w:gutter="0"/>
          <w:pgNumType w:fmt="lowerRoman" w:start="1"/>
          <w:cols w:space="425"/>
          <w:titlePg/>
          <w:docGrid w:type="lines" w:linePitch="360"/>
        </w:sectPr>
      </w:pPr>
      <w:r w:rsidRPr="00122DF2">
        <w:rPr>
          <w:noProof/>
          <w:sz w:val="24"/>
        </w:rPr>
        <w:fldChar w:fldCharType="end"/>
      </w:r>
    </w:p>
    <w:p w14:paraId="08EEF2EE" w14:textId="77777777" w:rsidR="00146695" w:rsidRPr="00122DF2" w:rsidRDefault="004244C5">
      <w:pPr>
        <w:pStyle w:val="10"/>
      </w:pPr>
      <w:bookmarkStart w:id="1" w:name="_Toc57307549"/>
      <w:r w:rsidRPr="00122DF2">
        <w:rPr>
          <w:rFonts w:hint="eastAsia"/>
        </w:rPr>
        <w:lastRenderedPageBreak/>
        <w:t>Overview</w:t>
      </w:r>
      <w:bookmarkEnd w:id="1"/>
    </w:p>
    <w:p w14:paraId="51EA49E2" w14:textId="1007FCC9" w:rsidR="003665B5" w:rsidRPr="00122DF2" w:rsidRDefault="00480250" w:rsidP="006B398E">
      <w:r w:rsidRPr="00122DF2">
        <w:rPr>
          <w:rFonts w:hint="eastAsia"/>
        </w:rPr>
        <w:t>실외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무인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경비로봇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정보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분석을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위한</w:t>
      </w:r>
      <w:r w:rsidRPr="00122DF2">
        <w:rPr>
          <w:rFonts w:hint="eastAsia"/>
        </w:rPr>
        <w:t xml:space="preserve"> CLOUD</w:t>
      </w:r>
      <w:r w:rsidRPr="00122DF2">
        <w:rPr>
          <w:rFonts w:hint="eastAsia"/>
        </w:rPr>
        <w:t>관제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시스템</w:t>
      </w:r>
      <w:r w:rsidRPr="00122DF2">
        <w:rPr>
          <w:rFonts w:hint="eastAsia"/>
        </w:rPr>
        <w:t>(</w:t>
      </w:r>
      <w:r w:rsidRPr="00122DF2">
        <w:t>Multi Agent Monitoring System:</w:t>
      </w:r>
      <w:r w:rsidR="00AF7B0B" w:rsidRPr="00122DF2">
        <w:t xml:space="preserve"> </w:t>
      </w:r>
      <w:r w:rsidRPr="00122DF2">
        <w:rPr>
          <w:rFonts w:hint="eastAsia"/>
        </w:rPr>
        <w:t>이하</w:t>
      </w:r>
      <w:r w:rsidRPr="00122DF2">
        <w:rPr>
          <w:rFonts w:hint="eastAsia"/>
        </w:rPr>
        <w:t xml:space="preserve"> </w:t>
      </w:r>
      <w:r w:rsidRPr="00122DF2">
        <w:t>MAMS)</w:t>
      </w:r>
      <w:r w:rsidRPr="00122DF2">
        <w:rPr>
          <w:rFonts w:hint="eastAsia"/>
        </w:rPr>
        <w:t>은</w:t>
      </w:r>
      <w:r w:rsidR="003665B5" w:rsidRPr="00122DF2">
        <w:rPr>
          <w:rFonts w:hint="eastAsia"/>
        </w:rPr>
        <w:t xml:space="preserve"> Cloud </w:t>
      </w:r>
      <w:r w:rsidR="003665B5" w:rsidRPr="00122DF2">
        <w:rPr>
          <w:rFonts w:hint="eastAsia"/>
        </w:rPr>
        <w:t>상에</w:t>
      </w:r>
      <w:r w:rsidR="003665B5" w:rsidRPr="00122DF2">
        <w:rPr>
          <w:rFonts w:hint="eastAsia"/>
        </w:rPr>
        <w:t xml:space="preserve"> </w:t>
      </w:r>
      <w:r w:rsidR="003665B5" w:rsidRPr="00122DF2">
        <w:rPr>
          <w:rFonts w:hint="eastAsia"/>
        </w:rPr>
        <w:t>위치하여</w:t>
      </w:r>
      <w:r w:rsidR="003665B5" w:rsidRPr="00122DF2">
        <w:rPr>
          <w:rFonts w:hint="eastAsia"/>
        </w:rPr>
        <w:t xml:space="preserve">, </w:t>
      </w:r>
      <w:r w:rsidR="003665B5" w:rsidRPr="00122DF2">
        <w:rPr>
          <w:rFonts w:hint="eastAsia"/>
        </w:rPr>
        <w:t>웹기반의</w:t>
      </w:r>
      <w:r w:rsidR="003665B5" w:rsidRPr="00122DF2">
        <w:rPr>
          <w:rFonts w:hint="eastAsia"/>
        </w:rPr>
        <w:t xml:space="preserve"> </w:t>
      </w:r>
      <w:r w:rsidR="003665B5" w:rsidRPr="00122DF2">
        <w:rPr>
          <w:rFonts w:hint="eastAsia"/>
        </w:rPr>
        <w:t>이동형</w:t>
      </w:r>
      <w:r w:rsidR="003665B5" w:rsidRPr="00122DF2">
        <w:rPr>
          <w:rFonts w:hint="eastAsia"/>
        </w:rPr>
        <w:t xml:space="preserve">, </w:t>
      </w:r>
      <w:r w:rsidR="003665B5" w:rsidRPr="00122DF2">
        <w:rPr>
          <w:rFonts w:hint="eastAsia"/>
        </w:rPr>
        <w:t>고정형</w:t>
      </w:r>
      <w:r w:rsidR="003665B5" w:rsidRPr="00122DF2">
        <w:rPr>
          <w:rFonts w:hint="eastAsia"/>
        </w:rPr>
        <w:t xml:space="preserve"> </w:t>
      </w:r>
      <w:r w:rsidR="003665B5" w:rsidRPr="00122DF2">
        <w:rPr>
          <w:rFonts w:hint="eastAsia"/>
        </w:rPr>
        <w:t>로봇을</w:t>
      </w:r>
      <w:r w:rsidR="003665B5" w:rsidRPr="00122DF2">
        <w:rPr>
          <w:rFonts w:hint="eastAsia"/>
        </w:rPr>
        <w:t xml:space="preserve"> </w:t>
      </w:r>
      <w:r w:rsidRPr="00122DF2">
        <w:rPr>
          <w:rFonts w:hint="eastAsia"/>
        </w:rPr>
        <w:t>간접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제어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및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상태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정보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수신</w:t>
      </w:r>
      <w:r w:rsidR="00AF7B0B" w:rsidRPr="00122DF2">
        <w:rPr>
          <w:rFonts w:hint="eastAsia"/>
        </w:rPr>
        <w:t>표시하고</w:t>
      </w:r>
      <w:r w:rsidRPr="00122DF2">
        <w:rPr>
          <w:rFonts w:hint="eastAsia"/>
        </w:rPr>
        <w:t xml:space="preserve">, </w:t>
      </w:r>
      <w:r w:rsidRPr="00122DF2">
        <w:t>Drone</w:t>
      </w:r>
      <w:r w:rsidRPr="00122DF2">
        <w:rPr>
          <w:rFonts w:hint="eastAsia"/>
        </w:rPr>
        <w:t>제어</w:t>
      </w:r>
      <w:r w:rsidRPr="00122DF2">
        <w:rPr>
          <w:rFonts w:hint="eastAsia"/>
        </w:rPr>
        <w:t xml:space="preserve">, </w:t>
      </w:r>
      <w:r w:rsidR="00AF7B0B" w:rsidRPr="00122DF2">
        <w:rPr>
          <w:rFonts w:hint="eastAsia"/>
        </w:rPr>
        <w:t>외부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서버로부터</w:t>
      </w:r>
      <w:r w:rsidR="00AF7B0B" w:rsidRPr="00122DF2">
        <w:rPr>
          <w:rFonts w:hint="eastAsia"/>
        </w:rPr>
        <w:t xml:space="preserve"> </w:t>
      </w:r>
      <w:r w:rsidRPr="00122DF2">
        <w:rPr>
          <w:rFonts w:hint="eastAsia"/>
        </w:rPr>
        <w:t>환경지도</w:t>
      </w:r>
      <w:r w:rsidR="00AF7B0B" w:rsidRPr="00122DF2">
        <w:rPr>
          <w:rFonts w:hint="eastAsia"/>
        </w:rPr>
        <w:t>/</w:t>
      </w:r>
      <w:r w:rsidRPr="00122DF2">
        <w:rPr>
          <w:rFonts w:hint="eastAsia"/>
        </w:rPr>
        <w:t>확률지도</w:t>
      </w:r>
      <w:r w:rsidR="00AF7B0B" w:rsidRPr="00122DF2">
        <w:rPr>
          <w:rFonts w:hint="eastAsia"/>
        </w:rPr>
        <w:t>/</w:t>
      </w:r>
      <w:r w:rsidRPr="00122DF2">
        <w:rPr>
          <w:rFonts w:hint="eastAsia"/>
        </w:rPr>
        <w:t>수색영역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구분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이미지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등을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수신하여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표시하는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기능을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포함한다</w:t>
      </w:r>
      <w:r w:rsidR="00AF7B0B" w:rsidRPr="00122DF2">
        <w:rPr>
          <w:rFonts w:hint="eastAsia"/>
        </w:rPr>
        <w:t>.</w:t>
      </w:r>
      <w:r w:rsidR="00AF7B0B" w:rsidRPr="00122DF2">
        <w:t xml:space="preserve"> </w:t>
      </w:r>
      <w:r w:rsidR="00AF7B0B" w:rsidRPr="00122DF2">
        <w:rPr>
          <w:rFonts w:hint="eastAsia"/>
        </w:rPr>
        <w:t>본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문서는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외부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서버와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인터페이스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하기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위한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각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명령어의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송신과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상태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정보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수신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등의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처리를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위한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통신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인터페이스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구현부에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대한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상위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설계서이다</w:t>
      </w:r>
      <w:r w:rsidR="00AF7B0B" w:rsidRPr="00122DF2">
        <w:rPr>
          <w:rFonts w:hint="eastAsia"/>
        </w:rPr>
        <w:t>.</w:t>
      </w:r>
    </w:p>
    <w:p w14:paraId="0032FFD8" w14:textId="77777777" w:rsidR="00E91098" w:rsidRPr="00122DF2" w:rsidRDefault="00E91098" w:rsidP="006B398E"/>
    <w:p w14:paraId="24215080" w14:textId="77777777" w:rsidR="00146695" w:rsidRPr="00122DF2" w:rsidRDefault="00896F56" w:rsidP="00D54433">
      <w:pPr>
        <w:pStyle w:val="2"/>
      </w:pPr>
      <w:bookmarkStart w:id="2" w:name="_Toc57307550"/>
      <w:r w:rsidRPr="00122DF2">
        <w:rPr>
          <w:rFonts w:hint="eastAsia"/>
        </w:rPr>
        <w:t>Purpose</w:t>
      </w:r>
      <w:bookmarkEnd w:id="2"/>
    </w:p>
    <w:p w14:paraId="2D19F978" w14:textId="087D50B5" w:rsidR="00491552" w:rsidRPr="003002C2" w:rsidRDefault="003665B5" w:rsidP="00413A24">
      <w:pPr>
        <w:pStyle w:val="a1"/>
      </w:pPr>
      <w:r w:rsidRPr="003002C2">
        <w:rPr>
          <w:rFonts w:hint="eastAsia"/>
        </w:rPr>
        <w:t>본문서는</w:t>
      </w:r>
      <w:r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실외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무인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경비로봇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정보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분석을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위한</w:t>
      </w:r>
      <w:r w:rsidR="004214A5" w:rsidRPr="003002C2">
        <w:rPr>
          <w:rFonts w:hint="eastAsia"/>
        </w:rPr>
        <w:t xml:space="preserve"> CLOUD</w:t>
      </w:r>
      <w:r w:rsidR="004214A5" w:rsidRPr="003002C2">
        <w:rPr>
          <w:rFonts w:hint="eastAsia"/>
        </w:rPr>
        <w:t>관제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시스템</w:t>
      </w:r>
      <w:r w:rsidR="004214A5" w:rsidRPr="003002C2">
        <w:rPr>
          <w:rFonts w:hint="eastAsia"/>
        </w:rPr>
        <w:t>,</w:t>
      </w:r>
      <w:r w:rsidRPr="003002C2">
        <w:rPr>
          <w:rFonts w:hint="eastAsia"/>
        </w:rPr>
        <w:t xml:space="preserve"> Multi</w:t>
      </w:r>
      <w:r w:rsidR="00E91098" w:rsidRPr="003002C2">
        <w:t xml:space="preserve"> </w:t>
      </w:r>
      <w:r w:rsidRPr="003002C2">
        <w:rPr>
          <w:rFonts w:hint="eastAsia"/>
        </w:rPr>
        <w:t>Agent Monitoring System</w:t>
      </w:r>
      <w:r w:rsidR="00E91098" w:rsidRPr="003002C2">
        <w:t>(</w:t>
      </w:r>
      <w:r w:rsidR="00E91098" w:rsidRPr="003002C2">
        <w:rPr>
          <w:rFonts w:hint="eastAsia"/>
        </w:rPr>
        <w:t>이하</w:t>
      </w:r>
      <w:r w:rsidR="00E91098" w:rsidRPr="003002C2">
        <w:rPr>
          <w:rFonts w:hint="eastAsia"/>
        </w:rPr>
        <w:t xml:space="preserve"> </w:t>
      </w:r>
      <w:r w:rsidR="00E91098" w:rsidRPr="003002C2">
        <w:t>MAMS)</w:t>
      </w:r>
      <w:r w:rsidRPr="003002C2">
        <w:rPr>
          <w:rFonts w:hint="eastAsia"/>
        </w:rPr>
        <w:t>을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웹</w:t>
      </w:r>
      <w:r w:rsidR="004214A5" w:rsidRPr="003002C2">
        <w:rPr>
          <w:rFonts w:hint="eastAsia"/>
        </w:rPr>
        <w:t xml:space="preserve"> </w:t>
      </w:r>
      <w:r w:rsidRPr="003002C2">
        <w:rPr>
          <w:rFonts w:hint="eastAsia"/>
        </w:rPr>
        <w:t>기반으로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구현하기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위한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관련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모듈들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간의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인터페이스를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정의한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상위수준의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설계서이다</w:t>
      </w:r>
      <w:r w:rsidRPr="003002C2">
        <w:rPr>
          <w:rFonts w:hint="eastAsia"/>
        </w:rPr>
        <w:t xml:space="preserve">. </w:t>
      </w:r>
      <w:r w:rsidR="004214A5" w:rsidRPr="003002C2">
        <w:rPr>
          <w:rFonts w:hint="eastAsia"/>
        </w:rPr>
        <w:t>아래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그림은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내부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모듈에서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수신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또는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송신되는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메시지와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외부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서버간의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메시지</w:t>
      </w:r>
      <w:r w:rsidR="004214A5" w:rsidRPr="003002C2">
        <w:rPr>
          <w:rFonts w:hint="eastAsia"/>
        </w:rPr>
        <w:t xml:space="preserve"> Flow</w:t>
      </w:r>
      <w:r w:rsidR="004214A5" w:rsidRPr="003002C2">
        <w:rPr>
          <w:rFonts w:hint="eastAsia"/>
        </w:rPr>
        <w:t>를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도식화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한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것이며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이에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다음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절</w:t>
      </w:r>
      <w:r w:rsidR="004214A5" w:rsidRPr="003002C2">
        <w:t>1.2</w:t>
      </w:r>
      <w:r w:rsidR="004214A5" w:rsidRPr="003002C2">
        <w:rPr>
          <w:rFonts w:hint="eastAsia"/>
        </w:rPr>
        <w:t>의</w:t>
      </w:r>
      <w:r w:rsidR="004214A5" w:rsidRPr="003002C2">
        <w:t xml:space="preserve"> </w:t>
      </w:r>
      <w:r w:rsidR="004214A5" w:rsidRPr="003002C2">
        <w:rPr>
          <w:rFonts w:hint="eastAsia"/>
        </w:rPr>
        <w:t>Scope</w:t>
      </w:r>
      <w:r w:rsidR="004214A5" w:rsidRPr="003002C2">
        <w:rPr>
          <w:rFonts w:hint="eastAsia"/>
        </w:rPr>
        <w:t>에서는</w:t>
      </w:r>
      <w:r w:rsidR="004214A5" w:rsidRPr="003002C2">
        <w:rPr>
          <w:rFonts w:hint="eastAsia"/>
        </w:rPr>
        <w:t xml:space="preserve"> </w:t>
      </w:r>
      <w:r w:rsidR="004214A5" w:rsidRPr="003002C2">
        <w:t>MAMS</w:t>
      </w:r>
      <w:r w:rsidR="004214A5" w:rsidRPr="003002C2">
        <w:rPr>
          <w:rFonts w:hint="eastAsia"/>
        </w:rPr>
        <w:t>가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각각의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외부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서버에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명령을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전달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하거나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수신된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메시지를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처리하는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각</w:t>
      </w:r>
      <w:r w:rsidR="00FF67DA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기능에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대한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설계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범위를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기술</w:t>
      </w:r>
      <w:r w:rsidR="004214A5" w:rsidRPr="003002C2">
        <w:rPr>
          <w:rFonts w:hint="eastAsia"/>
        </w:rPr>
        <w:t xml:space="preserve"> </w:t>
      </w:r>
      <w:r w:rsidR="004214A5" w:rsidRPr="003002C2">
        <w:rPr>
          <w:rFonts w:hint="eastAsia"/>
        </w:rPr>
        <w:t>한다</w:t>
      </w:r>
      <w:r w:rsidR="004214A5" w:rsidRPr="003002C2">
        <w:rPr>
          <w:rFonts w:hint="eastAsia"/>
        </w:rPr>
        <w:t xml:space="preserve">.  </w:t>
      </w:r>
    </w:p>
    <w:p w14:paraId="17C711ED" w14:textId="267C960B" w:rsidR="008F3FB2" w:rsidRPr="00122DF2" w:rsidRDefault="004214A5" w:rsidP="00413A24">
      <w:pPr>
        <w:pStyle w:val="a1"/>
      </w:pPr>
      <w:r w:rsidRPr="00122DF2">
        <w:drawing>
          <wp:anchor distT="0" distB="0" distL="114300" distR="114300" simplePos="0" relativeHeight="251661824" behindDoc="0" locked="0" layoutInCell="1" allowOverlap="1" wp14:anchorId="1494DA66" wp14:editId="2D8B2996">
            <wp:simplePos x="0" y="0"/>
            <wp:positionH relativeFrom="column">
              <wp:posOffset>0</wp:posOffset>
            </wp:positionH>
            <wp:positionV relativeFrom="paragraph">
              <wp:posOffset>397510</wp:posOffset>
            </wp:positionV>
            <wp:extent cx="5616000" cy="3164400"/>
            <wp:effectExtent l="0" t="0" r="381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316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92F88" w14:textId="4CC02030" w:rsidR="003002C2" w:rsidRPr="00CA26B1" w:rsidRDefault="003002C2" w:rsidP="003002C2">
      <w:pPr>
        <w:pStyle w:val="aff"/>
        <w:jc w:val="center"/>
        <w:rPr>
          <w:b w:val="0"/>
          <w:color w:val="FF0000"/>
        </w:rPr>
      </w:pPr>
      <w:r w:rsidRPr="00CA26B1">
        <w:rPr>
          <w:color w:val="FF0000"/>
        </w:rPr>
        <w:t xml:space="preserve">Figure </w:t>
      </w:r>
      <w:r w:rsidRPr="00CA26B1">
        <w:rPr>
          <w:noProof/>
          <w:color w:val="FF0000"/>
        </w:rPr>
        <w:fldChar w:fldCharType="begin"/>
      </w:r>
      <w:r w:rsidRPr="00CA26B1">
        <w:rPr>
          <w:noProof/>
          <w:color w:val="FF0000"/>
        </w:rPr>
        <w:instrText xml:space="preserve"> STYLEREF 1 \s </w:instrText>
      </w:r>
      <w:r w:rsidRPr="00CA26B1">
        <w:rPr>
          <w:noProof/>
          <w:color w:val="FF0000"/>
        </w:rPr>
        <w:fldChar w:fldCharType="separate"/>
      </w:r>
      <w:r w:rsidRPr="00CA26B1">
        <w:rPr>
          <w:noProof/>
          <w:color w:val="FF0000"/>
        </w:rPr>
        <w:t>1</w:t>
      </w:r>
      <w:r w:rsidRPr="00CA26B1">
        <w:rPr>
          <w:noProof/>
          <w:color w:val="FF0000"/>
        </w:rPr>
        <w:fldChar w:fldCharType="end"/>
      </w:r>
      <w:r w:rsidRPr="00CA26B1">
        <w:rPr>
          <w:color w:val="FF0000"/>
        </w:rPr>
        <w:noBreakHyphen/>
      </w:r>
      <w:r w:rsidRPr="00CA26B1">
        <w:rPr>
          <w:noProof/>
          <w:color w:val="FF0000"/>
        </w:rPr>
        <w:fldChar w:fldCharType="begin"/>
      </w:r>
      <w:r w:rsidRPr="00CA26B1">
        <w:rPr>
          <w:noProof/>
          <w:color w:val="FF0000"/>
        </w:rPr>
        <w:instrText xml:space="preserve"> SEQ Figure \* ARABIC \s 1 </w:instrText>
      </w:r>
      <w:r w:rsidRPr="00CA26B1">
        <w:rPr>
          <w:noProof/>
          <w:color w:val="FF0000"/>
        </w:rPr>
        <w:fldChar w:fldCharType="separate"/>
      </w:r>
      <w:r w:rsidRPr="00CA26B1">
        <w:rPr>
          <w:noProof/>
          <w:color w:val="FF0000"/>
        </w:rPr>
        <w:t>1</w:t>
      </w:r>
      <w:r w:rsidRPr="00CA26B1">
        <w:rPr>
          <w:noProof/>
          <w:color w:val="FF0000"/>
        </w:rPr>
        <w:fldChar w:fldCharType="end"/>
      </w:r>
      <w:r w:rsidRPr="00CA26B1">
        <w:rPr>
          <w:rFonts w:hint="eastAsia"/>
          <w:color w:val="FF0000"/>
        </w:rPr>
        <w:t xml:space="preserve"> </w:t>
      </w:r>
      <w:r w:rsidRPr="00CA26B1">
        <w:rPr>
          <w:rFonts w:hint="eastAsia"/>
          <w:b w:val="0"/>
          <w:color w:val="FF0000"/>
        </w:rPr>
        <w:t>MAMS</w:t>
      </w:r>
      <w:r w:rsidRPr="00CA26B1">
        <w:rPr>
          <w:rFonts w:hint="eastAsia"/>
          <w:b w:val="0"/>
          <w:color w:val="FF0000"/>
        </w:rPr>
        <w:t>의</w:t>
      </w:r>
      <w:r w:rsidRPr="00CA26B1">
        <w:rPr>
          <w:rFonts w:hint="eastAsia"/>
          <w:b w:val="0"/>
          <w:color w:val="FF0000"/>
        </w:rPr>
        <w:t xml:space="preserve"> </w:t>
      </w:r>
      <w:r w:rsidRPr="00CA26B1">
        <w:rPr>
          <w:b w:val="0"/>
          <w:color w:val="FF0000"/>
        </w:rPr>
        <w:t>Context Diagram</w:t>
      </w:r>
    </w:p>
    <w:p w14:paraId="65802A07" w14:textId="77777777" w:rsidR="003002C2" w:rsidRPr="003002C2" w:rsidRDefault="003002C2" w:rsidP="008F3FB2">
      <w:pPr>
        <w:jc w:val="center"/>
      </w:pPr>
    </w:p>
    <w:p w14:paraId="735166A7" w14:textId="77777777" w:rsidR="004F2CB6" w:rsidRPr="00122DF2" w:rsidRDefault="004F2CB6" w:rsidP="00413A24">
      <w:pPr>
        <w:pStyle w:val="a1"/>
      </w:pPr>
    </w:p>
    <w:p w14:paraId="65E0793A" w14:textId="6A2469D8" w:rsidR="00146695" w:rsidRPr="00122DF2" w:rsidRDefault="004244C5" w:rsidP="00D54433">
      <w:pPr>
        <w:pStyle w:val="2"/>
      </w:pPr>
      <w:bookmarkStart w:id="3" w:name="_Toc57307551"/>
      <w:r w:rsidRPr="00122DF2">
        <w:rPr>
          <w:rFonts w:hint="eastAsia"/>
        </w:rPr>
        <w:lastRenderedPageBreak/>
        <w:t>Scope</w:t>
      </w:r>
      <w:bookmarkEnd w:id="3"/>
    </w:p>
    <w:p w14:paraId="7EC013F5" w14:textId="57DB12CB" w:rsidR="008F3FB2" w:rsidRPr="00122DF2" w:rsidRDefault="003665B5" w:rsidP="00413A24">
      <w:pPr>
        <w:pStyle w:val="a1"/>
      </w:pPr>
      <w:r w:rsidRPr="00122DF2">
        <w:rPr>
          <w:rFonts w:hint="eastAsia"/>
        </w:rPr>
        <w:t>본</w:t>
      </w:r>
      <w:r w:rsidR="00AF7B0B" w:rsidRPr="00122DF2">
        <w:rPr>
          <w:rFonts w:hint="eastAsia"/>
        </w:rPr>
        <w:t xml:space="preserve"> </w:t>
      </w:r>
      <w:r w:rsidRPr="00122DF2">
        <w:rPr>
          <w:rFonts w:hint="eastAsia"/>
        </w:rPr>
        <w:t>문서는</w:t>
      </w:r>
      <w:r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실외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무인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경비로봇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정보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분석을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위한</w:t>
      </w:r>
      <w:r w:rsidR="00AF7B0B" w:rsidRPr="00122DF2">
        <w:rPr>
          <w:rFonts w:hint="eastAsia"/>
        </w:rPr>
        <w:t xml:space="preserve"> CLOUD</w:t>
      </w:r>
      <w:r w:rsidR="00AF7B0B" w:rsidRPr="00122DF2">
        <w:rPr>
          <w:rFonts w:hint="eastAsia"/>
        </w:rPr>
        <w:t>관제</w:t>
      </w:r>
      <w:r w:rsidR="00AF7B0B" w:rsidRPr="00122DF2">
        <w:rPr>
          <w:rFonts w:hint="eastAsia"/>
        </w:rPr>
        <w:t xml:space="preserve"> </w:t>
      </w:r>
      <w:r w:rsidR="00AF7B0B" w:rsidRPr="00122DF2">
        <w:rPr>
          <w:rFonts w:hint="eastAsia"/>
        </w:rPr>
        <w:t>시스템</w:t>
      </w:r>
      <w:r w:rsidR="00AF7B0B" w:rsidRPr="00122DF2">
        <w:rPr>
          <w:rFonts w:hint="eastAsia"/>
        </w:rPr>
        <w:t>(4</w:t>
      </w:r>
      <w:r w:rsidR="00AF7B0B" w:rsidRPr="00122DF2">
        <w:rPr>
          <w:rFonts w:hint="eastAsia"/>
        </w:rPr>
        <w:t>차년도</w:t>
      </w:r>
      <w:r w:rsidR="00AF7B0B" w:rsidRPr="00122DF2">
        <w:rPr>
          <w:rFonts w:hint="eastAsia"/>
        </w:rPr>
        <w:t>)</w:t>
      </w:r>
      <w:r w:rsidR="00B54431" w:rsidRPr="00122DF2">
        <w:t xml:space="preserve"> </w:t>
      </w:r>
      <w:r w:rsidR="00B54431" w:rsidRPr="00122DF2">
        <w:rPr>
          <w:rFonts w:hint="eastAsia"/>
        </w:rPr>
        <w:t>Multi</w:t>
      </w:r>
      <w:r w:rsidR="00B54431" w:rsidRPr="00122DF2">
        <w:t xml:space="preserve"> </w:t>
      </w:r>
      <w:r w:rsidR="00B54431" w:rsidRPr="00122DF2">
        <w:rPr>
          <w:rFonts w:hint="eastAsia"/>
        </w:rPr>
        <w:t>Agent Monitoring System</w:t>
      </w:r>
      <w:r w:rsidR="00B54431" w:rsidRPr="00122DF2">
        <w:rPr>
          <w:rFonts w:hint="eastAsia"/>
        </w:rPr>
        <w:t>의</w:t>
      </w:r>
      <w:r w:rsidR="00B54431" w:rsidRPr="00122DF2">
        <w:rPr>
          <w:rFonts w:hint="eastAsia"/>
        </w:rPr>
        <w:t xml:space="preserve"> </w:t>
      </w:r>
      <w:r w:rsidR="00B54431" w:rsidRPr="00122DF2">
        <w:rPr>
          <w:rFonts w:hint="eastAsia"/>
        </w:rPr>
        <w:t>상위</w:t>
      </w:r>
      <w:r w:rsidR="00B54431" w:rsidRPr="00122DF2">
        <w:rPr>
          <w:rFonts w:hint="eastAsia"/>
        </w:rPr>
        <w:t xml:space="preserve"> </w:t>
      </w:r>
      <w:r w:rsidR="00B54431" w:rsidRPr="00122DF2">
        <w:rPr>
          <w:rFonts w:hint="eastAsia"/>
        </w:rPr>
        <w:t>설계</w:t>
      </w:r>
      <w:r w:rsidR="00B54431" w:rsidRPr="00122DF2">
        <w:rPr>
          <w:rFonts w:hint="eastAsia"/>
        </w:rPr>
        <w:t xml:space="preserve"> </w:t>
      </w:r>
      <w:r w:rsidR="00B54431" w:rsidRPr="00122DF2">
        <w:rPr>
          <w:rFonts w:hint="eastAsia"/>
        </w:rPr>
        <w:t>문서이며</w:t>
      </w:r>
      <w:r w:rsidR="00B54431" w:rsidRPr="00122DF2">
        <w:rPr>
          <w:rFonts w:hint="eastAsia"/>
        </w:rPr>
        <w:t xml:space="preserve">, </w:t>
      </w:r>
      <w:r w:rsidR="00B54431" w:rsidRPr="00122DF2">
        <w:rPr>
          <w:rFonts w:hint="eastAsia"/>
        </w:rPr>
        <w:t>각</w:t>
      </w:r>
      <w:r w:rsidR="00B54431" w:rsidRPr="00122DF2">
        <w:rPr>
          <w:rFonts w:hint="eastAsia"/>
        </w:rPr>
        <w:t xml:space="preserve"> </w:t>
      </w:r>
      <w:r w:rsidR="00B54431" w:rsidRPr="00122DF2">
        <w:rPr>
          <w:rFonts w:hint="eastAsia"/>
        </w:rPr>
        <w:t>서브시스템</w:t>
      </w:r>
      <w:r w:rsidR="00B54431" w:rsidRPr="00122DF2">
        <w:rPr>
          <w:rFonts w:hint="eastAsia"/>
        </w:rPr>
        <w:t xml:space="preserve">, </w:t>
      </w:r>
      <w:r w:rsidR="00B54431" w:rsidRPr="00122DF2">
        <w:rPr>
          <w:rFonts w:hint="eastAsia"/>
        </w:rPr>
        <w:t>블록들에</w:t>
      </w:r>
      <w:r w:rsidR="00B54431" w:rsidRPr="00122DF2">
        <w:rPr>
          <w:rFonts w:hint="eastAsia"/>
        </w:rPr>
        <w:t xml:space="preserve"> </w:t>
      </w:r>
      <w:r w:rsidR="00B54431" w:rsidRPr="00122DF2">
        <w:rPr>
          <w:rFonts w:hint="eastAsia"/>
        </w:rPr>
        <w:t>대해서</w:t>
      </w:r>
      <w:r w:rsidR="00B54431" w:rsidRPr="00122DF2">
        <w:rPr>
          <w:rFonts w:hint="eastAsia"/>
        </w:rPr>
        <w:t xml:space="preserve"> </w:t>
      </w:r>
      <w:r w:rsidR="00B54431" w:rsidRPr="00122DF2">
        <w:rPr>
          <w:rFonts w:hint="eastAsia"/>
        </w:rPr>
        <w:t>아래의</w:t>
      </w:r>
      <w:r w:rsidR="00B54431" w:rsidRPr="00122DF2">
        <w:rPr>
          <w:rFonts w:hint="eastAsia"/>
        </w:rPr>
        <w:t xml:space="preserve"> </w:t>
      </w:r>
      <w:r w:rsidR="00B54431" w:rsidRPr="00122DF2">
        <w:rPr>
          <w:rFonts w:hint="eastAsia"/>
        </w:rPr>
        <w:t>내용을</w:t>
      </w:r>
      <w:r w:rsidR="00B54431" w:rsidRPr="00122DF2">
        <w:rPr>
          <w:rFonts w:hint="eastAsia"/>
        </w:rPr>
        <w:t xml:space="preserve"> </w:t>
      </w:r>
      <w:r w:rsidR="00B54431" w:rsidRPr="00122DF2">
        <w:rPr>
          <w:rFonts w:hint="eastAsia"/>
        </w:rPr>
        <w:t>포함한다</w:t>
      </w:r>
    </w:p>
    <w:p w14:paraId="4137D2E1" w14:textId="30E8FB4D" w:rsidR="00CA13D6" w:rsidRPr="00122DF2" w:rsidRDefault="00CA13D6" w:rsidP="00413A24">
      <w:pPr>
        <w:pStyle w:val="a1"/>
      </w:pPr>
      <w:r w:rsidRPr="00122DF2">
        <w:drawing>
          <wp:inline distT="0" distB="0" distL="0" distR="0" wp14:anchorId="74FD804D" wp14:editId="25EF61E2">
            <wp:extent cx="5615940" cy="3201566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20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99C2" w14:textId="69CFA9E3" w:rsidR="003665B5" w:rsidRPr="003002C2" w:rsidRDefault="008F3FB2" w:rsidP="003002C2">
      <w:pPr>
        <w:jc w:val="center"/>
        <w:rPr>
          <w:color w:val="FF0000"/>
        </w:rPr>
      </w:pPr>
      <w:r w:rsidRPr="003002C2">
        <w:rPr>
          <w:rFonts w:hint="eastAsia"/>
          <w:b/>
          <w:color w:val="FF0000"/>
        </w:rPr>
        <w:t>Figure 1.</w:t>
      </w:r>
      <w:r w:rsidRPr="003002C2">
        <w:rPr>
          <w:b/>
          <w:color w:val="FF0000"/>
        </w:rPr>
        <w:t>2</w:t>
      </w:r>
      <w:r w:rsidRPr="003002C2">
        <w:rPr>
          <w:rFonts w:hint="eastAsia"/>
          <w:color w:val="FF0000"/>
        </w:rPr>
        <w:t xml:space="preserve"> </w:t>
      </w:r>
      <w:r w:rsidR="00B54431" w:rsidRPr="003002C2">
        <w:rPr>
          <w:rFonts w:hint="eastAsia"/>
          <w:color w:val="FF0000"/>
        </w:rPr>
        <w:t>M</w:t>
      </w:r>
      <w:r w:rsidR="00B54431" w:rsidRPr="003002C2">
        <w:rPr>
          <w:color w:val="FF0000"/>
        </w:rPr>
        <w:t>AMS</w:t>
      </w:r>
      <w:r w:rsidR="00B54431" w:rsidRPr="003002C2">
        <w:rPr>
          <w:rFonts w:hint="eastAsia"/>
          <w:color w:val="FF0000"/>
        </w:rPr>
        <w:t xml:space="preserve"> Package</w:t>
      </w:r>
    </w:p>
    <w:p w14:paraId="5EB56492" w14:textId="77777777" w:rsidR="003002C2" w:rsidRPr="00122DF2" w:rsidRDefault="003002C2" w:rsidP="003002C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37"/>
        <w:gridCol w:w="6405"/>
      </w:tblGrid>
      <w:tr w:rsidR="00122DF2" w:rsidRPr="00122DF2" w14:paraId="2DDB5080" w14:textId="77777777" w:rsidTr="000749FD">
        <w:trPr>
          <w:trHeight w:val="330"/>
        </w:trPr>
        <w:tc>
          <w:tcPr>
            <w:tcW w:w="1458" w:type="pct"/>
            <w:shd w:val="clear" w:color="000000" w:fill="D9D9D9"/>
            <w:vAlign w:val="center"/>
            <w:hideMark/>
          </w:tcPr>
          <w:p w14:paraId="3F4559B5" w14:textId="77777777" w:rsidR="009D5159" w:rsidRPr="00122DF2" w:rsidRDefault="009D5159" w:rsidP="000749FD">
            <w:pPr>
              <w:widowControl/>
              <w:wordWrap/>
              <w:rPr>
                <w:rFonts w:ascii="맑은 고딕" w:eastAsia="맑은 고딕" w:hAnsi="맑은 고딕" w:cs="굴림"/>
                <w:b/>
                <w:bCs/>
                <w:kern w:val="0"/>
              </w:rPr>
            </w:pPr>
            <w:r w:rsidRPr="00122DF2">
              <w:rPr>
                <w:rFonts w:ascii="맑은 고딕" w:eastAsia="맑은 고딕" w:hAnsi="맑은 고딕" w:cs="굴림" w:hint="eastAsia"/>
                <w:b/>
                <w:bCs/>
                <w:kern w:val="0"/>
              </w:rPr>
              <w:t>패키지명</w:t>
            </w:r>
          </w:p>
        </w:tc>
        <w:tc>
          <w:tcPr>
            <w:tcW w:w="3542" w:type="pct"/>
            <w:shd w:val="clear" w:color="000000" w:fill="D9D9D9"/>
            <w:vAlign w:val="center"/>
            <w:hideMark/>
          </w:tcPr>
          <w:p w14:paraId="628F4873" w14:textId="77777777" w:rsidR="009D5159" w:rsidRPr="00122DF2" w:rsidRDefault="009D5159" w:rsidP="000749FD">
            <w:pPr>
              <w:widowControl/>
              <w:wordWrap/>
              <w:rPr>
                <w:rFonts w:ascii="맑은 고딕" w:eastAsia="맑은 고딕" w:hAnsi="맑은 고딕" w:cs="굴림"/>
                <w:b/>
                <w:bCs/>
                <w:kern w:val="0"/>
              </w:rPr>
            </w:pPr>
            <w:r w:rsidRPr="00122DF2">
              <w:rPr>
                <w:rFonts w:ascii="맑은 고딕" w:eastAsia="맑은 고딕" w:hAnsi="맑은 고딕" w:cs="굴림" w:hint="eastAsia"/>
                <w:b/>
                <w:bCs/>
                <w:kern w:val="0"/>
              </w:rPr>
              <w:t>패키지 설명</w:t>
            </w:r>
          </w:p>
        </w:tc>
      </w:tr>
      <w:tr w:rsidR="00122DF2" w:rsidRPr="00122DF2" w14:paraId="73F1D2C8" w14:textId="77777777" w:rsidTr="000749FD">
        <w:trPr>
          <w:trHeight w:val="330"/>
        </w:trPr>
        <w:tc>
          <w:tcPr>
            <w:tcW w:w="1458" w:type="pct"/>
            <w:shd w:val="clear" w:color="auto" w:fill="auto"/>
            <w:vAlign w:val="center"/>
          </w:tcPr>
          <w:p w14:paraId="51AC077B" w14:textId="77777777" w:rsidR="009D5159" w:rsidRPr="00122DF2" w:rsidRDefault="009D5159" w:rsidP="000749FD">
            <w:pPr>
              <w:widowControl/>
              <w:wordWrap/>
              <w:rPr>
                <w:rFonts w:ascii="맑은 고딕" w:eastAsia="맑은 고딕" w:hAnsi="맑은 고딕" w:cs="굴림"/>
                <w:kern w:val="0"/>
              </w:rPr>
            </w:pPr>
            <w:r w:rsidRPr="00122DF2">
              <w:rPr>
                <w:rFonts w:ascii="맑은 고딕" w:eastAsia="맑은 고딕" w:hAnsi="맑은 고딕" w:cs="굴림" w:hint="eastAsia"/>
                <w:kern w:val="0"/>
              </w:rPr>
              <w:t>mams.mqtt</w:t>
            </w:r>
          </w:p>
        </w:tc>
        <w:tc>
          <w:tcPr>
            <w:tcW w:w="3542" w:type="pct"/>
            <w:shd w:val="clear" w:color="auto" w:fill="auto"/>
            <w:vAlign w:val="center"/>
          </w:tcPr>
          <w:p w14:paraId="4FA7D060" w14:textId="08747839" w:rsidR="009D5159" w:rsidRPr="00122DF2" w:rsidRDefault="00B54431" w:rsidP="000749FD">
            <w:pPr>
              <w:widowControl/>
              <w:wordWrap/>
              <w:rPr>
                <w:rFonts w:ascii="맑은 고딕" w:eastAsia="맑은 고딕" w:hAnsi="맑은 고딕" w:cs="굴림"/>
                <w:kern w:val="0"/>
              </w:rPr>
            </w:pPr>
            <w:r w:rsidRPr="00122DF2">
              <w:rPr>
                <w:rFonts w:ascii="맑은 고딕" w:eastAsia="맑은 고딕" w:hAnsi="맑은 고딕" w:cs="굴림" w:hint="eastAsia"/>
                <w:kern w:val="0"/>
              </w:rPr>
              <w:t xml:space="preserve">MQTT </w:t>
            </w:r>
            <w:r w:rsidR="009D5159" w:rsidRPr="00122DF2">
              <w:rPr>
                <w:rFonts w:ascii="맑은 고딕" w:eastAsia="맑은 고딕" w:hAnsi="맑은 고딕" w:cs="굴림" w:hint="eastAsia"/>
                <w:kern w:val="0"/>
              </w:rPr>
              <w:t>Message 처리를 위한 Root Package.</w:t>
            </w:r>
          </w:p>
        </w:tc>
      </w:tr>
      <w:tr w:rsidR="00122DF2" w:rsidRPr="00122DF2" w14:paraId="5BD27378" w14:textId="77777777" w:rsidTr="000749FD">
        <w:trPr>
          <w:trHeight w:val="330"/>
        </w:trPr>
        <w:tc>
          <w:tcPr>
            <w:tcW w:w="1458" w:type="pct"/>
            <w:shd w:val="clear" w:color="auto" w:fill="auto"/>
            <w:vAlign w:val="center"/>
          </w:tcPr>
          <w:p w14:paraId="1F302FAE" w14:textId="77777777" w:rsidR="009D5159" w:rsidRPr="00122DF2" w:rsidRDefault="009D5159" w:rsidP="000749FD">
            <w:pPr>
              <w:widowControl/>
              <w:wordWrap/>
              <w:rPr>
                <w:rFonts w:ascii="맑은 고딕" w:eastAsia="맑은 고딕" w:hAnsi="맑은 고딕" w:cs="굴림"/>
                <w:kern w:val="0"/>
              </w:rPr>
            </w:pPr>
            <w:r w:rsidRPr="00122DF2">
              <w:rPr>
                <w:rFonts w:ascii="맑은 고딕" w:eastAsia="맑은 고딕" w:hAnsi="맑은 고딕" w:cs="굴림" w:hint="eastAsia"/>
                <w:kern w:val="0"/>
              </w:rPr>
              <w:t>mams.mqtt.web</w:t>
            </w:r>
          </w:p>
        </w:tc>
        <w:tc>
          <w:tcPr>
            <w:tcW w:w="3542" w:type="pct"/>
            <w:shd w:val="clear" w:color="auto" w:fill="auto"/>
            <w:vAlign w:val="center"/>
          </w:tcPr>
          <w:p w14:paraId="16A1E4C7" w14:textId="7BB3BADC" w:rsidR="009D5159" w:rsidRPr="00122DF2" w:rsidRDefault="00B54431" w:rsidP="00B54431">
            <w:pPr>
              <w:widowControl/>
              <w:wordWrap/>
              <w:rPr>
                <w:rFonts w:ascii="맑은 고딕" w:eastAsia="맑은 고딕" w:hAnsi="맑은 고딕" w:cs="굴림"/>
                <w:kern w:val="0"/>
              </w:rPr>
            </w:pPr>
            <w:r w:rsidRPr="00122DF2">
              <w:rPr>
                <w:rFonts w:ascii="맑은 고딕" w:eastAsia="맑은 고딕" w:hAnsi="맑은 고딕" w:cs="굴림" w:hint="eastAsia"/>
                <w:kern w:val="0"/>
              </w:rPr>
              <w:t>MQTT</w:t>
            </w:r>
            <w:r w:rsidR="009D5159" w:rsidRPr="00122DF2">
              <w:rPr>
                <w:rFonts w:ascii="맑은 고딕" w:eastAsia="맑은 고딕" w:hAnsi="맑은 고딕" w:cs="굴림" w:hint="eastAsia"/>
                <w:kern w:val="0"/>
              </w:rPr>
              <w:t xml:space="preserve"> 웹 Controller( API 처리 및 Web Controller기능)</w:t>
            </w:r>
          </w:p>
        </w:tc>
      </w:tr>
      <w:tr w:rsidR="00122DF2" w:rsidRPr="00122DF2" w14:paraId="1C095A00" w14:textId="77777777" w:rsidTr="000749FD">
        <w:trPr>
          <w:trHeight w:val="330"/>
        </w:trPr>
        <w:tc>
          <w:tcPr>
            <w:tcW w:w="1458" w:type="pct"/>
            <w:shd w:val="clear" w:color="auto" w:fill="auto"/>
            <w:vAlign w:val="center"/>
          </w:tcPr>
          <w:p w14:paraId="33A49FE1" w14:textId="77777777" w:rsidR="009D5159" w:rsidRPr="00122DF2" w:rsidRDefault="009D5159" w:rsidP="000749FD">
            <w:pPr>
              <w:widowControl/>
              <w:wordWrap/>
              <w:rPr>
                <w:rFonts w:ascii="맑은 고딕" w:eastAsia="맑은 고딕" w:hAnsi="맑은 고딕" w:cs="굴림"/>
                <w:kern w:val="0"/>
              </w:rPr>
            </w:pPr>
            <w:r w:rsidRPr="00122DF2">
              <w:rPr>
                <w:rFonts w:ascii="맑은 고딕" w:eastAsia="맑은 고딕" w:hAnsi="맑은 고딕" w:cs="굴림" w:hint="eastAsia"/>
                <w:kern w:val="0"/>
              </w:rPr>
              <w:t>mqtt.msg</w:t>
            </w:r>
          </w:p>
        </w:tc>
        <w:tc>
          <w:tcPr>
            <w:tcW w:w="3542" w:type="pct"/>
            <w:shd w:val="clear" w:color="auto" w:fill="auto"/>
            <w:vAlign w:val="center"/>
          </w:tcPr>
          <w:p w14:paraId="4D965A0C" w14:textId="3FF88708" w:rsidR="009D5159" w:rsidRPr="00122DF2" w:rsidRDefault="00B54431" w:rsidP="00B54431">
            <w:pPr>
              <w:widowControl/>
              <w:wordWrap/>
              <w:rPr>
                <w:rFonts w:ascii="맑은 고딕" w:eastAsia="맑은 고딕" w:hAnsi="맑은 고딕" w:cs="굴림"/>
                <w:kern w:val="0"/>
              </w:rPr>
            </w:pPr>
            <w:r w:rsidRPr="00122DF2">
              <w:rPr>
                <w:rFonts w:ascii="맑은 고딕" w:eastAsia="맑은 고딕" w:hAnsi="맑은 고딕" w:cs="굴림" w:hint="eastAsia"/>
                <w:kern w:val="0"/>
              </w:rPr>
              <w:t xml:space="preserve">MQTT </w:t>
            </w:r>
            <w:r w:rsidRPr="00122DF2">
              <w:rPr>
                <w:rFonts w:ascii="맑은 고딕" w:eastAsia="맑은 고딕" w:hAnsi="맑은 고딕" w:cs="굴림"/>
                <w:kern w:val="0"/>
              </w:rPr>
              <w:t>Message Processor</w:t>
            </w:r>
          </w:p>
        </w:tc>
      </w:tr>
      <w:tr w:rsidR="00122DF2" w:rsidRPr="00122DF2" w14:paraId="14745177" w14:textId="77777777" w:rsidTr="000749FD">
        <w:trPr>
          <w:trHeight w:val="330"/>
        </w:trPr>
        <w:tc>
          <w:tcPr>
            <w:tcW w:w="1458" w:type="pct"/>
            <w:shd w:val="clear" w:color="auto" w:fill="auto"/>
            <w:vAlign w:val="center"/>
          </w:tcPr>
          <w:p w14:paraId="2DCE6B19" w14:textId="77777777" w:rsidR="009D5159" w:rsidRPr="00122DF2" w:rsidRDefault="009D5159" w:rsidP="000749FD">
            <w:pPr>
              <w:widowControl/>
              <w:wordWrap/>
              <w:rPr>
                <w:rFonts w:ascii="맑은 고딕" w:eastAsia="맑은 고딕" w:hAnsi="맑은 고딕" w:cs="굴림"/>
                <w:kern w:val="0"/>
              </w:rPr>
            </w:pPr>
            <w:r w:rsidRPr="00122DF2">
              <w:rPr>
                <w:rFonts w:ascii="맑은 고딕" w:eastAsia="맑은 고딕" w:hAnsi="맑은 고딕" w:cs="굴림" w:hint="eastAsia"/>
                <w:kern w:val="0"/>
              </w:rPr>
              <w:t>mqtt.envmap</w:t>
            </w:r>
          </w:p>
        </w:tc>
        <w:tc>
          <w:tcPr>
            <w:tcW w:w="3542" w:type="pct"/>
            <w:shd w:val="clear" w:color="auto" w:fill="auto"/>
            <w:vAlign w:val="center"/>
          </w:tcPr>
          <w:p w14:paraId="62EF614A" w14:textId="2EDC3EAF" w:rsidR="009D5159" w:rsidRPr="00122DF2" w:rsidRDefault="00B54431" w:rsidP="000749FD">
            <w:pPr>
              <w:widowControl/>
              <w:wordWrap/>
              <w:rPr>
                <w:rFonts w:ascii="맑은 고딕" w:eastAsia="맑은 고딕" w:hAnsi="맑은 고딕" w:cs="굴림"/>
                <w:kern w:val="0"/>
              </w:rPr>
            </w:pPr>
            <w:r w:rsidRPr="00122DF2">
              <w:rPr>
                <w:rFonts w:ascii="맑은 고딕" w:eastAsia="맑은 고딕" w:hAnsi="맑은 고딕" w:cs="굴림" w:hint="eastAsia"/>
                <w:kern w:val="0"/>
              </w:rPr>
              <w:t xml:space="preserve">MQTT </w:t>
            </w:r>
            <w:r w:rsidR="009D5159" w:rsidRPr="00122DF2">
              <w:rPr>
                <w:rFonts w:ascii="맑은 고딕" w:eastAsia="맑은 고딕" w:hAnsi="맑은 고딕" w:cs="굴림" w:hint="eastAsia"/>
                <w:kern w:val="0"/>
              </w:rPr>
              <w:t xml:space="preserve">환경지도 처리 Package. </w:t>
            </w:r>
            <w:r w:rsidRPr="00122DF2">
              <w:rPr>
                <w:rFonts w:ascii="맑은 고딕" w:eastAsia="맑은 고딕" w:hAnsi="맑은 고딕" w:cs="굴림" w:hint="eastAsia"/>
                <w:kern w:val="0"/>
              </w:rPr>
              <w:t xml:space="preserve">MQTT </w:t>
            </w:r>
            <w:r w:rsidR="009D5159" w:rsidRPr="00122DF2">
              <w:rPr>
                <w:rFonts w:ascii="맑은 고딕" w:eastAsia="맑은 고딕" w:hAnsi="맑은 고딕" w:cs="굴림" w:hint="eastAsia"/>
                <w:kern w:val="0"/>
              </w:rPr>
              <w:t>Message에서 지도 데이터를 파싱하고, 이를 RGBImage로 변환하여 메모리에 보관하는 역할.</w:t>
            </w:r>
          </w:p>
        </w:tc>
      </w:tr>
      <w:tr w:rsidR="00122DF2" w:rsidRPr="00122DF2" w14:paraId="00D718F0" w14:textId="77777777" w:rsidTr="000749FD">
        <w:trPr>
          <w:trHeight w:val="330"/>
        </w:trPr>
        <w:tc>
          <w:tcPr>
            <w:tcW w:w="1458" w:type="pct"/>
            <w:shd w:val="clear" w:color="auto" w:fill="auto"/>
            <w:vAlign w:val="center"/>
          </w:tcPr>
          <w:p w14:paraId="4D660631" w14:textId="77777777" w:rsidR="009D5159" w:rsidRPr="00122DF2" w:rsidRDefault="009D5159" w:rsidP="000749FD">
            <w:pPr>
              <w:widowControl/>
              <w:wordWrap/>
              <w:rPr>
                <w:rFonts w:ascii="맑은 고딕" w:eastAsia="맑은 고딕" w:hAnsi="맑은 고딕" w:cs="굴림"/>
                <w:kern w:val="0"/>
              </w:rPr>
            </w:pPr>
            <w:r w:rsidRPr="00122DF2">
              <w:rPr>
                <w:rFonts w:ascii="맑은 고딕" w:eastAsia="맑은 고딕" w:hAnsi="맑은 고딕" w:cs="굴림" w:hint="eastAsia"/>
                <w:kern w:val="0"/>
              </w:rPr>
              <w:t>mqtt.stat</w:t>
            </w:r>
          </w:p>
        </w:tc>
        <w:tc>
          <w:tcPr>
            <w:tcW w:w="3542" w:type="pct"/>
            <w:shd w:val="clear" w:color="auto" w:fill="auto"/>
            <w:vAlign w:val="center"/>
          </w:tcPr>
          <w:p w14:paraId="5E0855F9" w14:textId="77777777" w:rsidR="009D5159" w:rsidRPr="00122DF2" w:rsidRDefault="009D5159" w:rsidP="000749FD">
            <w:pPr>
              <w:widowControl/>
              <w:wordWrap/>
              <w:rPr>
                <w:rFonts w:ascii="맑은 고딕" w:eastAsia="맑은 고딕" w:hAnsi="맑은 고딕" w:cs="굴림"/>
                <w:kern w:val="0"/>
              </w:rPr>
            </w:pPr>
            <w:r w:rsidRPr="00122DF2">
              <w:rPr>
                <w:rFonts w:ascii="맑은 고딕" w:eastAsia="맑은 고딕" w:hAnsi="맑은 고딕" w:cs="굴림" w:hint="eastAsia"/>
                <w:kern w:val="0"/>
              </w:rPr>
              <w:t>지역별, Agent 유형별 Agent의 상태관리 패키지.</w:t>
            </w:r>
          </w:p>
        </w:tc>
      </w:tr>
      <w:tr w:rsidR="00122DF2" w:rsidRPr="00122DF2" w14:paraId="1318E475" w14:textId="77777777" w:rsidTr="000749FD">
        <w:trPr>
          <w:trHeight w:val="330"/>
        </w:trPr>
        <w:tc>
          <w:tcPr>
            <w:tcW w:w="1458" w:type="pct"/>
            <w:shd w:val="clear" w:color="auto" w:fill="auto"/>
            <w:vAlign w:val="center"/>
          </w:tcPr>
          <w:p w14:paraId="56E45CBE" w14:textId="1FBFAD4C" w:rsidR="009D5159" w:rsidRPr="00122DF2" w:rsidRDefault="009D5159" w:rsidP="000749FD">
            <w:pPr>
              <w:widowControl/>
              <w:wordWrap/>
              <w:rPr>
                <w:rFonts w:ascii="맑은 고딕" w:eastAsia="맑은 고딕" w:hAnsi="맑은 고딕" w:cs="굴림"/>
                <w:kern w:val="0"/>
              </w:rPr>
            </w:pPr>
            <w:r w:rsidRPr="00122DF2">
              <w:rPr>
                <w:rFonts w:ascii="맑은 고딕" w:eastAsia="맑은 고딕" w:hAnsi="맑은 고딕" w:cs="굴림" w:hint="eastAsia"/>
                <w:kern w:val="0"/>
              </w:rPr>
              <w:t>mqtt.event</w:t>
            </w:r>
          </w:p>
        </w:tc>
        <w:tc>
          <w:tcPr>
            <w:tcW w:w="3542" w:type="pct"/>
            <w:shd w:val="clear" w:color="auto" w:fill="auto"/>
            <w:vAlign w:val="center"/>
          </w:tcPr>
          <w:p w14:paraId="11C6CFA7" w14:textId="0CADFF19" w:rsidR="009D5159" w:rsidRPr="00122DF2" w:rsidRDefault="009D5159" w:rsidP="009D5159">
            <w:pPr>
              <w:widowControl/>
              <w:wordWrap/>
              <w:rPr>
                <w:rFonts w:ascii="맑은 고딕" w:eastAsia="맑은 고딕" w:hAnsi="맑은 고딕" w:cs="굴림"/>
                <w:kern w:val="0"/>
              </w:rPr>
            </w:pPr>
            <w:r w:rsidRPr="00122DF2">
              <w:rPr>
                <w:rFonts w:ascii="맑은 고딕" w:eastAsia="맑은 고딕" w:hAnsi="맑은 고딕" w:cs="굴림" w:hint="eastAsia"/>
                <w:kern w:val="0"/>
              </w:rPr>
              <w:t>이상상황 서버에서 수신 받는, 이상상황 처리 Package.</w:t>
            </w:r>
          </w:p>
        </w:tc>
      </w:tr>
      <w:tr w:rsidR="00122DF2" w:rsidRPr="00122DF2" w14:paraId="61D96DCD" w14:textId="77777777" w:rsidTr="000749FD">
        <w:trPr>
          <w:trHeight w:val="330"/>
        </w:trPr>
        <w:tc>
          <w:tcPr>
            <w:tcW w:w="1458" w:type="pct"/>
            <w:shd w:val="clear" w:color="auto" w:fill="auto"/>
            <w:vAlign w:val="center"/>
          </w:tcPr>
          <w:p w14:paraId="3D01051E" w14:textId="77777777" w:rsidR="009D5159" w:rsidRPr="00122DF2" w:rsidRDefault="009D5159" w:rsidP="000749FD">
            <w:pPr>
              <w:widowControl/>
              <w:wordWrap/>
              <w:rPr>
                <w:rFonts w:ascii="맑은 고딕" w:eastAsia="맑은 고딕" w:hAnsi="맑은 고딕" w:cs="굴림"/>
                <w:kern w:val="0"/>
              </w:rPr>
            </w:pPr>
            <w:r w:rsidRPr="00122DF2">
              <w:rPr>
                <w:rFonts w:ascii="맑은 고딕" w:eastAsia="맑은 고딕" w:hAnsi="맑은 고딕" w:cs="굴림" w:hint="eastAsia"/>
                <w:kern w:val="0"/>
              </w:rPr>
              <w:t>mqtt.scheduler</w:t>
            </w:r>
          </w:p>
        </w:tc>
        <w:tc>
          <w:tcPr>
            <w:tcW w:w="3542" w:type="pct"/>
            <w:shd w:val="clear" w:color="auto" w:fill="auto"/>
            <w:vAlign w:val="center"/>
          </w:tcPr>
          <w:p w14:paraId="6B2E149B" w14:textId="77777777" w:rsidR="009D5159" w:rsidRPr="00122DF2" w:rsidRDefault="009D5159" w:rsidP="000749FD">
            <w:pPr>
              <w:widowControl/>
              <w:wordWrap/>
              <w:rPr>
                <w:rFonts w:ascii="맑은 고딕" w:eastAsia="맑은 고딕" w:hAnsi="맑은 고딕" w:cs="굴림"/>
                <w:kern w:val="0"/>
              </w:rPr>
            </w:pPr>
            <w:r w:rsidRPr="00122DF2">
              <w:rPr>
                <w:rFonts w:ascii="맑은 고딕" w:eastAsia="맑은 고딕" w:hAnsi="맑은 고딕" w:cs="굴림" w:hint="eastAsia"/>
                <w:kern w:val="0"/>
              </w:rPr>
              <w:t>WebSocket으로 상태정보를 전송 등의 주기적인 실행을 위한 package.</w:t>
            </w:r>
          </w:p>
        </w:tc>
      </w:tr>
      <w:tr w:rsidR="003002C2" w:rsidRPr="00122DF2" w14:paraId="34C22EF1" w14:textId="77777777" w:rsidTr="000749FD">
        <w:trPr>
          <w:trHeight w:val="330"/>
        </w:trPr>
        <w:tc>
          <w:tcPr>
            <w:tcW w:w="1458" w:type="pct"/>
            <w:shd w:val="clear" w:color="auto" w:fill="auto"/>
            <w:vAlign w:val="center"/>
          </w:tcPr>
          <w:p w14:paraId="6D563619" w14:textId="20C8108C" w:rsidR="009D5159" w:rsidRPr="00122DF2" w:rsidRDefault="009D5159" w:rsidP="00037130">
            <w:pPr>
              <w:widowControl/>
              <w:wordWrap/>
              <w:rPr>
                <w:rFonts w:ascii="맑은 고딕" w:eastAsia="맑은 고딕" w:hAnsi="맑은 고딕" w:cs="굴림"/>
                <w:kern w:val="0"/>
              </w:rPr>
            </w:pPr>
            <w:r w:rsidRPr="00122DF2">
              <w:rPr>
                <w:rFonts w:ascii="맑은 고딕" w:eastAsia="맑은 고딕" w:hAnsi="맑은 고딕" w:cs="굴림" w:hint="eastAsia"/>
                <w:kern w:val="0"/>
              </w:rPr>
              <w:t>mqtt.clou</w:t>
            </w:r>
            <w:r w:rsidR="00634650" w:rsidRPr="00122DF2">
              <w:rPr>
                <w:rFonts w:ascii="맑은 고딕" w:eastAsia="맑은 고딕" w:hAnsi="맑은 고딕" w:cs="굴림" w:hint="eastAsia"/>
                <w:kern w:val="0"/>
              </w:rPr>
              <w:t>d</w:t>
            </w:r>
            <w:r w:rsidRPr="00122DF2">
              <w:rPr>
                <w:rFonts w:ascii="맑은 고딕" w:eastAsia="맑은 고딕" w:hAnsi="맑은 고딕" w:cs="굴림" w:hint="eastAsia"/>
                <w:kern w:val="0"/>
              </w:rPr>
              <w:t>stat</w:t>
            </w:r>
          </w:p>
        </w:tc>
        <w:tc>
          <w:tcPr>
            <w:tcW w:w="3542" w:type="pct"/>
            <w:shd w:val="clear" w:color="auto" w:fill="auto"/>
            <w:vAlign w:val="center"/>
          </w:tcPr>
          <w:p w14:paraId="1F665B1D" w14:textId="77777777" w:rsidR="009D5159" w:rsidRPr="00122DF2" w:rsidRDefault="009D5159" w:rsidP="000749FD">
            <w:pPr>
              <w:widowControl/>
              <w:wordWrap/>
              <w:rPr>
                <w:rFonts w:ascii="맑은 고딕" w:eastAsia="맑은 고딕" w:hAnsi="맑은 고딕" w:cs="굴림"/>
                <w:kern w:val="0"/>
              </w:rPr>
            </w:pPr>
            <w:r w:rsidRPr="00122DF2">
              <w:rPr>
                <w:rFonts w:ascii="맑은 고딕" w:eastAsia="맑은 고딕" w:hAnsi="맑은 고딕" w:cs="굴림" w:hint="eastAsia"/>
                <w:kern w:val="0"/>
              </w:rPr>
              <w:t>Agent의 상태를 관리하기 위한 Model Package.</w:t>
            </w:r>
          </w:p>
        </w:tc>
      </w:tr>
    </w:tbl>
    <w:p w14:paraId="6FA98A26" w14:textId="77777777" w:rsidR="008F3FB2" w:rsidRPr="00122DF2" w:rsidRDefault="008F3FB2" w:rsidP="00413A24">
      <w:pPr>
        <w:pStyle w:val="a1"/>
      </w:pPr>
    </w:p>
    <w:p w14:paraId="1D06F6A4" w14:textId="72D1C7E0" w:rsidR="00146695" w:rsidRPr="00122DF2" w:rsidRDefault="004244C5" w:rsidP="00D54433">
      <w:pPr>
        <w:pStyle w:val="2"/>
        <w:rPr>
          <w:noProof w:val="0"/>
        </w:rPr>
      </w:pPr>
      <w:bookmarkStart w:id="4" w:name="_Toc57307552"/>
      <w:r w:rsidRPr="00122DF2">
        <w:rPr>
          <w:rFonts w:hint="eastAsia"/>
        </w:rPr>
        <w:lastRenderedPageBreak/>
        <w:t>Terminology &amp; Abbreviation</w:t>
      </w:r>
      <w:bookmarkEnd w:id="4"/>
    </w:p>
    <w:p w14:paraId="2F30A2A8" w14:textId="77777777" w:rsidR="00071B04" w:rsidRPr="00122DF2" w:rsidRDefault="004244C5" w:rsidP="006B398E">
      <w:r w:rsidRPr="00122DF2">
        <w:rPr>
          <w:rFonts w:hint="eastAsia"/>
        </w:rPr>
        <w:t>Terminology</w:t>
      </w:r>
    </w:p>
    <w:p w14:paraId="3D67B85A" w14:textId="77777777" w:rsidR="00E91098" w:rsidRPr="00122DF2" w:rsidRDefault="00E91098" w:rsidP="00225433">
      <w:pPr>
        <w:pStyle w:val="a"/>
      </w:pPr>
      <w:r w:rsidRPr="00122DF2">
        <w:rPr>
          <w:rFonts w:hint="eastAsia"/>
        </w:rPr>
        <w:t>MQTT</w:t>
      </w:r>
      <w:r w:rsidRPr="00122DF2">
        <w:t>:</w:t>
      </w:r>
      <w:r w:rsidRPr="00122DF2">
        <w:rPr>
          <w:b/>
          <w:bCs/>
          <w:shd w:val="clear" w:color="auto" w:fill="FFFFFF"/>
        </w:rPr>
        <w:t xml:space="preserve"> </w:t>
      </w:r>
      <w:r w:rsidRPr="00122DF2">
        <w:rPr>
          <w:shd w:val="clear" w:color="auto" w:fill="FFFFFF"/>
        </w:rPr>
        <w:t>Message Queuing Telemetry Transport</w:t>
      </w:r>
      <w:r w:rsidRPr="00122DF2">
        <w:rPr>
          <w:rFonts w:hint="eastAsia"/>
          <w:shd w:val="clear" w:color="auto" w:fill="FFFFFF"/>
        </w:rPr>
        <w:t>로써</w:t>
      </w:r>
      <w:r w:rsidRPr="00122DF2">
        <w:rPr>
          <w:rFonts w:hint="eastAsia"/>
          <w:shd w:val="clear" w:color="auto" w:fill="FFFFFF"/>
        </w:rPr>
        <w:t xml:space="preserve"> </w:t>
      </w:r>
      <w:hyperlink r:id="rId14" w:tooltip="국제 표준화 기구" w:history="1">
        <w:r w:rsidRPr="00122DF2">
          <w:rPr>
            <w:rStyle w:val="afd"/>
            <w:rFonts w:cs="Arial"/>
            <w:color w:val="auto"/>
            <w:u w:val="none"/>
            <w:shd w:val="clear" w:color="auto" w:fill="FFFFFF"/>
          </w:rPr>
          <w:t xml:space="preserve">ISO </w:t>
        </w:r>
        <w:r w:rsidRPr="00122DF2">
          <w:rPr>
            <w:rStyle w:val="afd"/>
            <w:rFonts w:cs="Arial"/>
            <w:color w:val="auto"/>
            <w:u w:val="none"/>
            <w:shd w:val="clear" w:color="auto" w:fill="FFFFFF"/>
          </w:rPr>
          <w:t>표준</w:t>
        </w:r>
      </w:hyperlink>
      <w:r w:rsidRPr="00122DF2">
        <w:rPr>
          <w:shd w:val="clear" w:color="auto" w:fill="FFFFFF"/>
        </w:rPr>
        <w:t>(ISO/IEC PRF 20922) </w:t>
      </w:r>
      <w:r w:rsidRPr="00122DF2">
        <w:rPr>
          <w:shd w:val="clear" w:color="auto" w:fill="FFFFFF"/>
        </w:rPr>
        <w:t>기반의</w:t>
      </w:r>
      <w:r w:rsidRPr="00122DF2">
        <w:rPr>
          <w:shd w:val="clear" w:color="auto" w:fill="FFFFFF"/>
        </w:rPr>
        <w:t xml:space="preserve"> </w:t>
      </w:r>
      <w:r w:rsidRPr="00122DF2">
        <w:rPr>
          <w:shd w:val="clear" w:color="auto" w:fill="FFFFFF"/>
        </w:rPr>
        <w:t>메시징</w:t>
      </w:r>
      <w:r w:rsidRPr="00122DF2">
        <w:rPr>
          <w:shd w:val="clear" w:color="auto" w:fill="FFFFFF"/>
        </w:rPr>
        <w:t xml:space="preserve"> </w:t>
      </w:r>
      <w:r w:rsidRPr="00122DF2">
        <w:rPr>
          <w:shd w:val="clear" w:color="auto" w:fill="FFFFFF"/>
        </w:rPr>
        <w:t>프로토콜이다</w:t>
      </w:r>
      <w:r w:rsidRPr="00122DF2">
        <w:rPr>
          <w:shd w:val="clear" w:color="auto" w:fill="FFFFFF"/>
        </w:rPr>
        <w:t>. </w:t>
      </w:r>
      <w:hyperlink r:id="rId15" w:tooltip="인터넷 프로토콜 스위트" w:history="1">
        <w:r w:rsidRPr="00122DF2">
          <w:rPr>
            <w:rStyle w:val="afd"/>
            <w:rFonts w:cs="Arial"/>
            <w:color w:val="auto"/>
            <w:u w:val="none"/>
            <w:shd w:val="clear" w:color="auto" w:fill="FFFFFF"/>
          </w:rPr>
          <w:t xml:space="preserve">TCP/IP </w:t>
        </w:r>
        <w:r w:rsidRPr="00122DF2">
          <w:rPr>
            <w:rStyle w:val="afd"/>
            <w:rFonts w:cs="Arial"/>
            <w:color w:val="auto"/>
            <w:u w:val="none"/>
            <w:shd w:val="clear" w:color="auto" w:fill="FFFFFF"/>
          </w:rPr>
          <w:t>프로토콜</w:t>
        </w:r>
      </w:hyperlink>
      <w:r w:rsidRPr="00122DF2">
        <w:rPr>
          <w:shd w:val="clear" w:color="auto" w:fill="FFFFFF"/>
        </w:rPr>
        <w:t> </w:t>
      </w:r>
      <w:r w:rsidRPr="00122DF2">
        <w:rPr>
          <w:shd w:val="clear" w:color="auto" w:fill="FFFFFF"/>
        </w:rPr>
        <w:t>위에서</w:t>
      </w:r>
      <w:r w:rsidRPr="00122DF2">
        <w:rPr>
          <w:shd w:val="clear" w:color="auto" w:fill="FFFFFF"/>
        </w:rPr>
        <w:t xml:space="preserve"> </w:t>
      </w:r>
      <w:r w:rsidRPr="00122DF2">
        <w:rPr>
          <w:shd w:val="clear" w:color="auto" w:fill="FFFFFF"/>
        </w:rPr>
        <w:t>동작한다</w:t>
      </w:r>
      <w:r w:rsidRPr="00122DF2">
        <w:rPr>
          <w:shd w:val="clear" w:color="auto" w:fill="FFFFFF"/>
        </w:rPr>
        <w:t>. "</w:t>
      </w:r>
      <w:r w:rsidRPr="00122DF2">
        <w:rPr>
          <w:shd w:val="clear" w:color="auto" w:fill="FFFFFF"/>
        </w:rPr>
        <w:t>작은</w:t>
      </w:r>
      <w:r w:rsidRPr="00122DF2">
        <w:rPr>
          <w:shd w:val="clear" w:color="auto" w:fill="FFFFFF"/>
        </w:rPr>
        <w:t xml:space="preserve"> </w:t>
      </w:r>
      <w:r w:rsidRPr="00122DF2">
        <w:rPr>
          <w:shd w:val="clear" w:color="auto" w:fill="FFFFFF"/>
        </w:rPr>
        <w:t>코드</w:t>
      </w:r>
      <w:r w:rsidRPr="00122DF2">
        <w:rPr>
          <w:shd w:val="clear" w:color="auto" w:fill="FFFFFF"/>
        </w:rPr>
        <w:t xml:space="preserve"> </w:t>
      </w:r>
      <w:r w:rsidRPr="00122DF2">
        <w:rPr>
          <w:shd w:val="clear" w:color="auto" w:fill="FFFFFF"/>
        </w:rPr>
        <w:t>공간</w:t>
      </w:r>
      <w:r w:rsidRPr="00122DF2">
        <w:rPr>
          <w:shd w:val="clear" w:color="auto" w:fill="FFFFFF"/>
        </w:rPr>
        <w:t>"(small code footprint)</w:t>
      </w:r>
      <w:r w:rsidRPr="00122DF2">
        <w:rPr>
          <w:shd w:val="clear" w:color="auto" w:fill="FFFFFF"/>
        </w:rPr>
        <w:t>이</w:t>
      </w:r>
      <w:r w:rsidRPr="00122DF2">
        <w:rPr>
          <w:shd w:val="clear" w:color="auto" w:fill="FFFFFF"/>
        </w:rPr>
        <w:t xml:space="preserve"> </w:t>
      </w:r>
      <w:r w:rsidRPr="00122DF2">
        <w:rPr>
          <w:shd w:val="clear" w:color="auto" w:fill="FFFFFF"/>
        </w:rPr>
        <w:t>필요하거나</w:t>
      </w:r>
      <w:r w:rsidRPr="00122DF2">
        <w:rPr>
          <w:shd w:val="clear" w:color="auto" w:fill="FFFFFF"/>
        </w:rPr>
        <w:t xml:space="preserve"> </w:t>
      </w:r>
      <w:r w:rsidRPr="00122DF2">
        <w:rPr>
          <w:shd w:val="clear" w:color="auto" w:fill="FFFFFF"/>
        </w:rPr>
        <w:t>네트워크</w:t>
      </w:r>
      <w:r w:rsidRPr="00122DF2">
        <w:rPr>
          <w:shd w:val="clear" w:color="auto" w:fill="FFFFFF"/>
        </w:rPr>
        <w:t xml:space="preserve"> </w:t>
      </w:r>
      <w:r w:rsidRPr="00122DF2">
        <w:rPr>
          <w:shd w:val="clear" w:color="auto" w:fill="FFFFFF"/>
        </w:rPr>
        <w:t>대역폭이</w:t>
      </w:r>
      <w:r w:rsidRPr="00122DF2">
        <w:rPr>
          <w:shd w:val="clear" w:color="auto" w:fill="FFFFFF"/>
        </w:rPr>
        <w:t xml:space="preserve"> </w:t>
      </w:r>
      <w:r w:rsidRPr="00122DF2">
        <w:rPr>
          <w:shd w:val="clear" w:color="auto" w:fill="FFFFFF"/>
        </w:rPr>
        <w:t>제한되는</w:t>
      </w:r>
      <w:r w:rsidRPr="00122DF2">
        <w:rPr>
          <w:shd w:val="clear" w:color="auto" w:fill="FFFFFF"/>
        </w:rPr>
        <w:t xml:space="preserve"> </w:t>
      </w:r>
      <w:r w:rsidRPr="00122DF2">
        <w:rPr>
          <w:shd w:val="clear" w:color="auto" w:fill="FFFFFF"/>
        </w:rPr>
        <w:t>원격</w:t>
      </w:r>
      <w:r w:rsidRPr="00122DF2">
        <w:rPr>
          <w:shd w:val="clear" w:color="auto" w:fill="FFFFFF"/>
        </w:rPr>
        <w:t xml:space="preserve"> </w:t>
      </w:r>
      <w:r w:rsidRPr="00122DF2">
        <w:rPr>
          <w:shd w:val="clear" w:color="auto" w:fill="FFFFFF"/>
        </w:rPr>
        <w:t>위치와의</w:t>
      </w:r>
      <w:r w:rsidRPr="00122DF2">
        <w:rPr>
          <w:shd w:val="clear" w:color="auto" w:fill="FFFFFF"/>
        </w:rPr>
        <w:t xml:space="preserve"> </w:t>
      </w:r>
      <w:r w:rsidRPr="00122DF2">
        <w:rPr>
          <w:shd w:val="clear" w:color="auto" w:fill="FFFFFF"/>
        </w:rPr>
        <w:t>연결을</w:t>
      </w:r>
      <w:r w:rsidRPr="00122DF2">
        <w:rPr>
          <w:shd w:val="clear" w:color="auto" w:fill="FFFFFF"/>
        </w:rPr>
        <w:t xml:space="preserve"> </w:t>
      </w:r>
      <w:r w:rsidRPr="00122DF2">
        <w:rPr>
          <w:shd w:val="clear" w:color="auto" w:fill="FFFFFF"/>
        </w:rPr>
        <w:t>위해</w:t>
      </w:r>
      <w:r w:rsidRPr="00122DF2">
        <w:rPr>
          <w:shd w:val="clear" w:color="auto" w:fill="FFFFFF"/>
        </w:rPr>
        <w:t xml:space="preserve"> </w:t>
      </w:r>
      <w:r w:rsidRPr="00122DF2">
        <w:rPr>
          <w:shd w:val="clear" w:color="auto" w:fill="FFFFFF"/>
        </w:rPr>
        <w:t>설계되어</w:t>
      </w:r>
      <w:r w:rsidRPr="00122DF2">
        <w:rPr>
          <w:shd w:val="clear" w:color="auto" w:fill="FFFFFF"/>
        </w:rPr>
        <w:t xml:space="preserve"> </w:t>
      </w:r>
      <w:r w:rsidRPr="00122DF2">
        <w:rPr>
          <w:shd w:val="clear" w:color="auto" w:fill="FFFFFF"/>
        </w:rPr>
        <w:t>있다</w:t>
      </w:r>
      <w:r w:rsidRPr="00122DF2">
        <w:rPr>
          <w:shd w:val="clear" w:color="auto" w:fill="FFFFFF"/>
        </w:rPr>
        <w:t>.</w:t>
      </w:r>
    </w:p>
    <w:p w14:paraId="4F1822B2" w14:textId="77777777" w:rsidR="00E91098" w:rsidRPr="00122DF2" w:rsidRDefault="00E91098" w:rsidP="00225433">
      <w:pPr>
        <w:pStyle w:val="a"/>
      </w:pPr>
      <w:r w:rsidRPr="00122DF2">
        <w:rPr>
          <w:rFonts w:hint="eastAsia"/>
        </w:rPr>
        <w:t>MQTT Broker</w:t>
      </w:r>
      <w:r w:rsidRPr="00122DF2">
        <w:t xml:space="preserve">: MQTT </w:t>
      </w:r>
      <w:r w:rsidRPr="00122DF2">
        <w:rPr>
          <w:rFonts w:hint="eastAsia"/>
        </w:rPr>
        <w:t>통신</w:t>
      </w:r>
      <w:r w:rsidRPr="00122DF2">
        <w:rPr>
          <w:rFonts w:hint="eastAsia"/>
        </w:rPr>
        <w:t xml:space="preserve"> </w:t>
      </w:r>
      <w:r w:rsidRPr="00122DF2">
        <w:t>Client</w:t>
      </w:r>
      <w:r w:rsidRPr="00122DF2">
        <w:rPr>
          <w:rFonts w:hint="eastAsia"/>
        </w:rPr>
        <w:t>간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송</w:t>
      </w:r>
      <w:r w:rsidRPr="00122DF2">
        <w:rPr>
          <w:rFonts w:hint="eastAsia"/>
        </w:rPr>
        <w:t>,</w:t>
      </w:r>
      <w:r w:rsidRPr="00122DF2">
        <w:t xml:space="preserve"> </w:t>
      </w:r>
      <w:r w:rsidRPr="00122DF2">
        <w:rPr>
          <w:rFonts w:hint="eastAsia"/>
        </w:rPr>
        <w:t>수신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메시지를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중계해주는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서버</w:t>
      </w:r>
    </w:p>
    <w:p w14:paraId="6BF7E3DF" w14:textId="77777777" w:rsidR="00E91098" w:rsidRPr="00122DF2" w:rsidRDefault="00E91098" w:rsidP="00225433">
      <w:pPr>
        <w:pStyle w:val="a"/>
      </w:pPr>
      <w:r w:rsidRPr="00122DF2">
        <w:t>MAMS: Multi Agent Monitoring System</w:t>
      </w:r>
    </w:p>
    <w:p w14:paraId="0C135E77" w14:textId="77777777" w:rsidR="00071B04" w:rsidRPr="00122DF2" w:rsidRDefault="00071B04" w:rsidP="006B398E"/>
    <w:p w14:paraId="5E1BA544" w14:textId="77777777" w:rsidR="00071B04" w:rsidRPr="00122DF2" w:rsidRDefault="004244C5" w:rsidP="006B398E">
      <w:r w:rsidRPr="00122DF2">
        <w:rPr>
          <w:rFonts w:hint="eastAsia"/>
        </w:rPr>
        <w:t xml:space="preserve">Abbreviation </w:t>
      </w:r>
    </w:p>
    <w:p w14:paraId="659FF7B8" w14:textId="77777777" w:rsidR="00071B04" w:rsidRPr="00122DF2" w:rsidRDefault="00EF1E9B" w:rsidP="00071B04">
      <w:pPr>
        <w:pStyle w:val="af2"/>
      </w:pPr>
      <w:r w:rsidRPr="00122DF2">
        <w:rPr>
          <w:rFonts w:hint="eastAsia"/>
        </w:rPr>
        <w:t>HLD</w:t>
      </w:r>
      <w:r w:rsidR="00071B04" w:rsidRPr="00122DF2">
        <w:rPr>
          <w:rFonts w:hint="eastAsia"/>
        </w:rPr>
        <w:tab/>
      </w:r>
      <w:r w:rsidRPr="00122DF2">
        <w:rPr>
          <w:rFonts w:hint="eastAsia"/>
        </w:rPr>
        <w:t>High Level Design</w:t>
      </w:r>
    </w:p>
    <w:p w14:paraId="17191B66" w14:textId="393CE708" w:rsidR="00A701BF" w:rsidRPr="00122DF2" w:rsidRDefault="00A701BF" w:rsidP="00071B04">
      <w:pPr>
        <w:pStyle w:val="af2"/>
      </w:pPr>
      <w:r w:rsidRPr="00122DF2">
        <w:t>LLD       Low Level Design</w:t>
      </w:r>
    </w:p>
    <w:p w14:paraId="44EF3BC3" w14:textId="77777777" w:rsidR="00071B04" w:rsidRPr="00122DF2" w:rsidRDefault="00071B04" w:rsidP="00071B04">
      <w:pPr>
        <w:pStyle w:val="af2"/>
      </w:pPr>
    </w:p>
    <w:p w14:paraId="28D49397" w14:textId="77777777" w:rsidR="00071B04" w:rsidRPr="00122DF2" w:rsidRDefault="00071B04" w:rsidP="00071B04">
      <w:pPr>
        <w:pStyle w:val="af2"/>
      </w:pPr>
    </w:p>
    <w:p w14:paraId="7E2EC2F8" w14:textId="77777777" w:rsidR="00146695" w:rsidRPr="00122DF2" w:rsidRDefault="004244C5" w:rsidP="00D54433">
      <w:pPr>
        <w:pStyle w:val="2"/>
      </w:pPr>
      <w:bookmarkStart w:id="5" w:name="_Toc57307553"/>
      <w:r w:rsidRPr="00122DF2">
        <w:rPr>
          <w:rFonts w:hint="eastAsia"/>
        </w:rPr>
        <w:t>Related &amp; Reference Documents</w:t>
      </w:r>
      <w:bookmarkEnd w:id="5"/>
    </w:p>
    <w:p w14:paraId="62FAB05C" w14:textId="77777777" w:rsidR="000C1F64" w:rsidRPr="00122DF2" w:rsidRDefault="004244C5" w:rsidP="000C1F64">
      <w:r w:rsidRPr="00122DF2">
        <w:rPr>
          <w:rFonts w:hint="eastAsia"/>
        </w:rPr>
        <w:t>Related Documents</w:t>
      </w:r>
    </w:p>
    <w:p w14:paraId="568397CD" w14:textId="62774A0A" w:rsidR="00E91098" w:rsidRPr="00122DF2" w:rsidRDefault="00E91098" w:rsidP="00E91098">
      <w:pPr>
        <w:pStyle w:val="af2"/>
      </w:pPr>
      <w:r w:rsidRPr="00122DF2">
        <w:rPr>
          <w:rFonts w:hint="eastAsia"/>
        </w:rPr>
        <w:t xml:space="preserve">[1] </w:t>
      </w:r>
      <w:r w:rsidR="002F1715" w:rsidRPr="00122DF2">
        <w:rPr>
          <w:rFonts w:hint="eastAsia"/>
        </w:rPr>
        <w:t>오큐브㈜</w:t>
      </w:r>
      <w:r w:rsidR="002F1715" w:rsidRPr="00122DF2">
        <w:rPr>
          <w:rFonts w:hint="eastAsia"/>
        </w:rPr>
        <w:t>-</w:t>
      </w:r>
      <w:r w:rsidRPr="00122DF2">
        <w:rPr>
          <w:rFonts w:hint="eastAsia"/>
        </w:rPr>
        <w:t>실외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무인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경비로봇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정보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분석을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위한</w:t>
      </w:r>
      <w:r w:rsidRPr="00122DF2">
        <w:rPr>
          <w:rFonts w:hint="eastAsia"/>
        </w:rPr>
        <w:t xml:space="preserve"> CLOUD</w:t>
      </w:r>
      <w:r w:rsidRPr="00122DF2">
        <w:rPr>
          <w:rFonts w:hint="eastAsia"/>
        </w:rPr>
        <w:t>관제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시스템</w:t>
      </w:r>
      <w:r w:rsidRPr="00122DF2">
        <w:rPr>
          <w:rFonts w:hint="eastAsia"/>
        </w:rPr>
        <w:t>(4</w:t>
      </w:r>
      <w:r w:rsidRPr="00122DF2">
        <w:rPr>
          <w:rFonts w:hint="eastAsia"/>
        </w:rPr>
        <w:t>차년도</w:t>
      </w:r>
      <w:r w:rsidRPr="00122DF2">
        <w:rPr>
          <w:rFonts w:hint="eastAsia"/>
        </w:rPr>
        <w:t>)-MQTT-</w:t>
      </w:r>
      <w:r w:rsidRPr="00122DF2">
        <w:rPr>
          <w:rFonts w:hint="eastAsia"/>
        </w:rPr>
        <w:t>통신프로토콜정의</w:t>
      </w:r>
      <w:r w:rsidR="008F3FB2" w:rsidRPr="00122DF2">
        <w:rPr>
          <w:rFonts w:hint="eastAsia"/>
        </w:rPr>
        <w:t>_v</w:t>
      </w:r>
      <w:r w:rsidR="002F1715" w:rsidRPr="00122DF2">
        <w:t>1</w:t>
      </w:r>
      <w:r w:rsidR="008F3FB2" w:rsidRPr="00122DF2">
        <w:t>.</w:t>
      </w:r>
      <w:r w:rsidR="002F1715" w:rsidRPr="00122DF2">
        <w:rPr>
          <w:rFonts w:hint="eastAsia"/>
        </w:rPr>
        <w:t>0</w:t>
      </w:r>
      <w:r w:rsidRPr="00122DF2">
        <w:rPr>
          <w:rFonts w:hint="eastAsia"/>
        </w:rPr>
        <w:t>.docx</w:t>
      </w:r>
    </w:p>
    <w:p w14:paraId="167FD8B2" w14:textId="5A41855B" w:rsidR="00071B04" w:rsidRPr="00122DF2" w:rsidRDefault="00E91098" w:rsidP="00071B04">
      <w:pPr>
        <w:pStyle w:val="af2"/>
      </w:pPr>
      <w:r w:rsidRPr="00122DF2">
        <w:t xml:space="preserve">[2] </w:t>
      </w:r>
      <w:r w:rsidR="002F1715" w:rsidRPr="00122DF2">
        <w:rPr>
          <w:rFonts w:hint="eastAsia"/>
        </w:rPr>
        <w:t>오큐브㈜</w:t>
      </w:r>
      <w:r w:rsidR="002F1715" w:rsidRPr="00122DF2">
        <w:t>-</w:t>
      </w:r>
      <w:r w:rsidRPr="00122DF2">
        <w:rPr>
          <w:rFonts w:hint="eastAsia"/>
        </w:rPr>
        <w:t>실외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무인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경비로봇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정보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분석을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위한</w:t>
      </w:r>
      <w:r w:rsidRPr="00122DF2">
        <w:rPr>
          <w:rFonts w:hint="eastAsia"/>
        </w:rPr>
        <w:t xml:space="preserve"> CLOUD</w:t>
      </w:r>
      <w:r w:rsidRPr="00122DF2">
        <w:rPr>
          <w:rFonts w:hint="eastAsia"/>
        </w:rPr>
        <w:t>관제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시스템</w:t>
      </w:r>
      <w:r w:rsidRPr="00122DF2">
        <w:rPr>
          <w:rFonts w:hint="eastAsia"/>
        </w:rPr>
        <w:t>(4</w:t>
      </w:r>
      <w:r w:rsidRPr="00122DF2">
        <w:rPr>
          <w:rFonts w:hint="eastAsia"/>
        </w:rPr>
        <w:t>차년도</w:t>
      </w:r>
      <w:r w:rsidRPr="00122DF2">
        <w:rPr>
          <w:rFonts w:hint="eastAsia"/>
        </w:rPr>
        <w:t>)-</w:t>
      </w:r>
      <w:r w:rsidR="002F1715" w:rsidRPr="00122DF2">
        <w:rPr>
          <w:rFonts w:hint="eastAsia"/>
        </w:rPr>
        <w:t>요구기능정의서</w:t>
      </w:r>
      <w:r w:rsidRPr="00122DF2">
        <w:rPr>
          <w:rFonts w:hint="eastAsia"/>
        </w:rPr>
        <w:t>.xlsx</w:t>
      </w:r>
    </w:p>
    <w:p w14:paraId="41A8EBEC" w14:textId="77777777" w:rsidR="00146695" w:rsidRPr="00122DF2" w:rsidRDefault="00146695">
      <w:pPr>
        <w:pStyle w:val="10"/>
      </w:pPr>
      <w:r w:rsidRPr="00122DF2">
        <w:br w:type="page"/>
      </w:r>
      <w:bookmarkStart w:id="6" w:name="_Toc57307554"/>
      <w:bookmarkStart w:id="7" w:name="_Toc348144693"/>
      <w:bookmarkStart w:id="8" w:name="_Toc348144754"/>
      <w:bookmarkStart w:id="9" w:name="_Toc348510437"/>
      <w:bookmarkStart w:id="10" w:name="_Toc351356332"/>
      <w:bookmarkStart w:id="11" w:name="_Toc352046109"/>
      <w:bookmarkStart w:id="12" w:name="_Toc352564051"/>
      <w:bookmarkStart w:id="13" w:name="_Toc352564220"/>
      <w:bookmarkStart w:id="14" w:name="_Toc352577942"/>
      <w:bookmarkStart w:id="15" w:name="_Toc352578387"/>
      <w:bookmarkStart w:id="16" w:name="_Toc362859389"/>
      <w:r w:rsidR="007C34EB" w:rsidRPr="00122DF2">
        <w:rPr>
          <w:rFonts w:hint="eastAsia"/>
        </w:rPr>
        <w:lastRenderedPageBreak/>
        <w:t>Functional Design</w:t>
      </w:r>
      <w:bookmarkEnd w:id="6"/>
    </w:p>
    <w:p w14:paraId="4741340E" w14:textId="2168FEE2" w:rsidR="009E7E01" w:rsidRPr="00122DF2" w:rsidRDefault="00A22199" w:rsidP="004214A5">
      <w:r w:rsidRPr="00122DF2">
        <w:t>“</w:t>
      </w:r>
      <w:r w:rsidRPr="00122DF2">
        <w:rPr>
          <w:rFonts w:hint="eastAsia"/>
        </w:rPr>
        <w:t>실외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무인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경비로봇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정보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분석을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위한</w:t>
      </w:r>
      <w:r w:rsidRPr="00122DF2">
        <w:rPr>
          <w:rFonts w:hint="eastAsia"/>
        </w:rPr>
        <w:t xml:space="preserve"> CLOUD</w:t>
      </w:r>
      <w:r w:rsidRPr="00122DF2">
        <w:rPr>
          <w:rFonts w:hint="eastAsia"/>
        </w:rPr>
        <w:t>관제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시스템</w:t>
      </w:r>
      <w:r w:rsidRPr="00122DF2">
        <w:rPr>
          <w:rFonts w:hint="eastAsia"/>
        </w:rPr>
        <w:t>(4</w:t>
      </w:r>
      <w:r w:rsidRPr="00122DF2">
        <w:rPr>
          <w:rFonts w:hint="eastAsia"/>
        </w:rPr>
        <w:t>차년도</w:t>
      </w:r>
      <w:r w:rsidRPr="00122DF2">
        <w:rPr>
          <w:rFonts w:hint="eastAsia"/>
        </w:rPr>
        <w:t>)-</w:t>
      </w:r>
      <w:r w:rsidRPr="00122DF2">
        <w:rPr>
          <w:rFonts w:hint="eastAsia"/>
        </w:rPr>
        <w:t>요구기능정의서</w:t>
      </w:r>
      <w:r w:rsidRPr="00122DF2">
        <w:rPr>
          <w:rFonts w:hint="eastAsia"/>
        </w:rPr>
        <w:t>.xlsx</w:t>
      </w:r>
      <w:r w:rsidRPr="00122DF2">
        <w:t>”</w:t>
      </w:r>
      <w:r w:rsidRPr="00122DF2">
        <w:rPr>
          <w:rFonts w:hint="eastAsia"/>
        </w:rPr>
        <w:t>에</w:t>
      </w:r>
      <w:r w:rsidRPr="00122DF2">
        <w:t xml:space="preserve"> </w:t>
      </w:r>
      <w:r w:rsidRPr="00122DF2">
        <w:rPr>
          <w:rFonts w:hint="eastAsia"/>
        </w:rPr>
        <w:t>명시된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요구기능을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구현하기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위해</w:t>
      </w:r>
      <w:r w:rsidRPr="00122DF2">
        <w:rPr>
          <w:rFonts w:hint="eastAsia"/>
        </w:rPr>
        <w:t>,</w:t>
      </w:r>
      <w:r w:rsidRPr="00122DF2">
        <w:t xml:space="preserve"> MQTT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통신을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통해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외부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서버와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송</w:t>
      </w:r>
      <w:r w:rsidRPr="00122DF2">
        <w:rPr>
          <w:rFonts w:hint="eastAsia"/>
        </w:rPr>
        <w:t>,</w:t>
      </w:r>
      <w:r w:rsidRPr="00122DF2">
        <w:t xml:space="preserve"> </w:t>
      </w:r>
      <w:r w:rsidRPr="00122DF2">
        <w:rPr>
          <w:rFonts w:hint="eastAsia"/>
        </w:rPr>
        <w:t>수신되는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메시지를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각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모듈이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처리하는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동작</w:t>
      </w:r>
      <w:r w:rsidRPr="00122DF2">
        <w:rPr>
          <w:rFonts w:hint="eastAsia"/>
        </w:rPr>
        <w:t xml:space="preserve"> </w:t>
      </w:r>
      <w:r w:rsidRPr="00122DF2">
        <w:t>Flow</w:t>
      </w:r>
      <w:r w:rsidRPr="00122DF2">
        <w:rPr>
          <w:rFonts w:hint="eastAsia"/>
        </w:rPr>
        <w:t>를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정의</w:t>
      </w:r>
      <w:r w:rsidR="000749FD" w:rsidRPr="00122DF2">
        <w:rPr>
          <w:rFonts w:hint="eastAsia"/>
        </w:rPr>
        <w:t>하고</w:t>
      </w:r>
      <w:r w:rsidR="000749FD" w:rsidRPr="00122DF2">
        <w:rPr>
          <w:rFonts w:hint="eastAsia"/>
        </w:rPr>
        <w:t xml:space="preserve"> </w:t>
      </w:r>
      <w:r w:rsidR="000749FD" w:rsidRPr="00122DF2">
        <w:rPr>
          <w:rFonts w:hint="eastAsia"/>
        </w:rPr>
        <w:t>각</w:t>
      </w:r>
      <w:r w:rsidR="000749FD" w:rsidRPr="00122DF2">
        <w:rPr>
          <w:rFonts w:hint="eastAsia"/>
        </w:rPr>
        <w:t xml:space="preserve"> </w:t>
      </w:r>
      <w:r w:rsidR="000749FD" w:rsidRPr="00122DF2">
        <w:rPr>
          <w:rFonts w:hint="eastAsia"/>
        </w:rPr>
        <w:t>모듈의</w:t>
      </w:r>
      <w:r w:rsidR="000749FD" w:rsidRPr="00122DF2">
        <w:rPr>
          <w:rFonts w:hint="eastAsia"/>
        </w:rPr>
        <w:t xml:space="preserve"> </w:t>
      </w:r>
      <w:r w:rsidR="000749FD" w:rsidRPr="00122DF2">
        <w:rPr>
          <w:rFonts w:hint="eastAsia"/>
        </w:rPr>
        <w:t>세부</w:t>
      </w:r>
      <w:r w:rsidR="000749FD" w:rsidRPr="00122DF2">
        <w:rPr>
          <w:rFonts w:hint="eastAsia"/>
        </w:rPr>
        <w:t xml:space="preserve"> </w:t>
      </w:r>
      <w:r w:rsidR="000749FD" w:rsidRPr="00122DF2">
        <w:rPr>
          <w:rFonts w:hint="eastAsia"/>
        </w:rPr>
        <w:t>기능을</w:t>
      </w:r>
      <w:r w:rsidR="000749FD" w:rsidRPr="00122DF2">
        <w:rPr>
          <w:rFonts w:hint="eastAsia"/>
        </w:rPr>
        <w:t xml:space="preserve"> </w:t>
      </w:r>
      <w:r w:rsidR="000749FD" w:rsidRPr="00122DF2">
        <w:rPr>
          <w:rFonts w:hint="eastAsia"/>
        </w:rPr>
        <w:t>정의한다</w:t>
      </w:r>
      <w:r w:rsidR="000749FD" w:rsidRPr="00122DF2">
        <w:rPr>
          <w:rFonts w:hint="eastAsia"/>
        </w:rPr>
        <w:t>.</w:t>
      </w:r>
      <w:r w:rsidRPr="00122DF2">
        <w:rPr>
          <w:rFonts w:hint="eastAsia"/>
        </w:rPr>
        <w:t xml:space="preserve"> </w:t>
      </w:r>
    </w:p>
    <w:p w14:paraId="332FF0FB" w14:textId="77777777" w:rsidR="004214A5" w:rsidRPr="00122DF2" w:rsidRDefault="004214A5" w:rsidP="004214A5"/>
    <w:p w14:paraId="7717B601" w14:textId="717DBDAB" w:rsidR="003D17EA" w:rsidRPr="00122DF2" w:rsidRDefault="00BF2C4F" w:rsidP="00D54433">
      <w:pPr>
        <w:pStyle w:val="2"/>
      </w:pPr>
      <w:r w:rsidRPr="00122DF2">
        <w:t>Human In Loop</w:t>
      </w:r>
      <w:r w:rsidR="00D54433" w:rsidRPr="00122DF2">
        <w:t xml:space="preserve"> Interface </w:t>
      </w:r>
      <w:r w:rsidR="00D54433" w:rsidRPr="00122DF2">
        <w:rPr>
          <w:rFonts w:hint="eastAsia"/>
        </w:rPr>
        <w:t>개발</w:t>
      </w:r>
    </w:p>
    <w:p w14:paraId="5B1C53D8" w14:textId="474DDE82" w:rsidR="00BF1BEC" w:rsidRPr="00122DF2" w:rsidRDefault="000749FD" w:rsidP="00CE11EB">
      <w:pPr>
        <w:rPr>
          <w:noProof/>
        </w:rPr>
      </w:pPr>
      <w:r w:rsidRPr="00122DF2">
        <w:rPr>
          <w:rFonts w:hint="eastAsia"/>
          <w:noProof/>
        </w:rPr>
        <w:t xml:space="preserve">Human In the loop </w:t>
      </w:r>
      <w:r w:rsidRPr="00122DF2">
        <w:rPr>
          <w:rFonts w:hint="eastAsia"/>
          <w:noProof/>
        </w:rPr>
        <w:t>은</w:t>
      </w:r>
      <w:r w:rsidRPr="00122DF2">
        <w:rPr>
          <w:rFonts w:hint="eastAsia"/>
          <w:noProof/>
        </w:rPr>
        <w:t xml:space="preserve">, </w:t>
      </w:r>
      <w:r w:rsidRPr="00122DF2">
        <w:rPr>
          <w:rFonts w:hint="eastAsia"/>
          <w:noProof/>
        </w:rPr>
        <w:t>이상상황</w:t>
      </w:r>
      <w:r w:rsidRPr="00122DF2">
        <w:rPr>
          <w:rFonts w:hint="eastAsia"/>
          <w:noProof/>
        </w:rPr>
        <w:t xml:space="preserve"> </w:t>
      </w:r>
      <w:r w:rsidRPr="00122DF2">
        <w:rPr>
          <w:rFonts w:hint="eastAsia"/>
          <w:noProof/>
        </w:rPr>
        <w:t>감시</w:t>
      </w:r>
      <w:r w:rsidRPr="00122DF2">
        <w:rPr>
          <w:rFonts w:hint="eastAsia"/>
          <w:noProof/>
        </w:rPr>
        <w:t xml:space="preserve"> </w:t>
      </w:r>
      <w:r w:rsidRPr="00122DF2">
        <w:rPr>
          <w:rFonts w:hint="eastAsia"/>
          <w:noProof/>
        </w:rPr>
        <w:t>서버</w:t>
      </w:r>
      <w:r w:rsidRPr="00122DF2">
        <w:rPr>
          <w:rFonts w:hint="eastAsia"/>
          <w:noProof/>
        </w:rPr>
        <w:t xml:space="preserve"> (</w:t>
      </w:r>
      <w:r w:rsidRPr="00122DF2">
        <w:rPr>
          <w:rFonts w:hint="eastAsia"/>
          <w:b/>
        </w:rPr>
        <w:t xml:space="preserve">Figure </w:t>
      </w:r>
      <w:r w:rsidRPr="00122DF2">
        <w:rPr>
          <w:b/>
        </w:rPr>
        <w:t>1</w:t>
      </w:r>
      <w:r w:rsidRPr="00122DF2">
        <w:rPr>
          <w:rFonts w:hint="eastAsia"/>
          <w:b/>
        </w:rPr>
        <w:t>.1</w:t>
      </w:r>
      <w:r w:rsidRPr="00122DF2">
        <w:rPr>
          <w:rFonts w:hint="eastAsia"/>
        </w:rPr>
        <w:t xml:space="preserve"> MAMS</w:t>
      </w:r>
      <w:r w:rsidRPr="00122DF2">
        <w:rPr>
          <w:rFonts w:hint="eastAsia"/>
        </w:rPr>
        <w:t>의</w:t>
      </w:r>
      <w:r w:rsidRPr="00122DF2">
        <w:rPr>
          <w:rFonts w:hint="eastAsia"/>
        </w:rPr>
        <w:t>Context Diagram</w:t>
      </w:r>
      <w:r w:rsidRPr="00122DF2">
        <w:rPr>
          <w:rFonts w:hint="eastAsia"/>
        </w:rPr>
        <w:t>의</w:t>
      </w:r>
      <w:r w:rsidRPr="00122DF2">
        <w:rPr>
          <w:rFonts w:hint="eastAsia"/>
        </w:rPr>
        <w:t xml:space="preserve"> </w:t>
      </w:r>
      <w:r w:rsidRPr="00122DF2">
        <w:t>ETRI Server)</w:t>
      </w:r>
      <w:r w:rsidRPr="00122DF2">
        <w:rPr>
          <w:rFonts w:hint="eastAsia"/>
        </w:rPr>
        <w:t>에서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송신하는</w:t>
      </w:r>
      <w:r w:rsidRPr="00122DF2">
        <w:rPr>
          <w:rFonts w:hint="eastAsia"/>
        </w:rPr>
        <w:t xml:space="preserve"> </w:t>
      </w:r>
      <w:r w:rsidRPr="00122DF2">
        <w:rPr>
          <w:rFonts w:hint="eastAsia"/>
          <w:noProof/>
        </w:rPr>
        <w:t>이상상황정보를</w:t>
      </w:r>
      <w:r w:rsidRPr="00122DF2">
        <w:rPr>
          <w:rFonts w:hint="eastAsia"/>
          <w:noProof/>
        </w:rPr>
        <w:t xml:space="preserve"> Cloud </w:t>
      </w:r>
      <w:r w:rsidRPr="00122DF2">
        <w:rPr>
          <w:rFonts w:hint="eastAsia"/>
          <w:noProof/>
        </w:rPr>
        <w:t>관제시스템에</w:t>
      </w:r>
      <w:r w:rsidRPr="00122DF2">
        <w:rPr>
          <w:rFonts w:hint="eastAsia"/>
          <w:noProof/>
        </w:rPr>
        <w:t xml:space="preserve"> </w:t>
      </w:r>
      <w:r w:rsidRPr="00122DF2">
        <w:rPr>
          <w:rFonts w:hint="eastAsia"/>
          <w:noProof/>
        </w:rPr>
        <w:t>접속한</w:t>
      </w:r>
      <w:r w:rsidRPr="00122DF2">
        <w:rPr>
          <w:rFonts w:hint="eastAsia"/>
          <w:noProof/>
        </w:rPr>
        <w:t xml:space="preserve"> </w:t>
      </w:r>
      <w:r w:rsidRPr="00122DF2">
        <w:rPr>
          <w:rFonts w:hint="eastAsia"/>
          <w:noProof/>
        </w:rPr>
        <w:t>브라우저에</w:t>
      </w:r>
      <w:r w:rsidRPr="00122DF2">
        <w:rPr>
          <w:rFonts w:hint="eastAsia"/>
          <w:noProof/>
        </w:rPr>
        <w:t xml:space="preserve"> </w:t>
      </w:r>
      <w:r w:rsidRPr="00122DF2">
        <w:rPr>
          <w:rFonts w:hint="eastAsia"/>
          <w:noProof/>
        </w:rPr>
        <w:t>표시하게</w:t>
      </w:r>
      <w:r w:rsidRPr="00122DF2">
        <w:rPr>
          <w:rFonts w:hint="eastAsia"/>
          <w:noProof/>
        </w:rPr>
        <w:t xml:space="preserve"> </w:t>
      </w:r>
      <w:r w:rsidRPr="00122DF2">
        <w:rPr>
          <w:rFonts w:hint="eastAsia"/>
          <w:noProof/>
        </w:rPr>
        <w:t>되는데</w:t>
      </w:r>
      <w:r w:rsidRPr="00122DF2">
        <w:rPr>
          <w:rFonts w:hint="eastAsia"/>
          <w:noProof/>
        </w:rPr>
        <w:t xml:space="preserve">, </w:t>
      </w:r>
      <w:r w:rsidRPr="00122DF2">
        <w:rPr>
          <w:rFonts w:hint="eastAsia"/>
          <w:noProof/>
        </w:rPr>
        <w:t>이</w:t>
      </w:r>
      <w:r w:rsidRPr="00122DF2">
        <w:rPr>
          <w:rFonts w:hint="eastAsia"/>
          <w:noProof/>
        </w:rPr>
        <w:t xml:space="preserve"> </w:t>
      </w:r>
      <w:r w:rsidRPr="00122DF2">
        <w:rPr>
          <w:rFonts w:hint="eastAsia"/>
          <w:noProof/>
        </w:rPr>
        <w:t>표시된</w:t>
      </w:r>
      <w:r w:rsidRPr="00122DF2">
        <w:rPr>
          <w:rFonts w:hint="eastAsia"/>
          <w:noProof/>
        </w:rPr>
        <w:t xml:space="preserve"> </w:t>
      </w:r>
      <w:r w:rsidRPr="00122DF2">
        <w:rPr>
          <w:rFonts w:hint="eastAsia"/>
          <w:noProof/>
        </w:rPr>
        <w:t>내용에</w:t>
      </w:r>
      <w:r w:rsidRPr="00122DF2">
        <w:rPr>
          <w:rFonts w:hint="eastAsia"/>
          <w:noProof/>
        </w:rPr>
        <w:t xml:space="preserve"> </w:t>
      </w:r>
      <w:r w:rsidRPr="00122DF2">
        <w:rPr>
          <w:rFonts w:hint="eastAsia"/>
          <w:noProof/>
        </w:rPr>
        <w:t>대한</w:t>
      </w:r>
      <w:r w:rsidRPr="00122DF2">
        <w:rPr>
          <w:rFonts w:hint="eastAsia"/>
          <w:noProof/>
        </w:rPr>
        <w:t xml:space="preserve">, </w:t>
      </w:r>
      <w:r w:rsidRPr="00122DF2">
        <w:rPr>
          <w:rFonts w:hint="eastAsia"/>
          <w:noProof/>
        </w:rPr>
        <w:t>관제자</w:t>
      </w:r>
      <w:r w:rsidRPr="00122DF2">
        <w:rPr>
          <w:rFonts w:hint="eastAsia"/>
          <w:noProof/>
        </w:rPr>
        <w:t xml:space="preserve">(Human) </w:t>
      </w:r>
      <w:r w:rsidRPr="00122DF2">
        <w:rPr>
          <w:rFonts w:hint="eastAsia"/>
          <w:noProof/>
        </w:rPr>
        <w:t>이</w:t>
      </w:r>
      <w:r w:rsidRPr="00122DF2">
        <w:rPr>
          <w:rFonts w:hint="eastAsia"/>
          <w:noProof/>
        </w:rPr>
        <w:t xml:space="preserve"> </w:t>
      </w:r>
      <w:r w:rsidRPr="00122DF2">
        <w:rPr>
          <w:rFonts w:hint="eastAsia"/>
          <w:noProof/>
        </w:rPr>
        <w:t>중간에</w:t>
      </w:r>
      <w:r w:rsidRPr="00122DF2">
        <w:rPr>
          <w:rFonts w:hint="eastAsia"/>
          <w:noProof/>
        </w:rPr>
        <w:t xml:space="preserve"> </w:t>
      </w:r>
      <w:r w:rsidRPr="00122DF2">
        <w:rPr>
          <w:rFonts w:hint="eastAsia"/>
          <w:noProof/>
        </w:rPr>
        <w:t>개입하여</w:t>
      </w:r>
      <w:r w:rsidRPr="00122DF2">
        <w:rPr>
          <w:rFonts w:hint="eastAsia"/>
          <w:noProof/>
        </w:rPr>
        <w:t xml:space="preserve">, </w:t>
      </w:r>
      <w:r w:rsidRPr="00122DF2">
        <w:rPr>
          <w:rFonts w:hint="eastAsia"/>
          <w:noProof/>
        </w:rPr>
        <w:t>적정여부에</w:t>
      </w:r>
      <w:r w:rsidRPr="00122DF2">
        <w:rPr>
          <w:rFonts w:hint="eastAsia"/>
          <w:noProof/>
        </w:rPr>
        <w:t xml:space="preserve"> </w:t>
      </w:r>
      <w:r w:rsidRPr="00122DF2">
        <w:rPr>
          <w:rFonts w:hint="eastAsia"/>
          <w:noProof/>
        </w:rPr>
        <w:t>대한</w:t>
      </w:r>
      <w:r w:rsidRPr="00122DF2">
        <w:rPr>
          <w:rFonts w:hint="eastAsia"/>
          <w:noProof/>
        </w:rPr>
        <w:t xml:space="preserve"> </w:t>
      </w:r>
      <w:r w:rsidRPr="00122DF2">
        <w:rPr>
          <w:rFonts w:hint="eastAsia"/>
          <w:noProof/>
        </w:rPr>
        <w:t>피드백을</w:t>
      </w:r>
      <w:r w:rsidRPr="00122DF2">
        <w:rPr>
          <w:rFonts w:hint="eastAsia"/>
          <w:noProof/>
        </w:rPr>
        <w:t xml:space="preserve"> </w:t>
      </w:r>
      <w:r w:rsidRPr="00122DF2">
        <w:rPr>
          <w:rFonts w:hint="eastAsia"/>
          <w:noProof/>
        </w:rPr>
        <w:t>주어</w:t>
      </w:r>
      <w:r w:rsidRPr="00122DF2">
        <w:rPr>
          <w:rFonts w:hint="eastAsia"/>
          <w:noProof/>
        </w:rPr>
        <w:t xml:space="preserve">, </w:t>
      </w:r>
      <w:r w:rsidRPr="00122DF2">
        <w:rPr>
          <w:rFonts w:hint="eastAsia"/>
          <w:noProof/>
        </w:rPr>
        <w:t>시스템의</w:t>
      </w:r>
      <w:r w:rsidRPr="00122DF2">
        <w:rPr>
          <w:rFonts w:hint="eastAsia"/>
          <w:noProof/>
        </w:rPr>
        <w:t xml:space="preserve"> </w:t>
      </w:r>
      <w:r w:rsidRPr="00122DF2">
        <w:rPr>
          <w:rFonts w:hint="eastAsia"/>
          <w:noProof/>
        </w:rPr>
        <w:t>정확도를</w:t>
      </w:r>
      <w:r w:rsidRPr="00122DF2">
        <w:rPr>
          <w:rFonts w:hint="eastAsia"/>
          <w:noProof/>
        </w:rPr>
        <w:t xml:space="preserve"> </w:t>
      </w:r>
      <w:r w:rsidRPr="00122DF2">
        <w:rPr>
          <w:rFonts w:hint="eastAsia"/>
          <w:noProof/>
        </w:rPr>
        <w:t>높이는</w:t>
      </w:r>
      <w:r w:rsidRPr="00122DF2">
        <w:rPr>
          <w:rFonts w:hint="eastAsia"/>
          <w:noProof/>
        </w:rPr>
        <w:t xml:space="preserve"> </w:t>
      </w:r>
      <w:r w:rsidRPr="00122DF2">
        <w:rPr>
          <w:rFonts w:hint="eastAsia"/>
          <w:noProof/>
        </w:rPr>
        <w:t>과정이다</w:t>
      </w:r>
      <w:r w:rsidR="00CE11EB" w:rsidRPr="00122DF2">
        <w:rPr>
          <w:rFonts w:hint="eastAsia"/>
          <w:noProof/>
        </w:rPr>
        <w:t>.</w:t>
      </w:r>
      <w:r w:rsidR="00CE11EB" w:rsidRPr="00122DF2">
        <w:rPr>
          <w:noProof/>
        </w:rPr>
        <w:t xml:space="preserve"> </w:t>
      </w:r>
      <w:r w:rsidR="00BF1BEC" w:rsidRPr="00122DF2">
        <w:rPr>
          <w:rFonts w:hint="eastAsia"/>
          <w:noProof/>
        </w:rPr>
        <w:t xml:space="preserve">Human In the Loop </w:t>
      </w:r>
      <w:r w:rsidR="00BF1BEC" w:rsidRPr="00122DF2">
        <w:rPr>
          <w:rFonts w:hint="eastAsia"/>
          <w:noProof/>
        </w:rPr>
        <w:t>의</w:t>
      </w:r>
      <w:r w:rsidR="00BF1BEC" w:rsidRPr="00122DF2">
        <w:rPr>
          <w:rFonts w:hint="eastAsia"/>
          <w:noProof/>
        </w:rPr>
        <w:t xml:space="preserve"> </w:t>
      </w:r>
      <w:r w:rsidR="00BF1BEC" w:rsidRPr="00122DF2">
        <w:rPr>
          <w:rFonts w:hint="eastAsia"/>
          <w:noProof/>
        </w:rPr>
        <w:t>메시지</w:t>
      </w:r>
      <w:r w:rsidR="00BF1BEC" w:rsidRPr="00122DF2">
        <w:rPr>
          <w:rFonts w:hint="eastAsia"/>
          <w:noProof/>
        </w:rPr>
        <w:t xml:space="preserve"> </w:t>
      </w:r>
      <w:r w:rsidR="00BF1BEC" w:rsidRPr="00122DF2">
        <w:rPr>
          <w:rFonts w:hint="eastAsia"/>
          <w:noProof/>
        </w:rPr>
        <w:t>송신은</w:t>
      </w:r>
      <w:r w:rsidR="00BF1BEC" w:rsidRPr="00122DF2">
        <w:rPr>
          <w:rFonts w:hint="eastAsia"/>
          <w:noProof/>
        </w:rPr>
        <w:t>, MQTT publish</w:t>
      </w:r>
      <w:r w:rsidR="00BF1BEC" w:rsidRPr="00122DF2">
        <w:rPr>
          <w:rFonts w:hint="eastAsia"/>
          <w:noProof/>
        </w:rPr>
        <w:t>를</w:t>
      </w:r>
      <w:r w:rsidR="00BF1BEC" w:rsidRPr="00122DF2">
        <w:rPr>
          <w:rFonts w:hint="eastAsia"/>
          <w:noProof/>
        </w:rPr>
        <w:t xml:space="preserve"> </w:t>
      </w:r>
      <w:r w:rsidR="00BF1BEC" w:rsidRPr="00122DF2">
        <w:rPr>
          <w:rFonts w:hint="eastAsia"/>
          <w:noProof/>
        </w:rPr>
        <w:t>통해서</w:t>
      </w:r>
      <w:r w:rsidR="00BF1BEC" w:rsidRPr="00122DF2">
        <w:rPr>
          <w:rFonts w:hint="eastAsia"/>
          <w:noProof/>
        </w:rPr>
        <w:t xml:space="preserve"> </w:t>
      </w:r>
      <w:r w:rsidR="00BF1BEC" w:rsidRPr="00122DF2">
        <w:rPr>
          <w:rFonts w:hint="eastAsia"/>
          <w:noProof/>
        </w:rPr>
        <w:t>전송하게</w:t>
      </w:r>
      <w:r w:rsidR="00BF1BEC" w:rsidRPr="00122DF2">
        <w:rPr>
          <w:rFonts w:hint="eastAsia"/>
          <w:noProof/>
        </w:rPr>
        <w:t xml:space="preserve"> </w:t>
      </w:r>
      <w:r w:rsidR="00BF1BEC" w:rsidRPr="00122DF2">
        <w:rPr>
          <w:rFonts w:hint="eastAsia"/>
          <w:noProof/>
        </w:rPr>
        <w:t>되며</w:t>
      </w:r>
      <w:r w:rsidR="00BF1BEC" w:rsidRPr="00122DF2">
        <w:rPr>
          <w:rFonts w:hint="eastAsia"/>
          <w:noProof/>
        </w:rPr>
        <w:t>, MQTT publish</w:t>
      </w:r>
      <w:r w:rsidRPr="00122DF2">
        <w:rPr>
          <w:rFonts w:hint="eastAsia"/>
          <w:noProof/>
        </w:rPr>
        <w:t>가</w:t>
      </w:r>
      <w:r w:rsidRPr="00122DF2">
        <w:rPr>
          <w:rFonts w:hint="eastAsia"/>
          <w:noProof/>
        </w:rPr>
        <w:t xml:space="preserve"> </w:t>
      </w:r>
      <w:r w:rsidRPr="00122DF2">
        <w:rPr>
          <w:rFonts w:hint="eastAsia"/>
          <w:noProof/>
        </w:rPr>
        <w:t>내</w:t>
      </w:r>
      <w:r w:rsidR="001B7639" w:rsidRPr="00122DF2">
        <w:rPr>
          <w:rFonts w:hint="eastAsia"/>
          <w:noProof/>
        </w:rPr>
        <w:t>부</w:t>
      </w:r>
      <w:r w:rsidRPr="00122DF2">
        <w:rPr>
          <w:rFonts w:hint="eastAsia"/>
          <w:noProof/>
        </w:rPr>
        <w:t xml:space="preserve"> </w:t>
      </w:r>
      <w:r w:rsidRPr="00122DF2">
        <w:rPr>
          <w:rFonts w:hint="eastAsia"/>
          <w:noProof/>
        </w:rPr>
        <w:t>모듈</w:t>
      </w:r>
      <w:r w:rsidR="001B7639" w:rsidRPr="00122DF2">
        <w:rPr>
          <w:rFonts w:hint="eastAsia"/>
          <w:noProof/>
        </w:rPr>
        <w:t>간</w:t>
      </w:r>
      <w:r w:rsidRPr="00122DF2">
        <w:rPr>
          <w:rFonts w:hint="eastAsia"/>
          <w:noProof/>
        </w:rPr>
        <w:t xml:space="preserve"> </w:t>
      </w:r>
      <w:r w:rsidRPr="00122DF2">
        <w:rPr>
          <w:rFonts w:hint="eastAsia"/>
          <w:noProof/>
        </w:rPr>
        <w:t>전달되는</w:t>
      </w:r>
      <w:r w:rsidRPr="00122DF2">
        <w:rPr>
          <w:rFonts w:hint="eastAsia"/>
          <w:noProof/>
        </w:rPr>
        <w:t xml:space="preserve"> </w:t>
      </w:r>
      <w:r w:rsidR="00BF1BEC" w:rsidRPr="00122DF2">
        <w:rPr>
          <w:rFonts w:hint="eastAsia"/>
          <w:noProof/>
        </w:rPr>
        <w:t>시퀀스는</w:t>
      </w:r>
      <w:r w:rsidR="00BF1BEC" w:rsidRPr="00122DF2">
        <w:rPr>
          <w:rFonts w:hint="eastAsia"/>
          <w:noProof/>
        </w:rPr>
        <w:t xml:space="preserve"> </w:t>
      </w:r>
      <w:r w:rsidR="00BF1BEC" w:rsidRPr="00122DF2">
        <w:rPr>
          <w:rFonts w:hint="eastAsia"/>
          <w:noProof/>
        </w:rPr>
        <w:t>다음과</w:t>
      </w:r>
      <w:r w:rsidR="00BF1BEC" w:rsidRPr="00122DF2">
        <w:rPr>
          <w:rFonts w:hint="eastAsia"/>
          <w:noProof/>
        </w:rPr>
        <w:t xml:space="preserve"> </w:t>
      </w:r>
      <w:r w:rsidR="00BF1BEC" w:rsidRPr="00122DF2">
        <w:rPr>
          <w:rFonts w:hint="eastAsia"/>
          <w:noProof/>
        </w:rPr>
        <w:t>같다</w:t>
      </w:r>
      <w:r w:rsidR="00BF1BEC" w:rsidRPr="00122DF2">
        <w:rPr>
          <w:rFonts w:hint="eastAsia"/>
          <w:noProof/>
        </w:rPr>
        <w:t xml:space="preserve">. </w:t>
      </w:r>
    </w:p>
    <w:p w14:paraId="555CF257" w14:textId="52F99314" w:rsidR="000749FD" w:rsidRPr="00122DF2" w:rsidRDefault="000749FD" w:rsidP="00413A24">
      <w:pPr>
        <w:pStyle w:val="a1"/>
      </w:pPr>
    </w:p>
    <w:p w14:paraId="68C96959" w14:textId="77777777" w:rsidR="00BF1BEC" w:rsidRPr="00122DF2" w:rsidRDefault="00BF1BEC" w:rsidP="00413A24">
      <w:pPr>
        <w:pStyle w:val="a1"/>
        <w:rPr>
          <w:rFonts w:cs="Times New Roman"/>
          <w:spacing w:val="0"/>
          <w:kern w:val="2"/>
        </w:rPr>
      </w:pPr>
      <w:r w:rsidRPr="00122DF2">
        <w:drawing>
          <wp:inline distT="0" distB="0" distL="0" distR="0" wp14:anchorId="11DB5A0B" wp14:editId="271A2240">
            <wp:extent cx="5615940" cy="2927969"/>
            <wp:effectExtent l="0" t="0" r="381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92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E4FF" w14:textId="563D4408" w:rsidR="003002C2" w:rsidRPr="00413A24" w:rsidRDefault="003002C2" w:rsidP="003002C2">
      <w:pPr>
        <w:pStyle w:val="aff"/>
        <w:jc w:val="center"/>
      </w:pPr>
      <w:r w:rsidRPr="00413A24">
        <w:t xml:space="preserve">Figure </w:t>
      </w:r>
      <w:r w:rsidRPr="00413A24">
        <w:rPr>
          <w:noProof/>
        </w:rPr>
        <w:fldChar w:fldCharType="begin"/>
      </w:r>
      <w:r w:rsidRPr="00413A24">
        <w:rPr>
          <w:noProof/>
        </w:rPr>
        <w:instrText xml:space="preserve"> STYLEREF 1 \s </w:instrText>
      </w:r>
      <w:r w:rsidRPr="00413A24">
        <w:rPr>
          <w:noProof/>
        </w:rPr>
        <w:fldChar w:fldCharType="separate"/>
      </w:r>
      <w:r w:rsidR="00CA26B1" w:rsidRPr="00413A24">
        <w:rPr>
          <w:noProof/>
        </w:rPr>
        <w:t>2</w:t>
      </w:r>
      <w:r w:rsidRPr="00413A24">
        <w:rPr>
          <w:noProof/>
        </w:rPr>
        <w:fldChar w:fldCharType="end"/>
      </w:r>
      <w:r w:rsidRPr="00413A24">
        <w:noBreakHyphen/>
      </w:r>
      <w:r w:rsidRPr="00413A24">
        <w:rPr>
          <w:noProof/>
        </w:rPr>
        <w:fldChar w:fldCharType="begin"/>
      </w:r>
      <w:r w:rsidRPr="00413A24">
        <w:rPr>
          <w:noProof/>
        </w:rPr>
        <w:instrText xml:space="preserve"> SEQ Figure \* ARABIC \s 1 </w:instrText>
      </w:r>
      <w:r w:rsidRPr="00413A24">
        <w:rPr>
          <w:noProof/>
        </w:rPr>
        <w:fldChar w:fldCharType="separate"/>
      </w:r>
      <w:r w:rsidRPr="00413A24">
        <w:rPr>
          <w:noProof/>
        </w:rPr>
        <w:t>1</w:t>
      </w:r>
      <w:r w:rsidRPr="00413A24">
        <w:rPr>
          <w:noProof/>
        </w:rPr>
        <w:fldChar w:fldCharType="end"/>
      </w:r>
      <w:r w:rsidRPr="00413A24">
        <w:t xml:space="preserve"> </w:t>
      </w:r>
      <w:r w:rsidRPr="00413A24">
        <w:rPr>
          <w:rFonts w:hint="eastAsia"/>
        </w:rPr>
        <w:t>Hu</w:t>
      </w:r>
      <w:r w:rsidRPr="00413A24">
        <w:t xml:space="preserve">man In Loop </w:t>
      </w:r>
      <w:r w:rsidRPr="00413A24">
        <w:rPr>
          <w:rFonts w:hint="eastAsia"/>
        </w:rPr>
        <w:t>I</w:t>
      </w:r>
      <w:r w:rsidRPr="00413A24">
        <w:t xml:space="preserve">nterface </w:t>
      </w:r>
      <w:r w:rsidRPr="00413A24">
        <w:rPr>
          <w:rFonts w:hint="eastAsia"/>
        </w:rPr>
        <w:t>개발의</w:t>
      </w:r>
      <w:r w:rsidRPr="00413A24">
        <w:rPr>
          <w:rFonts w:hint="eastAsia"/>
        </w:rPr>
        <w:t xml:space="preserve"> </w:t>
      </w:r>
      <w:r w:rsidRPr="00413A24">
        <w:t>Sequence Diagram</w:t>
      </w:r>
    </w:p>
    <w:p w14:paraId="01CD4C98" w14:textId="0B716187" w:rsidR="008D3AF8" w:rsidRPr="00122DF2" w:rsidRDefault="008D3AF8" w:rsidP="00413A24">
      <w:pPr>
        <w:pStyle w:val="a1"/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02"/>
        <w:gridCol w:w="6240"/>
      </w:tblGrid>
      <w:tr w:rsidR="00122DF2" w:rsidRPr="00122DF2" w14:paraId="760BA5E4" w14:textId="77777777" w:rsidTr="008D3AF8">
        <w:trPr>
          <w:trHeight w:val="271"/>
        </w:trPr>
        <w:tc>
          <w:tcPr>
            <w:tcW w:w="2802" w:type="dxa"/>
            <w:shd w:val="clear" w:color="auto" w:fill="D9D9D9" w:themeFill="background1" w:themeFillShade="D9"/>
          </w:tcPr>
          <w:p w14:paraId="0F8FC93A" w14:textId="4BB1DD26" w:rsidR="00254014" w:rsidRPr="00CA26B1" w:rsidRDefault="00254014" w:rsidP="00413A24">
            <w:pPr>
              <w:pStyle w:val="a1"/>
            </w:pPr>
            <w:r w:rsidRPr="00CA26B1">
              <w:rPr>
                <w:rFonts w:hint="eastAsia"/>
              </w:rPr>
              <w:t>패키지</w:t>
            </w:r>
          </w:p>
        </w:tc>
        <w:tc>
          <w:tcPr>
            <w:tcW w:w="6240" w:type="dxa"/>
            <w:shd w:val="clear" w:color="auto" w:fill="D9D9D9" w:themeFill="background1" w:themeFillShade="D9"/>
          </w:tcPr>
          <w:p w14:paraId="1A27704B" w14:textId="0447D165" w:rsidR="00254014" w:rsidRPr="00CA26B1" w:rsidRDefault="00254014" w:rsidP="00413A24">
            <w:pPr>
              <w:pStyle w:val="a1"/>
            </w:pPr>
            <w:r w:rsidRPr="00CA26B1">
              <w:rPr>
                <w:rFonts w:hint="eastAsia"/>
              </w:rPr>
              <w:t>설명</w:t>
            </w:r>
          </w:p>
        </w:tc>
      </w:tr>
      <w:tr w:rsidR="00122DF2" w:rsidRPr="00122DF2" w14:paraId="42076513" w14:textId="77777777" w:rsidTr="009B7A61">
        <w:tc>
          <w:tcPr>
            <w:tcW w:w="2802" w:type="dxa"/>
          </w:tcPr>
          <w:p w14:paraId="37E801F5" w14:textId="24D31005" w:rsidR="00254014" w:rsidRPr="00CA26B1" w:rsidRDefault="00B16E43" w:rsidP="00413A24">
            <w:pPr>
              <w:pStyle w:val="a1"/>
            </w:pPr>
            <w:r w:rsidRPr="00CA26B1">
              <w:rPr>
                <w:rFonts w:hint="eastAsia"/>
              </w:rPr>
              <w:t>브라우저</w:t>
            </w:r>
          </w:p>
        </w:tc>
        <w:tc>
          <w:tcPr>
            <w:tcW w:w="6240" w:type="dxa"/>
          </w:tcPr>
          <w:p w14:paraId="5A9FDDA8" w14:textId="43450A78" w:rsidR="00254014" w:rsidRPr="00CA26B1" w:rsidRDefault="00B16E43" w:rsidP="00413A24">
            <w:pPr>
              <w:pStyle w:val="a1"/>
            </w:pPr>
            <w:r w:rsidRPr="00CA26B1">
              <w:rPr>
                <w:rFonts w:hint="eastAsia"/>
              </w:rPr>
              <w:t xml:space="preserve">Cloud </w:t>
            </w:r>
            <w:r w:rsidRPr="00CA26B1">
              <w:rPr>
                <w:rFonts w:hint="eastAsia"/>
              </w:rPr>
              <w:t>관제시스템에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접속하여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확인하는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관제화면</w:t>
            </w:r>
            <w:r w:rsidRPr="00CA26B1">
              <w:rPr>
                <w:rFonts w:hint="eastAsia"/>
              </w:rPr>
              <w:t>.</w:t>
            </w:r>
          </w:p>
        </w:tc>
      </w:tr>
      <w:tr w:rsidR="00122DF2" w:rsidRPr="00122DF2" w14:paraId="44E1AC57" w14:textId="77777777" w:rsidTr="009B7A61">
        <w:tc>
          <w:tcPr>
            <w:tcW w:w="2802" w:type="dxa"/>
          </w:tcPr>
          <w:p w14:paraId="30BD6B16" w14:textId="71B82C1D" w:rsidR="00B16E43" w:rsidRPr="00CA26B1" w:rsidRDefault="00B16E43" w:rsidP="00413A24">
            <w:pPr>
              <w:pStyle w:val="a1"/>
            </w:pPr>
            <w:r w:rsidRPr="00CA26B1">
              <w:rPr>
                <w:rFonts w:hint="eastAsia"/>
              </w:rPr>
              <w:t>mams.mqtt.web</w:t>
            </w:r>
          </w:p>
        </w:tc>
        <w:tc>
          <w:tcPr>
            <w:tcW w:w="6240" w:type="dxa"/>
          </w:tcPr>
          <w:p w14:paraId="6DC1F505" w14:textId="1978F6FC" w:rsidR="00B16E43" w:rsidRPr="00CA26B1" w:rsidRDefault="00B16E43" w:rsidP="00413A24">
            <w:pPr>
              <w:pStyle w:val="a1"/>
            </w:pPr>
            <w:r w:rsidRPr="00CA26B1">
              <w:rPr>
                <w:rFonts w:hint="eastAsia"/>
              </w:rPr>
              <w:t>웹브라우저에서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처리되는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사용자의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액션을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수신받음</w:t>
            </w:r>
            <w:r w:rsidRPr="00CA26B1">
              <w:rPr>
                <w:rFonts w:hint="eastAsia"/>
              </w:rPr>
              <w:t>.</w:t>
            </w:r>
          </w:p>
        </w:tc>
      </w:tr>
      <w:tr w:rsidR="00122DF2" w:rsidRPr="00122DF2" w14:paraId="1D09AB37" w14:textId="77777777" w:rsidTr="009B7A61">
        <w:tc>
          <w:tcPr>
            <w:tcW w:w="2802" w:type="dxa"/>
          </w:tcPr>
          <w:p w14:paraId="423F64C2" w14:textId="5B0E5362" w:rsidR="00B16E43" w:rsidRPr="00CA26B1" w:rsidRDefault="00B16E43" w:rsidP="00413A24">
            <w:pPr>
              <w:pStyle w:val="a1"/>
            </w:pPr>
            <w:r w:rsidRPr="00CA26B1">
              <w:rPr>
                <w:rFonts w:hint="eastAsia"/>
              </w:rPr>
              <w:lastRenderedPageBreak/>
              <w:t>mams.mqtt</w:t>
            </w:r>
          </w:p>
        </w:tc>
        <w:tc>
          <w:tcPr>
            <w:tcW w:w="6240" w:type="dxa"/>
          </w:tcPr>
          <w:p w14:paraId="0A3402A1" w14:textId="77777777" w:rsidR="00B16E43" w:rsidRPr="00CA26B1" w:rsidRDefault="00B16E43" w:rsidP="00413A24">
            <w:pPr>
              <w:pStyle w:val="a1"/>
            </w:pPr>
            <w:r w:rsidRPr="00CA26B1">
              <w:rPr>
                <w:rFonts w:hint="eastAsia"/>
              </w:rPr>
              <w:t>1) MQTT Broker</w:t>
            </w:r>
            <w:r w:rsidRPr="00CA26B1">
              <w:rPr>
                <w:rFonts w:hint="eastAsia"/>
              </w:rPr>
              <w:t>로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연결을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설정</w:t>
            </w:r>
            <w:r w:rsidRPr="00CA26B1">
              <w:rPr>
                <w:rFonts w:hint="eastAsia"/>
              </w:rPr>
              <w:t>.</w:t>
            </w:r>
          </w:p>
          <w:p w14:paraId="15093381" w14:textId="470D1FF0" w:rsidR="00B16E43" w:rsidRPr="00CA26B1" w:rsidRDefault="00B16E43" w:rsidP="00413A24">
            <w:pPr>
              <w:pStyle w:val="a1"/>
            </w:pPr>
            <w:r w:rsidRPr="00CA26B1">
              <w:rPr>
                <w:rFonts w:hint="eastAsia"/>
              </w:rPr>
              <w:t>2) MQTT Broker</w:t>
            </w:r>
            <w:r w:rsidRPr="00CA26B1">
              <w:rPr>
                <w:rFonts w:hint="eastAsia"/>
              </w:rPr>
              <w:t>로</w:t>
            </w:r>
            <w:r w:rsidRPr="00CA26B1">
              <w:rPr>
                <w:rFonts w:hint="eastAsia"/>
              </w:rPr>
              <w:t xml:space="preserve"> MQTT </w:t>
            </w:r>
            <w:r w:rsidRPr="00CA26B1">
              <w:rPr>
                <w:rFonts w:hint="eastAsia"/>
              </w:rPr>
              <w:t>메시지를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송신</w:t>
            </w:r>
            <w:r w:rsidRPr="00CA26B1">
              <w:rPr>
                <w:rFonts w:hint="eastAsia"/>
              </w:rPr>
              <w:t>.</w:t>
            </w:r>
          </w:p>
        </w:tc>
      </w:tr>
      <w:tr w:rsidR="003002C2" w:rsidRPr="00122DF2" w14:paraId="4080DAA0" w14:textId="77777777" w:rsidTr="009B7A61">
        <w:tc>
          <w:tcPr>
            <w:tcW w:w="2802" w:type="dxa"/>
          </w:tcPr>
          <w:p w14:paraId="209D5242" w14:textId="5D8F1659" w:rsidR="00B16E43" w:rsidRPr="00CA26B1" w:rsidRDefault="00B16E43" w:rsidP="00413A24">
            <w:pPr>
              <w:pStyle w:val="a1"/>
            </w:pPr>
            <w:r w:rsidRPr="00CA26B1">
              <w:rPr>
                <w:rFonts w:hint="eastAsia"/>
              </w:rPr>
              <w:t xml:space="preserve">MQTT Broker </w:t>
            </w:r>
          </w:p>
        </w:tc>
        <w:tc>
          <w:tcPr>
            <w:tcW w:w="6240" w:type="dxa"/>
          </w:tcPr>
          <w:p w14:paraId="4E6980D9" w14:textId="42F3B776" w:rsidR="00B16E43" w:rsidRPr="00CA26B1" w:rsidRDefault="00B16E43" w:rsidP="00413A24">
            <w:pPr>
              <w:pStyle w:val="a1"/>
            </w:pPr>
            <w:r w:rsidRPr="00CA26B1">
              <w:rPr>
                <w:rFonts w:hint="eastAsia"/>
              </w:rPr>
              <w:t xml:space="preserve">Cloud </w:t>
            </w:r>
            <w:r w:rsidRPr="00CA26B1">
              <w:rPr>
                <w:rFonts w:hint="eastAsia"/>
              </w:rPr>
              <w:t>관제시스템에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독립적으로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실행되는</w:t>
            </w:r>
            <w:r w:rsidRPr="00CA26B1">
              <w:rPr>
                <w:rFonts w:hint="eastAsia"/>
              </w:rPr>
              <w:t xml:space="preserve"> MQTT Broker </w:t>
            </w:r>
            <w:r w:rsidRPr="00CA26B1">
              <w:rPr>
                <w:rFonts w:hint="eastAsia"/>
              </w:rPr>
              <w:t>모듈</w:t>
            </w:r>
            <w:r w:rsidRPr="00CA26B1">
              <w:rPr>
                <w:rFonts w:hint="eastAsia"/>
              </w:rPr>
              <w:t>.</w:t>
            </w:r>
          </w:p>
        </w:tc>
      </w:tr>
    </w:tbl>
    <w:p w14:paraId="116C0543" w14:textId="77777777" w:rsidR="00254014" w:rsidRPr="00122DF2" w:rsidRDefault="00254014" w:rsidP="00413A24">
      <w:pPr>
        <w:pStyle w:val="a1"/>
      </w:pPr>
    </w:p>
    <w:p w14:paraId="5F3224C5" w14:textId="30F87CEF" w:rsidR="003D17EA" w:rsidRPr="00122DF2" w:rsidRDefault="00D54433" w:rsidP="00122DF2">
      <w:pPr>
        <w:pStyle w:val="2"/>
        <w:jc w:val="left"/>
      </w:pPr>
      <w:r w:rsidRPr="00122DF2">
        <w:rPr>
          <w:rFonts w:hint="eastAsia"/>
        </w:rPr>
        <w:t>수색영역</w:t>
      </w:r>
      <w:r w:rsidRPr="00122DF2">
        <w:rPr>
          <w:rFonts w:hint="eastAsia"/>
        </w:rPr>
        <w:t>/</w:t>
      </w:r>
      <w:r w:rsidRPr="00122DF2">
        <w:rPr>
          <w:rFonts w:hint="eastAsia"/>
        </w:rPr>
        <w:t>환경맵</w:t>
      </w:r>
      <w:r w:rsidRPr="00122DF2">
        <w:rPr>
          <w:rFonts w:hint="eastAsia"/>
        </w:rPr>
        <w:t>/</w:t>
      </w:r>
      <w:r w:rsidRPr="00122DF2">
        <w:rPr>
          <w:rFonts w:hint="eastAsia"/>
        </w:rPr>
        <w:t>확률지도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수신</w:t>
      </w:r>
      <w:r w:rsidRPr="00122DF2">
        <w:rPr>
          <w:rFonts w:hint="eastAsia"/>
        </w:rPr>
        <w:t xml:space="preserve"> </w:t>
      </w:r>
      <w:r w:rsidR="00A43A83" w:rsidRPr="00122DF2">
        <w:t>Interface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개발</w:t>
      </w:r>
    </w:p>
    <w:p w14:paraId="32E27654" w14:textId="4A45F37D" w:rsidR="002042F7" w:rsidRPr="00CA26B1" w:rsidRDefault="002042F7" w:rsidP="00413A24">
      <w:pPr>
        <w:pStyle w:val="a1"/>
      </w:pPr>
      <w:r w:rsidRPr="00CA26B1">
        <w:rPr>
          <w:rFonts w:hint="eastAsia"/>
        </w:rPr>
        <w:t>이상상황</w:t>
      </w:r>
      <w:r w:rsidRPr="00CA26B1">
        <w:rPr>
          <w:rFonts w:hint="eastAsia"/>
        </w:rPr>
        <w:t xml:space="preserve"> </w:t>
      </w:r>
      <w:r w:rsidRPr="00CA26B1">
        <w:rPr>
          <w:rFonts w:hint="eastAsia"/>
        </w:rPr>
        <w:t>감시</w:t>
      </w:r>
      <w:r w:rsidRPr="00CA26B1">
        <w:rPr>
          <w:rFonts w:hint="eastAsia"/>
        </w:rPr>
        <w:t xml:space="preserve"> </w:t>
      </w:r>
      <w:r w:rsidRPr="00CA26B1">
        <w:rPr>
          <w:rFonts w:hint="eastAsia"/>
        </w:rPr>
        <w:t>서버</w:t>
      </w:r>
      <w:r w:rsidRPr="00CA26B1">
        <w:rPr>
          <w:rFonts w:hint="eastAsia"/>
        </w:rPr>
        <w:t xml:space="preserve"> (Figure </w:t>
      </w:r>
      <w:r w:rsidRPr="00CA26B1">
        <w:t>1</w:t>
      </w:r>
      <w:r w:rsidRPr="00CA26B1">
        <w:rPr>
          <w:rFonts w:hint="eastAsia"/>
        </w:rPr>
        <w:t>.1 MAMS</w:t>
      </w:r>
      <w:r w:rsidRPr="00CA26B1">
        <w:rPr>
          <w:rFonts w:hint="eastAsia"/>
        </w:rPr>
        <w:t>의</w:t>
      </w:r>
      <w:r w:rsidRPr="00CA26B1">
        <w:rPr>
          <w:rFonts w:hint="eastAsia"/>
        </w:rPr>
        <w:t>Context Diagram</w:t>
      </w:r>
      <w:r w:rsidRPr="00CA26B1">
        <w:rPr>
          <w:rFonts w:hint="eastAsia"/>
        </w:rPr>
        <w:t>의</w:t>
      </w:r>
      <w:r w:rsidRPr="00CA26B1">
        <w:rPr>
          <w:rFonts w:hint="eastAsia"/>
        </w:rPr>
        <w:t xml:space="preserve"> </w:t>
      </w:r>
      <w:r w:rsidRPr="00CA26B1">
        <w:t>ETRI Server)</w:t>
      </w:r>
      <w:r w:rsidRPr="00CA26B1">
        <w:rPr>
          <w:rFonts w:hint="eastAsia"/>
        </w:rPr>
        <w:t>에서</w:t>
      </w:r>
      <w:r w:rsidRPr="00CA26B1">
        <w:rPr>
          <w:rFonts w:hint="eastAsia"/>
        </w:rPr>
        <w:t xml:space="preserve"> </w:t>
      </w:r>
      <w:r w:rsidRPr="00CA26B1">
        <w:rPr>
          <w:rFonts w:hint="eastAsia"/>
        </w:rPr>
        <w:t>파악하고</w:t>
      </w:r>
      <w:r w:rsidRPr="00CA26B1">
        <w:rPr>
          <w:rFonts w:hint="eastAsia"/>
        </w:rPr>
        <w:t xml:space="preserve"> </w:t>
      </w:r>
      <w:r w:rsidRPr="00CA26B1">
        <w:rPr>
          <w:rFonts w:hint="eastAsia"/>
        </w:rPr>
        <w:t>있는</w:t>
      </w:r>
      <w:r w:rsidRPr="00CA26B1">
        <w:rPr>
          <w:rFonts w:hint="eastAsia"/>
        </w:rPr>
        <w:t xml:space="preserve">, </w:t>
      </w:r>
      <w:r w:rsidRPr="00CA26B1">
        <w:rPr>
          <w:rFonts w:hint="eastAsia"/>
        </w:rPr>
        <w:t>수색영역</w:t>
      </w:r>
      <w:r w:rsidRPr="00CA26B1">
        <w:rPr>
          <w:rFonts w:hint="eastAsia"/>
        </w:rPr>
        <w:t xml:space="preserve">, </w:t>
      </w:r>
      <w:r w:rsidR="00C1314A" w:rsidRPr="00CA26B1">
        <w:rPr>
          <w:rFonts w:hint="eastAsia"/>
        </w:rPr>
        <w:t>환경맵</w:t>
      </w:r>
      <w:r w:rsidR="00C1314A" w:rsidRPr="00CA26B1">
        <w:rPr>
          <w:rFonts w:hint="eastAsia"/>
        </w:rPr>
        <w:t>(</w:t>
      </w:r>
      <w:r w:rsidR="00C1314A" w:rsidRPr="00CA26B1">
        <w:rPr>
          <w:rFonts w:hint="eastAsia"/>
        </w:rPr>
        <w:t>온도</w:t>
      </w:r>
      <w:r w:rsidR="00C1314A" w:rsidRPr="00CA26B1">
        <w:rPr>
          <w:rFonts w:hint="eastAsia"/>
        </w:rPr>
        <w:t>/</w:t>
      </w:r>
      <w:r w:rsidR="00C1314A" w:rsidRPr="00CA26B1">
        <w:rPr>
          <w:rFonts w:hint="eastAsia"/>
        </w:rPr>
        <w:t>높이</w:t>
      </w:r>
      <w:r w:rsidR="00C1314A" w:rsidRPr="00CA26B1">
        <w:rPr>
          <w:rFonts w:hint="eastAsia"/>
        </w:rPr>
        <w:t xml:space="preserve">), </w:t>
      </w:r>
      <w:r w:rsidR="00C1314A" w:rsidRPr="00CA26B1">
        <w:rPr>
          <w:rFonts w:hint="eastAsia"/>
        </w:rPr>
        <w:t>확률지도</w:t>
      </w:r>
      <w:r w:rsidR="00C1314A" w:rsidRPr="00CA26B1">
        <w:rPr>
          <w:rFonts w:hint="eastAsia"/>
        </w:rPr>
        <w:t>(</w:t>
      </w:r>
      <w:r w:rsidR="00C1314A" w:rsidRPr="00CA26B1">
        <w:rPr>
          <w:rFonts w:hint="eastAsia"/>
        </w:rPr>
        <w:t>사람</w:t>
      </w:r>
      <w:r w:rsidR="00C1314A" w:rsidRPr="00CA26B1">
        <w:rPr>
          <w:rFonts w:hint="eastAsia"/>
        </w:rPr>
        <w:t>,</w:t>
      </w:r>
      <w:r w:rsidR="00C1314A" w:rsidRPr="00CA26B1">
        <w:rPr>
          <w:rFonts w:hint="eastAsia"/>
        </w:rPr>
        <w:t>차량존재확률</w:t>
      </w:r>
      <w:r w:rsidR="00C1314A" w:rsidRPr="00CA26B1">
        <w:rPr>
          <w:rFonts w:hint="eastAsia"/>
        </w:rPr>
        <w:t>/</w:t>
      </w:r>
      <w:r w:rsidR="00C1314A" w:rsidRPr="00CA26B1">
        <w:rPr>
          <w:rFonts w:hint="eastAsia"/>
        </w:rPr>
        <w:t>장애물</w:t>
      </w:r>
      <w:r w:rsidR="00C1314A" w:rsidRPr="00CA26B1">
        <w:rPr>
          <w:rFonts w:hint="eastAsia"/>
        </w:rPr>
        <w:t xml:space="preserve"> </w:t>
      </w:r>
      <w:r w:rsidR="00C1314A" w:rsidRPr="00CA26B1">
        <w:rPr>
          <w:rFonts w:hint="eastAsia"/>
        </w:rPr>
        <w:t>확률</w:t>
      </w:r>
      <w:r w:rsidR="00C1314A" w:rsidRPr="00CA26B1">
        <w:rPr>
          <w:rFonts w:hint="eastAsia"/>
        </w:rPr>
        <w:t>)</w:t>
      </w:r>
      <w:r w:rsidR="00C1314A" w:rsidRPr="00CA26B1">
        <w:rPr>
          <w:rFonts w:hint="eastAsia"/>
        </w:rPr>
        <w:t>을</w:t>
      </w:r>
      <w:r w:rsidR="00C1314A" w:rsidRPr="00CA26B1">
        <w:rPr>
          <w:rFonts w:hint="eastAsia"/>
        </w:rPr>
        <w:t xml:space="preserve"> </w:t>
      </w:r>
      <w:r w:rsidR="00C1314A" w:rsidRPr="00CA26B1">
        <w:rPr>
          <w:rFonts w:hint="eastAsia"/>
        </w:rPr>
        <w:t>외부의</w:t>
      </w:r>
      <w:r w:rsidR="00C1314A" w:rsidRPr="00CA26B1">
        <w:rPr>
          <w:rFonts w:hint="eastAsia"/>
        </w:rPr>
        <w:t xml:space="preserve"> MQTT Broker</w:t>
      </w:r>
      <w:r w:rsidR="00C1314A" w:rsidRPr="00CA26B1">
        <w:rPr>
          <w:rFonts w:hint="eastAsia"/>
        </w:rPr>
        <w:t>를</w:t>
      </w:r>
      <w:r w:rsidR="00C1314A" w:rsidRPr="00CA26B1">
        <w:rPr>
          <w:rFonts w:hint="eastAsia"/>
        </w:rPr>
        <w:t xml:space="preserve"> </w:t>
      </w:r>
      <w:r w:rsidR="00C1314A" w:rsidRPr="00CA26B1">
        <w:rPr>
          <w:rFonts w:hint="eastAsia"/>
        </w:rPr>
        <w:t>통하여</w:t>
      </w:r>
      <w:r w:rsidR="00C1314A" w:rsidRPr="00CA26B1">
        <w:rPr>
          <w:rFonts w:hint="eastAsia"/>
        </w:rPr>
        <w:t xml:space="preserve"> RGB </w:t>
      </w:r>
      <w:r w:rsidR="00C1314A" w:rsidRPr="00CA26B1">
        <w:rPr>
          <w:rFonts w:hint="eastAsia"/>
        </w:rPr>
        <w:t>또는</w:t>
      </w:r>
      <w:r w:rsidR="00C1314A" w:rsidRPr="00CA26B1">
        <w:rPr>
          <w:rFonts w:hint="eastAsia"/>
        </w:rPr>
        <w:t xml:space="preserve"> </w:t>
      </w:r>
      <w:r w:rsidR="00C1314A" w:rsidRPr="00CA26B1">
        <w:rPr>
          <w:rFonts w:hint="eastAsia"/>
        </w:rPr>
        <w:t>확률을</w:t>
      </w:r>
      <w:r w:rsidR="00C1314A" w:rsidRPr="00CA26B1">
        <w:rPr>
          <w:rFonts w:hint="eastAsia"/>
        </w:rPr>
        <w:t xml:space="preserve"> </w:t>
      </w:r>
      <w:r w:rsidR="00C1314A" w:rsidRPr="00CA26B1">
        <w:rPr>
          <w:rFonts w:hint="eastAsia"/>
        </w:rPr>
        <w:t>각</w:t>
      </w:r>
      <w:r w:rsidR="00C1314A" w:rsidRPr="00CA26B1">
        <w:rPr>
          <w:rFonts w:hint="eastAsia"/>
        </w:rPr>
        <w:t xml:space="preserve"> </w:t>
      </w:r>
      <w:r w:rsidR="00C1314A" w:rsidRPr="00CA26B1">
        <w:rPr>
          <w:rFonts w:hint="eastAsia"/>
        </w:rPr>
        <w:t>픽셀단위로</w:t>
      </w:r>
      <w:r w:rsidR="00C1314A" w:rsidRPr="00CA26B1">
        <w:rPr>
          <w:rFonts w:hint="eastAsia"/>
        </w:rPr>
        <w:t xml:space="preserve"> </w:t>
      </w:r>
      <w:r w:rsidR="00C1314A" w:rsidRPr="00CA26B1">
        <w:rPr>
          <w:rFonts w:hint="eastAsia"/>
        </w:rPr>
        <w:t>수신</w:t>
      </w:r>
      <w:r w:rsidR="00C1314A" w:rsidRPr="00CA26B1">
        <w:rPr>
          <w:rFonts w:hint="eastAsia"/>
        </w:rPr>
        <w:t xml:space="preserve"> </w:t>
      </w:r>
      <w:r w:rsidR="00C1314A" w:rsidRPr="00CA26B1">
        <w:rPr>
          <w:rFonts w:hint="eastAsia"/>
        </w:rPr>
        <w:t>받는다</w:t>
      </w:r>
      <w:r w:rsidR="00C1314A" w:rsidRPr="00CA26B1">
        <w:rPr>
          <w:rFonts w:hint="eastAsia"/>
        </w:rPr>
        <w:t xml:space="preserve">. </w:t>
      </w:r>
    </w:p>
    <w:p w14:paraId="174E7C0C" w14:textId="2E3B6B40" w:rsidR="009A0ACD" w:rsidRPr="00CA26B1" w:rsidRDefault="009A0ACD" w:rsidP="00413A24">
      <w:pPr>
        <w:pStyle w:val="a1"/>
      </w:pPr>
      <w:r w:rsidRPr="00CA26B1">
        <w:rPr>
          <w:rFonts w:hint="eastAsia"/>
        </w:rPr>
        <w:t xml:space="preserve">MQTT Message </w:t>
      </w:r>
      <w:r w:rsidRPr="00CA26B1">
        <w:rPr>
          <w:rFonts w:hint="eastAsia"/>
        </w:rPr>
        <w:t>전달</w:t>
      </w:r>
      <w:r w:rsidRPr="00CA26B1">
        <w:rPr>
          <w:rFonts w:hint="eastAsia"/>
        </w:rPr>
        <w:t xml:space="preserve"> </w:t>
      </w:r>
      <w:r w:rsidRPr="00CA26B1">
        <w:rPr>
          <w:rFonts w:hint="eastAsia"/>
        </w:rPr>
        <w:t>시퀀스는</w:t>
      </w:r>
      <w:r w:rsidRPr="00CA26B1">
        <w:rPr>
          <w:rFonts w:hint="eastAsia"/>
        </w:rPr>
        <w:t xml:space="preserve"> </w:t>
      </w:r>
      <w:r w:rsidRPr="00CA26B1">
        <w:rPr>
          <w:rFonts w:hint="eastAsia"/>
        </w:rPr>
        <w:t>다음과</w:t>
      </w:r>
      <w:r w:rsidRPr="00CA26B1">
        <w:rPr>
          <w:rFonts w:hint="eastAsia"/>
        </w:rPr>
        <w:t xml:space="preserve"> </w:t>
      </w:r>
      <w:r w:rsidRPr="00CA26B1">
        <w:rPr>
          <w:rFonts w:hint="eastAsia"/>
        </w:rPr>
        <w:t>같다</w:t>
      </w:r>
      <w:r w:rsidRPr="00CA26B1">
        <w:rPr>
          <w:rFonts w:hint="eastAsia"/>
        </w:rPr>
        <w:t>.</w:t>
      </w:r>
    </w:p>
    <w:p w14:paraId="38F98551" w14:textId="2071BFB3" w:rsidR="009A0ACD" w:rsidRDefault="009A0ACD" w:rsidP="00413A24">
      <w:pPr>
        <w:pStyle w:val="a1"/>
      </w:pPr>
      <w:r w:rsidRPr="00122DF2">
        <w:drawing>
          <wp:inline distT="0" distB="0" distL="0" distR="0" wp14:anchorId="7C91EFAB" wp14:editId="0C733323">
            <wp:extent cx="5615940" cy="3678561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67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BABC" w14:textId="16810DCB" w:rsidR="003002C2" w:rsidRPr="00413A24" w:rsidRDefault="003002C2" w:rsidP="003002C2">
      <w:pPr>
        <w:pStyle w:val="aff"/>
        <w:jc w:val="center"/>
      </w:pPr>
      <w:r w:rsidRPr="00413A24">
        <w:t xml:space="preserve">Figure </w:t>
      </w:r>
      <w:r w:rsidRPr="00413A24">
        <w:rPr>
          <w:noProof/>
        </w:rPr>
        <w:fldChar w:fldCharType="begin"/>
      </w:r>
      <w:r w:rsidRPr="00413A24">
        <w:rPr>
          <w:noProof/>
        </w:rPr>
        <w:instrText xml:space="preserve"> STYLEREF 1 \s </w:instrText>
      </w:r>
      <w:r w:rsidRPr="00413A24">
        <w:rPr>
          <w:noProof/>
        </w:rPr>
        <w:fldChar w:fldCharType="separate"/>
      </w:r>
      <w:r w:rsidRPr="00413A24">
        <w:rPr>
          <w:noProof/>
        </w:rPr>
        <w:t>2</w:t>
      </w:r>
      <w:r w:rsidRPr="00413A24">
        <w:rPr>
          <w:noProof/>
        </w:rPr>
        <w:fldChar w:fldCharType="end"/>
      </w:r>
      <w:r w:rsidRPr="00413A24">
        <w:noBreakHyphen/>
      </w:r>
      <w:r w:rsidRPr="00413A24">
        <w:rPr>
          <w:noProof/>
        </w:rPr>
        <w:t>2</w:t>
      </w:r>
      <w:r w:rsidRPr="00413A24">
        <w:rPr>
          <w:rFonts w:hint="eastAsia"/>
        </w:rPr>
        <w:t>수색영역</w:t>
      </w:r>
      <w:r w:rsidRPr="00413A24">
        <w:rPr>
          <w:rFonts w:hint="eastAsia"/>
        </w:rPr>
        <w:t>/</w:t>
      </w:r>
      <w:r w:rsidRPr="00413A24">
        <w:rPr>
          <w:rFonts w:hint="eastAsia"/>
        </w:rPr>
        <w:t>환경맵</w:t>
      </w:r>
      <w:r w:rsidRPr="00413A24">
        <w:rPr>
          <w:rFonts w:hint="eastAsia"/>
        </w:rPr>
        <w:t>/</w:t>
      </w:r>
      <w:r w:rsidRPr="00413A24">
        <w:rPr>
          <w:rFonts w:hint="eastAsia"/>
        </w:rPr>
        <w:t>확률지도</w:t>
      </w:r>
      <w:r w:rsidRPr="00413A24">
        <w:rPr>
          <w:rFonts w:hint="eastAsia"/>
        </w:rPr>
        <w:t xml:space="preserve"> </w:t>
      </w:r>
      <w:r w:rsidRPr="00413A24">
        <w:rPr>
          <w:rFonts w:hint="eastAsia"/>
        </w:rPr>
        <w:t>수신</w:t>
      </w:r>
      <w:r w:rsidRPr="00413A24">
        <w:rPr>
          <w:rFonts w:hint="eastAsia"/>
        </w:rPr>
        <w:t xml:space="preserve"> Interface </w:t>
      </w:r>
      <w:r w:rsidRPr="00413A24">
        <w:rPr>
          <w:rFonts w:hint="eastAsia"/>
        </w:rPr>
        <w:t>개발의</w:t>
      </w:r>
      <w:r w:rsidRPr="00413A24">
        <w:rPr>
          <w:rFonts w:hint="eastAsia"/>
        </w:rPr>
        <w:t xml:space="preserve"> </w:t>
      </w:r>
      <w:r w:rsidRPr="00413A24">
        <w:t>Sequence Diagram</w:t>
      </w:r>
    </w:p>
    <w:p w14:paraId="36842611" w14:textId="6FFACFE7" w:rsidR="003F25C7" w:rsidRPr="00122DF2" w:rsidRDefault="003F25C7" w:rsidP="00413A24">
      <w:pPr>
        <w:pStyle w:val="a1"/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02"/>
        <w:gridCol w:w="6240"/>
      </w:tblGrid>
      <w:tr w:rsidR="00122DF2" w:rsidRPr="00122DF2" w14:paraId="51B476C0" w14:textId="77777777" w:rsidTr="009A0ACD">
        <w:trPr>
          <w:trHeight w:val="271"/>
        </w:trPr>
        <w:tc>
          <w:tcPr>
            <w:tcW w:w="2802" w:type="dxa"/>
            <w:shd w:val="clear" w:color="auto" w:fill="D9D9D9" w:themeFill="background1" w:themeFillShade="D9"/>
          </w:tcPr>
          <w:p w14:paraId="3ABE40B9" w14:textId="77777777" w:rsidR="009A0ACD" w:rsidRPr="00CA26B1" w:rsidRDefault="009A0ACD" w:rsidP="00413A24">
            <w:pPr>
              <w:pStyle w:val="a1"/>
            </w:pPr>
            <w:r w:rsidRPr="00CA26B1">
              <w:rPr>
                <w:rFonts w:hint="eastAsia"/>
              </w:rPr>
              <w:lastRenderedPageBreak/>
              <w:t>패키지</w:t>
            </w:r>
          </w:p>
        </w:tc>
        <w:tc>
          <w:tcPr>
            <w:tcW w:w="6240" w:type="dxa"/>
            <w:shd w:val="clear" w:color="auto" w:fill="D9D9D9" w:themeFill="background1" w:themeFillShade="D9"/>
          </w:tcPr>
          <w:p w14:paraId="2FC5C8C8" w14:textId="77777777" w:rsidR="009A0ACD" w:rsidRPr="00CA26B1" w:rsidRDefault="009A0ACD" w:rsidP="00413A24">
            <w:pPr>
              <w:pStyle w:val="a1"/>
            </w:pPr>
            <w:r w:rsidRPr="00CA26B1">
              <w:rPr>
                <w:rFonts w:hint="eastAsia"/>
              </w:rPr>
              <w:t>설명</w:t>
            </w:r>
          </w:p>
        </w:tc>
      </w:tr>
      <w:tr w:rsidR="00122DF2" w:rsidRPr="00122DF2" w14:paraId="342C2DF1" w14:textId="77777777" w:rsidTr="009A0ACD">
        <w:tc>
          <w:tcPr>
            <w:tcW w:w="2802" w:type="dxa"/>
          </w:tcPr>
          <w:p w14:paraId="133C7247" w14:textId="75BD7325" w:rsidR="009A0ACD" w:rsidRPr="00CA26B1" w:rsidRDefault="009A0ACD" w:rsidP="00413A24">
            <w:pPr>
              <w:pStyle w:val="a1"/>
            </w:pPr>
            <w:r w:rsidRPr="00CA26B1">
              <w:rPr>
                <w:rFonts w:hint="eastAsia"/>
              </w:rPr>
              <w:t>이상상황감시서버</w:t>
            </w:r>
          </w:p>
        </w:tc>
        <w:tc>
          <w:tcPr>
            <w:tcW w:w="6240" w:type="dxa"/>
          </w:tcPr>
          <w:p w14:paraId="10F8CF0F" w14:textId="7DF52CCA" w:rsidR="009A0ACD" w:rsidRPr="00CA26B1" w:rsidRDefault="009A0ACD" w:rsidP="00413A24">
            <w:pPr>
              <w:pStyle w:val="a1"/>
            </w:pPr>
            <w:r w:rsidRPr="00CA26B1">
              <w:rPr>
                <w:rFonts w:hint="eastAsia"/>
              </w:rPr>
              <w:t>외부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시스템인</w:t>
            </w:r>
            <w:r w:rsidRPr="00CA26B1">
              <w:rPr>
                <w:rFonts w:hint="eastAsia"/>
              </w:rPr>
              <w:t xml:space="preserve">, </w:t>
            </w:r>
            <w:r w:rsidRPr="00CA26B1">
              <w:rPr>
                <w:rFonts w:hint="eastAsia"/>
              </w:rPr>
              <w:t>이상상황감시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서버에서</w:t>
            </w:r>
            <w:r w:rsidRPr="00CA26B1">
              <w:rPr>
                <w:rFonts w:hint="eastAsia"/>
              </w:rPr>
              <w:t xml:space="preserve">, </w:t>
            </w:r>
            <w:r w:rsidRPr="00CA26B1">
              <w:rPr>
                <w:rFonts w:hint="eastAsia"/>
              </w:rPr>
              <w:t>수색영역</w:t>
            </w:r>
            <w:r w:rsidRPr="00CA26B1">
              <w:rPr>
                <w:rFonts w:hint="eastAsia"/>
              </w:rPr>
              <w:t xml:space="preserve">, </w:t>
            </w:r>
            <w:r w:rsidRPr="00CA26B1">
              <w:rPr>
                <w:rFonts w:hint="eastAsia"/>
              </w:rPr>
              <w:t>환경맵</w:t>
            </w:r>
            <w:r w:rsidRPr="00CA26B1">
              <w:rPr>
                <w:rFonts w:hint="eastAsia"/>
              </w:rPr>
              <w:t xml:space="preserve">, </w:t>
            </w:r>
            <w:r w:rsidRPr="00CA26B1">
              <w:rPr>
                <w:rFonts w:hint="eastAsia"/>
              </w:rPr>
              <w:t>확률지도를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주기적으로</w:t>
            </w:r>
            <w:r w:rsidRPr="00CA26B1">
              <w:rPr>
                <w:rFonts w:hint="eastAsia"/>
              </w:rPr>
              <w:t xml:space="preserve"> MQTT Broker</w:t>
            </w:r>
            <w:r w:rsidRPr="00CA26B1">
              <w:rPr>
                <w:rFonts w:hint="eastAsia"/>
              </w:rPr>
              <w:t>메시지로</w:t>
            </w:r>
            <w:r w:rsidRPr="00CA26B1">
              <w:rPr>
                <w:rFonts w:hint="eastAsia"/>
              </w:rPr>
              <w:t xml:space="preserve"> publish,.</w:t>
            </w:r>
          </w:p>
        </w:tc>
      </w:tr>
      <w:tr w:rsidR="00122DF2" w:rsidRPr="00122DF2" w14:paraId="17E7A6EE" w14:textId="77777777" w:rsidTr="009A0ACD">
        <w:tc>
          <w:tcPr>
            <w:tcW w:w="2802" w:type="dxa"/>
          </w:tcPr>
          <w:p w14:paraId="1DEB58EF" w14:textId="4EB1F971" w:rsidR="00C31DEA" w:rsidRPr="00CA26B1" w:rsidRDefault="00C31DEA" w:rsidP="00413A24">
            <w:pPr>
              <w:pStyle w:val="a1"/>
            </w:pPr>
            <w:r w:rsidRPr="00CA26B1">
              <w:rPr>
                <w:rFonts w:hint="eastAsia"/>
              </w:rPr>
              <w:t xml:space="preserve">MQTT Broker </w:t>
            </w:r>
          </w:p>
        </w:tc>
        <w:tc>
          <w:tcPr>
            <w:tcW w:w="6240" w:type="dxa"/>
          </w:tcPr>
          <w:p w14:paraId="68BF8F41" w14:textId="56C37FAE" w:rsidR="00C31DEA" w:rsidRPr="00CA26B1" w:rsidRDefault="00C31DEA" w:rsidP="00413A24">
            <w:pPr>
              <w:pStyle w:val="a1"/>
            </w:pPr>
            <w:r w:rsidRPr="00CA26B1">
              <w:rPr>
                <w:rFonts w:hint="eastAsia"/>
              </w:rPr>
              <w:t xml:space="preserve">Cloud </w:t>
            </w:r>
            <w:r w:rsidRPr="00CA26B1">
              <w:rPr>
                <w:rFonts w:hint="eastAsia"/>
              </w:rPr>
              <w:t>관제시스템에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독립적으로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실행되는</w:t>
            </w:r>
            <w:r w:rsidRPr="00CA26B1">
              <w:rPr>
                <w:rFonts w:hint="eastAsia"/>
              </w:rPr>
              <w:t xml:space="preserve"> MQTT Broker </w:t>
            </w:r>
            <w:r w:rsidRPr="00CA26B1">
              <w:rPr>
                <w:rFonts w:hint="eastAsia"/>
              </w:rPr>
              <w:t>모듈</w:t>
            </w:r>
            <w:r w:rsidRPr="00CA26B1">
              <w:rPr>
                <w:rFonts w:hint="eastAsia"/>
              </w:rPr>
              <w:t>.</w:t>
            </w:r>
          </w:p>
        </w:tc>
      </w:tr>
      <w:tr w:rsidR="00122DF2" w:rsidRPr="00122DF2" w14:paraId="0C50B39F" w14:textId="77777777" w:rsidTr="009A0ACD">
        <w:tc>
          <w:tcPr>
            <w:tcW w:w="2802" w:type="dxa"/>
          </w:tcPr>
          <w:p w14:paraId="2CFBA4AC" w14:textId="77777777" w:rsidR="00C31DEA" w:rsidRPr="00CA26B1" w:rsidRDefault="00C31DEA" w:rsidP="00413A24">
            <w:pPr>
              <w:pStyle w:val="a1"/>
            </w:pPr>
            <w:r w:rsidRPr="00CA26B1">
              <w:rPr>
                <w:rFonts w:hint="eastAsia"/>
              </w:rPr>
              <w:t>mams.mqtt</w:t>
            </w:r>
          </w:p>
        </w:tc>
        <w:tc>
          <w:tcPr>
            <w:tcW w:w="6240" w:type="dxa"/>
          </w:tcPr>
          <w:p w14:paraId="4CE91467" w14:textId="77777777" w:rsidR="00C31DEA" w:rsidRPr="00CA26B1" w:rsidRDefault="00C31DEA" w:rsidP="00413A24">
            <w:pPr>
              <w:pStyle w:val="a1"/>
            </w:pPr>
            <w:r w:rsidRPr="00CA26B1">
              <w:rPr>
                <w:rFonts w:hint="eastAsia"/>
              </w:rPr>
              <w:t>1) MQTT Broker</w:t>
            </w:r>
            <w:r w:rsidRPr="00CA26B1">
              <w:rPr>
                <w:rFonts w:hint="eastAsia"/>
              </w:rPr>
              <w:t>로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연결을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설정</w:t>
            </w:r>
            <w:r w:rsidRPr="00CA26B1">
              <w:rPr>
                <w:rFonts w:hint="eastAsia"/>
              </w:rPr>
              <w:t>.</w:t>
            </w:r>
          </w:p>
          <w:p w14:paraId="26CC130C" w14:textId="77777777" w:rsidR="00C31DEA" w:rsidRPr="00CA26B1" w:rsidRDefault="00C31DEA" w:rsidP="00413A24">
            <w:pPr>
              <w:pStyle w:val="a1"/>
            </w:pPr>
            <w:r w:rsidRPr="00CA26B1">
              <w:rPr>
                <w:rFonts w:hint="eastAsia"/>
              </w:rPr>
              <w:t xml:space="preserve">2) MQTT Broker </w:t>
            </w:r>
            <w:r w:rsidRPr="00CA26B1">
              <w:rPr>
                <w:rFonts w:hint="eastAsia"/>
              </w:rPr>
              <w:t>에서</w:t>
            </w:r>
            <w:r w:rsidRPr="00CA26B1">
              <w:rPr>
                <w:rFonts w:hint="eastAsia"/>
              </w:rPr>
              <w:t xml:space="preserve"> subscribe </w:t>
            </w:r>
            <w:r w:rsidRPr="00CA26B1">
              <w:rPr>
                <w:rFonts w:hint="eastAsia"/>
              </w:rPr>
              <w:t>채널로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환경맵</w:t>
            </w:r>
            <w:r w:rsidRPr="00CA26B1">
              <w:rPr>
                <w:rFonts w:hint="eastAsia"/>
              </w:rPr>
              <w:t xml:space="preserve"> MQTT </w:t>
            </w:r>
            <w:r w:rsidRPr="00CA26B1">
              <w:rPr>
                <w:rFonts w:hint="eastAsia"/>
              </w:rPr>
              <w:t>메시지를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수신</w:t>
            </w:r>
            <w:r w:rsidRPr="00CA26B1">
              <w:rPr>
                <w:rFonts w:hint="eastAsia"/>
              </w:rPr>
              <w:t>.</w:t>
            </w:r>
          </w:p>
          <w:p w14:paraId="24C09CEB" w14:textId="10371AB3" w:rsidR="00C31DEA" w:rsidRPr="00CA26B1" w:rsidRDefault="00C31DEA" w:rsidP="00413A24">
            <w:pPr>
              <w:pStyle w:val="a1"/>
            </w:pPr>
            <w:r w:rsidRPr="00CA26B1">
              <w:rPr>
                <w:rFonts w:hint="eastAsia"/>
              </w:rPr>
              <w:t xml:space="preserve">3) </w:t>
            </w:r>
            <w:r w:rsidRPr="00CA26B1">
              <w:rPr>
                <w:rFonts w:hint="eastAsia"/>
              </w:rPr>
              <w:t>수신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된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메시지는</w:t>
            </w:r>
            <w:r w:rsidRPr="00CA26B1">
              <w:rPr>
                <w:rFonts w:hint="eastAsia"/>
              </w:rPr>
              <w:t>, RGB</w:t>
            </w:r>
            <w:r w:rsidRPr="00CA26B1">
              <w:rPr>
                <w:rFonts w:hint="eastAsia"/>
              </w:rPr>
              <w:t>데이터</w:t>
            </w:r>
            <w:r w:rsidRPr="00CA26B1">
              <w:rPr>
                <w:rFonts w:hint="eastAsia"/>
              </w:rPr>
              <w:t xml:space="preserve">, </w:t>
            </w:r>
            <w:r w:rsidRPr="00CA26B1">
              <w:rPr>
                <w:rFonts w:hint="eastAsia"/>
              </w:rPr>
              <w:t>확률데이터를</w:t>
            </w:r>
            <w:r w:rsidRPr="00CA26B1">
              <w:rPr>
                <w:rFonts w:hint="eastAsia"/>
              </w:rPr>
              <w:t xml:space="preserve"> PNG</w:t>
            </w:r>
            <w:r w:rsidRPr="00CA26B1">
              <w:rPr>
                <w:rFonts w:hint="eastAsia"/>
              </w:rPr>
              <w:t>이미지로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변환하여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메모리상에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저장</w:t>
            </w:r>
            <w:r w:rsidRPr="00CA26B1">
              <w:rPr>
                <w:rFonts w:hint="eastAsia"/>
              </w:rPr>
              <w:t>.</w:t>
            </w:r>
          </w:p>
        </w:tc>
      </w:tr>
      <w:tr w:rsidR="00122DF2" w:rsidRPr="00122DF2" w14:paraId="7CED03B3" w14:textId="77777777" w:rsidTr="009A0ACD">
        <w:tc>
          <w:tcPr>
            <w:tcW w:w="2802" w:type="dxa"/>
          </w:tcPr>
          <w:p w14:paraId="0F07A2D9" w14:textId="527D0FF5" w:rsidR="00C31DEA" w:rsidRPr="00CA26B1" w:rsidRDefault="00C31DEA" w:rsidP="00413A24">
            <w:pPr>
              <w:pStyle w:val="a1"/>
            </w:pPr>
            <w:r w:rsidRPr="00CA26B1">
              <w:rPr>
                <w:rFonts w:hint="eastAsia"/>
              </w:rPr>
              <w:t>브라우저</w:t>
            </w:r>
          </w:p>
        </w:tc>
        <w:tc>
          <w:tcPr>
            <w:tcW w:w="6240" w:type="dxa"/>
          </w:tcPr>
          <w:p w14:paraId="32FF0845" w14:textId="421F93E9" w:rsidR="00C31DEA" w:rsidRPr="00CA26B1" w:rsidRDefault="00C31DEA" w:rsidP="00413A24">
            <w:pPr>
              <w:pStyle w:val="a1"/>
            </w:pPr>
            <w:r w:rsidRPr="00CA26B1">
              <w:rPr>
                <w:rFonts w:hint="eastAsia"/>
              </w:rPr>
              <w:t xml:space="preserve">Cloud </w:t>
            </w:r>
            <w:r w:rsidRPr="00CA26B1">
              <w:rPr>
                <w:rFonts w:hint="eastAsia"/>
              </w:rPr>
              <w:t>관제시스템에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접속하여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확인하는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관제화면</w:t>
            </w:r>
            <w:r w:rsidRPr="00CA26B1">
              <w:rPr>
                <w:rFonts w:hint="eastAsia"/>
              </w:rPr>
              <w:t xml:space="preserve">. </w:t>
            </w:r>
            <w:r w:rsidRPr="00CA26B1">
              <w:rPr>
                <w:rFonts w:hint="eastAsia"/>
              </w:rPr>
              <w:t>주기적으로</w:t>
            </w:r>
            <w:r w:rsidRPr="00CA26B1">
              <w:rPr>
                <w:rFonts w:hint="eastAsia"/>
              </w:rPr>
              <w:t xml:space="preserve"> Cloud</w:t>
            </w:r>
            <w:r w:rsidRPr="00CA26B1">
              <w:rPr>
                <w:rFonts w:hint="eastAsia"/>
              </w:rPr>
              <w:t>관제시스템의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환경맵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이미지를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요청함</w:t>
            </w:r>
            <w:r w:rsidRPr="00CA26B1">
              <w:rPr>
                <w:rFonts w:hint="eastAsia"/>
              </w:rPr>
              <w:t xml:space="preserve">. </w:t>
            </w:r>
          </w:p>
        </w:tc>
      </w:tr>
      <w:tr w:rsidR="003002C2" w:rsidRPr="00122DF2" w14:paraId="43E74645" w14:textId="77777777" w:rsidTr="009A0ACD">
        <w:tc>
          <w:tcPr>
            <w:tcW w:w="2802" w:type="dxa"/>
          </w:tcPr>
          <w:p w14:paraId="17E723F1" w14:textId="40B3669D" w:rsidR="00C31DEA" w:rsidRPr="00CA26B1" w:rsidRDefault="00C31DEA" w:rsidP="00413A24">
            <w:pPr>
              <w:pStyle w:val="a1"/>
            </w:pPr>
            <w:r w:rsidRPr="00CA26B1">
              <w:rPr>
                <w:rFonts w:hint="eastAsia"/>
              </w:rPr>
              <w:t>mams.mqtt.web</w:t>
            </w:r>
          </w:p>
        </w:tc>
        <w:tc>
          <w:tcPr>
            <w:tcW w:w="6240" w:type="dxa"/>
          </w:tcPr>
          <w:p w14:paraId="195A9A89" w14:textId="1689C057" w:rsidR="00C31DEA" w:rsidRPr="00CA26B1" w:rsidRDefault="00C31DEA" w:rsidP="00413A24">
            <w:pPr>
              <w:pStyle w:val="a1"/>
            </w:pPr>
            <w:r w:rsidRPr="00CA26B1">
              <w:rPr>
                <w:rFonts w:hint="eastAsia"/>
              </w:rPr>
              <w:t>웹브라우저에서의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이미지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요청을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수신받아</w:t>
            </w:r>
            <w:r w:rsidRPr="00CA26B1">
              <w:rPr>
                <w:rFonts w:hint="eastAsia"/>
              </w:rPr>
              <w:t>, mams.mqtt</w:t>
            </w:r>
            <w:r w:rsidRPr="00CA26B1">
              <w:rPr>
                <w:rFonts w:hint="eastAsia"/>
              </w:rPr>
              <w:t>에서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이미지를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받아와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브라우저로</w:t>
            </w:r>
            <w:r w:rsidRPr="00CA26B1">
              <w:rPr>
                <w:rFonts w:hint="eastAsia"/>
              </w:rPr>
              <w:t xml:space="preserve"> </w:t>
            </w:r>
            <w:r w:rsidRPr="00CA26B1">
              <w:rPr>
                <w:rFonts w:hint="eastAsia"/>
              </w:rPr>
              <w:t>전달</w:t>
            </w:r>
            <w:r w:rsidRPr="00CA26B1">
              <w:rPr>
                <w:rFonts w:hint="eastAsia"/>
              </w:rPr>
              <w:t>.</w:t>
            </w:r>
          </w:p>
        </w:tc>
      </w:tr>
    </w:tbl>
    <w:p w14:paraId="789ADC65" w14:textId="77777777" w:rsidR="00C1314A" w:rsidRPr="00122DF2" w:rsidRDefault="00C1314A" w:rsidP="00413A24">
      <w:pPr>
        <w:pStyle w:val="a1"/>
      </w:pPr>
    </w:p>
    <w:p w14:paraId="324DA3B7" w14:textId="6A7743D0" w:rsidR="00D54433" w:rsidRPr="00122DF2" w:rsidRDefault="00D54433" w:rsidP="00122DF2">
      <w:pPr>
        <w:pStyle w:val="2"/>
        <w:jc w:val="left"/>
      </w:pPr>
      <w:r w:rsidRPr="00122DF2">
        <w:rPr>
          <w:rFonts w:hint="eastAsia"/>
        </w:rPr>
        <w:t xml:space="preserve">Drone </w:t>
      </w:r>
      <w:r w:rsidRPr="00122DF2">
        <w:rPr>
          <w:rFonts w:hint="eastAsia"/>
        </w:rPr>
        <w:t>관제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제어</w:t>
      </w:r>
      <w:r w:rsidRPr="00122DF2">
        <w:rPr>
          <w:rFonts w:hint="eastAsia"/>
        </w:rPr>
        <w:t xml:space="preserve"> </w:t>
      </w:r>
      <w:r w:rsidR="00A43A83" w:rsidRPr="00122DF2">
        <w:t>Interface</w:t>
      </w:r>
      <w:r w:rsidRPr="00122DF2">
        <w:rPr>
          <w:rFonts w:hint="eastAsia"/>
        </w:rPr>
        <w:t xml:space="preserve"> </w:t>
      </w:r>
      <w:r w:rsidRPr="00122DF2">
        <w:rPr>
          <w:rFonts w:hint="eastAsia"/>
        </w:rPr>
        <w:t>개발</w:t>
      </w:r>
    </w:p>
    <w:p w14:paraId="395D08CD" w14:textId="56B6E268" w:rsidR="00E03407" w:rsidRPr="00CA26B1" w:rsidRDefault="00E03407" w:rsidP="00413A24">
      <w:pPr>
        <w:pStyle w:val="a1"/>
      </w:pPr>
      <w:r w:rsidRPr="00CA26B1">
        <w:rPr>
          <w:rFonts w:hint="eastAsia"/>
        </w:rPr>
        <w:t xml:space="preserve">Drone Agent (Figure </w:t>
      </w:r>
      <w:r w:rsidRPr="00CA26B1">
        <w:t>1</w:t>
      </w:r>
      <w:r w:rsidRPr="00CA26B1">
        <w:rPr>
          <w:rFonts w:hint="eastAsia"/>
        </w:rPr>
        <w:t>.1 MAMS</w:t>
      </w:r>
      <w:r w:rsidRPr="00CA26B1">
        <w:rPr>
          <w:rFonts w:hint="eastAsia"/>
        </w:rPr>
        <w:t>의</w:t>
      </w:r>
      <w:r w:rsidRPr="00CA26B1">
        <w:rPr>
          <w:rFonts w:hint="eastAsia"/>
        </w:rPr>
        <w:t>Context Diagram</w:t>
      </w:r>
      <w:r w:rsidRPr="00CA26B1">
        <w:rPr>
          <w:rFonts w:hint="eastAsia"/>
        </w:rPr>
        <w:t>의</w:t>
      </w:r>
      <w:r w:rsidRPr="00CA26B1">
        <w:rPr>
          <w:rFonts w:hint="eastAsia"/>
        </w:rPr>
        <w:t xml:space="preserve"> Drone</w:t>
      </w:r>
      <w:r w:rsidRPr="00CA26B1">
        <w:t>)</w:t>
      </w:r>
      <w:r w:rsidRPr="00CA26B1">
        <w:rPr>
          <w:rFonts w:hint="eastAsia"/>
        </w:rPr>
        <w:t>에</w:t>
      </w:r>
      <w:r w:rsidRPr="00CA26B1">
        <w:rPr>
          <w:rFonts w:hint="eastAsia"/>
        </w:rPr>
        <w:t xml:space="preserve"> </w:t>
      </w:r>
      <w:r w:rsidRPr="00CA26B1">
        <w:rPr>
          <w:rFonts w:hint="eastAsia"/>
        </w:rPr>
        <w:t>이상상황</w:t>
      </w:r>
      <w:r w:rsidRPr="00CA26B1">
        <w:rPr>
          <w:rFonts w:hint="eastAsia"/>
        </w:rPr>
        <w:t xml:space="preserve"> </w:t>
      </w:r>
      <w:r w:rsidRPr="00CA26B1">
        <w:rPr>
          <w:rFonts w:hint="eastAsia"/>
        </w:rPr>
        <w:t>감시서버에서</w:t>
      </w:r>
      <w:r w:rsidRPr="00CA26B1">
        <w:rPr>
          <w:rFonts w:hint="eastAsia"/>
        </w:rPr>
        <w:t xml:space="preserve"> </w:t>
      </w:r>
      <w:r w:rsidRPr="00CA26B1">
        <w:rPr>
          <w:rFonts w:hint="eastAsia"/>
        </w:rPr>
        <w:t>수신</w:t>
      </w:r>
      <w:r w:rsidRPr="00CA26B1">
        <w:rPr>
          <w:rFonts w:hint="eastAsia"/>
        </w:rPr>
        <w:t xml:space="preserve"> </w:t>
      </w:r>
      <w:r w:rsidRPr="00CA26B1">
        <w:rPr>
          <w:rFonts w:hint="eastAsia"/>
        </w:rPr>
        <w:t>받은</w:t>
      </w:r>
      <w:r w:rsidRPr="00CA26B1">
        <w:rPr>
          <w:rFonts w:hint="eastAsia"/>
        </w:rPr>
        <w:t xml:space="preserve"> </w:t>
      </w:r>
      <w:r w:rsidRPr="00CA26B1">
        <w:rPr>
          <w:rFonts w:hint="eastAsia"/>
        </w:rPr>
        <w:t>이상상황의</w:t>
      </w:r>
      <w:r w:rsidRPr="00CA26B1">
        <w:rPr>
          <w:rFonts w:hint="eastAsia"/>
        </w:rPr>
        <w:t xml:space="preserve"> GPS </w:t>
      </w:r>
      <w:r w:rsidRPr="00CA26B1">
        <w:rPr>
          <w:rFonts w:hint="eastAsia"/>
        </w:rPr>
        <w:t>위경도</w:t>
      </w:r>
      <w:r w:rsidRPr="00CA26B1">
        <w:rPr>
          <w:rFonts w:hint="eastAsia"/>
        </w:rPr>
        <w:t xml:space="preserve"> </w:t>
      </w:r>
      <w:r w:rsidRPr="00CA26B1">
        <w:rPr>
          <w:rFonts w:hint="eastAsia"/>
        </w:rPr>
        <w:t>위치정보를</w:t>
      </w:r>
      <w:r w:rsidRPr="00CA26B1">
        <w:rPr>
          <w:rFonts w:hint="eastAsia"/>
        </w:rPr>
        <w:t xml:space="preserve"> MQTT</w:t>
      </w:r>
      <w:r w:rsidRPr="00CA26B1">
        <w:rPr>
          <w:rFonts w:hint="eastAsia"/>
        </w:rPr>
        <w:t>인터페이스로</w:t>
      </w:r>
      <w:r w:rsidRPr="00CA26B1">
        <w:rPr>
          <w:rFonts w:hint="eastAsia"/>
        </w:rPr>
        <w:t xml:space="preserve"> </w:t>
      </w:r>
      <w:r w:rsidRPr="00CA26B1">
        <w:rPr>
          <w:rFonts w:hint="eastAsia"/>
        </w:rPr>
        <w:t>전달하여</w:t>
      </w:r>
      <w:r w:rsidRPr="00CA26B1">
        <w:rPr>
          <w:rFonts w:hint="eastAsia"/>
        </w:rPr>
        <w:t xml:space="preserve">, </w:t>
      </w:r>
      <w:r w:rsidRPr="00CA26B1">
        <w:rPr>
          <w:rFonts w:hint="eastAsia"/>
        </w:rPr>
        <w:t>출동</w:t>
      </w:r>
      <w:r w:rsidRPr="00CA26B1">
        <w:rPr>
          <w:rFonts w:hint="eastAsia"/>
        </w:rPr>
        <w:t>/</w:t>
      </w:r>
      <w:r w:rsidRPr="00CA26B1">
        <w:rPr>
          <w:rFonts w:hint="eastAsia"/>
        </w:rPr>
        <w:t>복귀</w:t>
      </w:r>
      <w:r w:rsidRPr="00CA26B1">
        <w:rPr>
          <w:rFonts w:hint="eastAsia"/>
        </w:rPr>
        <w:t xml:space="preserve">. </w:t>
      </w:r>
      <w:r w:rsidRPr="00CA26B1">
        <w:rPr>
          <w:rFonts w:hint="eastAsia"/>
        </w:rPr>
        <w:t>그리고</w:t>
      </w:r>
      <w:r w:rsidRPr="00CA26B1">
        <w:rPr>
          <w:rFonts w:hint="eastAsia"/>
        </w:rPr>
        <w:t xml:space="preserve">, </w:t>
      </w:r>
      <w:r w:rsidRPr="00CA26B1">
        <w:rPr>
          <w:rFonts w:hint="eastAsia"/>
        </w:rPr>
        <w:t>헤딩</w:t>
      </w:r>
      <w:r w:rsidRPr="00CA26B1">
        <w:rPr>
          <w:rFonts w:hint="eastAsia"/>
        </w:rPr>
        <w:t xml:space="preserve">, pitch, yaw </w:t>
      </w:r>
      <w:r w:rsidRPr="00CA26B1">
        <w:rPr>
          <w:rFonts w:hint="eastAsia"/>
        </w:rPr>
        <w:t>값을</w:t>
      </w:r>
      <w:r w:rsidRPr="00CA26B1">
        <w:rPr>
          <w:rFonts w:hint="eastAsia"/>
        </w:rPr>
        <w:t xml:space="preserve"> </w:t>
      </w:r>
      <w:r w:rsidRPr="00CA26B1">
        <w:rPr>
          <w:rFonts w:hint="eastAsia"/>
        </w:rPr>
        <w:t>전달하여</w:t>
      </w:r>
      <w:r w:rsidRPr="00CA26B1">
        <w:rPr>
          <w:rFonts w:hint="eastAsia"/>
        </w:rPr>
        <w:t>, Drone Agent</w:t>
      </w:r>
      <w:r w:rsidRPr="00CA26B1">
        <w:rPr>
          <w:rFonts w:hint="eastAsia"/>
        </w:rPr>
        <w:t>를</w:t>
      </w:r>
      <w:r w:rsidRPr="00CA26B1">
        <w:rPr>
          <w:rFonts w:hint="eastAsia"/>
        </w:rPr>
        <w:t xml:space="preserve"> </w:t>
      </w:r>
      <w:r w:rsidRPr="00CA26B1">
        <w:rPr>
          <w:rFonts w:hint="eastAsia"/>
        </w:rPr>
        <w:t>제어함</w:t>
      </w:r>
      <w:r w:rsidRPr="00CA26B1">
        <w:rPr>
          <w:rFonts w:hint="eastAsia"/>
        </w:rPr>
        <w:t>.</w:t>
      </w:r>
    </w:p>
    <w:p w14:paraId="2572DEE4" w14:textId="7A9E7D4F" w:rsidR="001E57A2" w:rsidRPr="00122DF2" w:rsidRDefault="001E57A2" w:rsidP="00413A24">
      <w:pPr>
        <w:pStyle w:val="a1"/>
      </w:pPr>
      <w:r w:rsidRPr="00122DF2">
        <w:lastRenderedPageBreak/>
        <w:drawing>
          <wp:inline distT="0" distB="0" distL="0" distR="0" wp14:anchorId="0492D620" wp14:editId="3BCCBFD9">
            <wp:extent cx="5615940" cy="3211766"/>
            <wp:effectExtent l="0" t="0" r="381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21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E1E1" w14:textId="6BB93D21" w:rsidR="001E57A2" w:rsidRPr="00413A24" w:rsidRDefault="003002C2" w:rsidP="00413A24">
      <w:pPr>
        <w:pStyle w:val="a1"/>
      </w:pPr>
      <w:r w:rsidRPr="00413A24">
        <w:t xml:space="preserve">Figure </w:t>
      </w:r>
      <w:r w:rsidRPr="00413A24">
        <w:fldChar w:fldCharType="begin"/>
      </w:r>
      <w:r w:rsidRPr="00413A24">
        <w:instrText xml:space="preserve"> STYLEREF 1 \s </w:instrText>
      </w:r>
      <w:r w:rsidRPr="00413A24">
        <w:fldChar w:fldCharType="separate"/>
      </w:r>
      <w:r w:rsidRPr="00413A24">
        <w:t>2</w:t>
      </w:r>
      <w:r w:rsidRPr="00413A24">
        <w:fldChar w:fldCharType="end"/>
      </w:r>
      <w:r w:rsidRPr="00413A24">
        <w:noBreakHyphen/>
        <w:t>3</w:t>
      </w:r>
      <w:r w:rsidRPr="00413A24">
        <w:rPr>
          <w:rFonts w:hint="eastAsia"/>
        </w:rPr>
        <w:t xml:space="preserve"> Drone</w:t>
      </w:r>
      <w:r w:rsidRPr="00413A24">
        <w:t xml:space="preserve"> </w:t>
      </w:r>
      <w:r w:rsidRPr="00413A24">
        <w:rPr>
          <w:rFonts w:hint="eastAsia"/>
        </w:rPr>
        <w:t>관제</w:t>
      </w:r>
      <w:r w:rsidRPr="00413A24">
        <w:rPr>
          <w:rFonts w:hint="eastAsia"/>
        </w:rPr>
        <w:t xml:space="preserve"> </w:t>
      </w:r>
      <w:r w:rsidRPr="00413A24">
        <w:rPr>
          <w:rFonts w:hint="eastAsia"/>
        </w:rPr>
        <w:t>제어</w:t>
      </w:r>
      <w:r w:rsidRPr="00413A24">
        <w:rPr>
          <w:rFonts w:hint="eastAsia"/>
        </w:rPr>
        <w:t xml:space="preserve"> Interface </w:t>
      </w:r>
      <w:r w:rsidRPr="00413A24">
        <w:rPr>
          <w:rFonts w:hint="eastAsia"/>
        </w:rPr>
        <w:t>개발의</w:t>
      </w:r>
      <w:r w:rsidRPr="00413A24">
        <w:rPr>
          <w:rFonts w:hint="eastAsia"/>
        </w:rPr>
        <w:t xml:space="preserve"> </w:t>
      </w:r>
      <w:r w:rsidRPr="00413A24">
        <w:t>Sequence Diagram</w:t>
      </w:r>
    </w:p>
    <w:p w14:paraId="29CB2611" w14:textId="77777777" w:rsidR="003002C2" w:rsidRPr="00122DF2" w:rsidRDefault="003002C2" w:rsidP="00413A24">
      <w:pPr>
        <w:pStyle w:val="a1"/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02"/>
        <w:gridCol w:w="6240"/>
      </w:tblGrid>
      <w:tr w:rsidR="003002C2" w:rsidRPr="003002C2" w14:paraId="5AD52778" w14:textId="77777777" w:rsidTr="00B6681B">
        <w:trPr>
          <w:trHeight w:val="271"/>
        </w:trPr>
        <w:tc>
          <w:tcPr>
            <w:tcW w:w="2802" w:type="dxa"/>
            <w:shd w:val="clear" w:color="auto" w:fill="D9D9D9" w:themeFill="background1" w:themeFillShade="D9"/>
          </w:tcPr>
          <w:p w14:paraId="556ED91F" w14:textId="77777777" w:rsidR="001E57A2" w:rsidRPr="003002C2" w:rsidRDefault="001E57A2" w:rsidP="00413A24">
            <w:pPr>
              <w:pStyle w:val="a1"/>
            </w:pPr>
            <w:r w:rsidRPr="003002C2">
              <w:rPr>
                <w:rFonts w:hint="eastAsia"/>
              </w:rPr>
              <w:t>패키지</w:t>
            </w:r>
          </w:p>
        </w:tc>
        <w:tc>
          <w:tcPr>
            <w:tcW w:w="6240" w:type="dxa"/>
            <w:shd w:val="clear" w:color="auto" w:fill="D9D9D9" w:themeFill="background1" w:themeFillShade="D9"/>
          </w:tcPr>
          <w:p w14:paraId="188C563D" w14:textId="77777777" w:rsidR="001E57A2" w:rsidRPr="003002C2" w:rsidRDefault="001E57A2" w:rsidP="00413A24">
            <w:pPr>
              <w:pStyle w:val="a1"/>
            </w:pPr>
            <w:r w:rsidRPr="003002C2">
              <w:rPr>
                <w:rFonts w:hint="eastAsia"/>
              </w:rPr>
              <w:t>설명</w:t>
            </w:r>
          </w:p>
        </w:tc>
      </w:tr>
      <w:tr w:rsidR="003002C2" w:rsidRPr="003002C2" w14:paraId="1F89900B" w14:textId="77777777" w:rsidTr="00B6681B">
        <w:tc>
          <w:tcPr>
            <w:tcW w:w="2802" w:type="dxa"/>
          </w:tcPr>
          <w:p w14:paraId="3E58011C" w14:textId="77777777" w:rsidR="001E57A2" w:rsidRPr="003002C2" w:rsidRDefault="001E57A2" w:rsidP="00413A24">
            <w:pPr>
              <w:pStyle w:val="a1"/>
            </w:pPr>
            <w:r w:rsidRPr="003002C2">
              <w:rPr>
                <w:rFonts w:hint="eastAsia"/>
              </w:rPr>
              <w:t>브라우저</w:t>
            </w:r>
          </w:p>
        </w:tc>
        <w:tc>
          <w:tcPr>
            <w:tcW w:w="6240" w:type="dxa"/>
          </w:tcPr>
          <w:p w14:paraId="512F52D5" w14:textId="77777777" w:rsidR="001E57A2" w:rsidRPr="003002C2" w:rsidRDefault="001E57A2" w:rsidP="00413A24">
            <w:pPr>
              <w:pStyle w:val="a1"/>
            </w:pPr>
            <w:r w:rsidRPr="003002C2">
              <w:rPr>
                <w:rFonts w:hint="eastAsia"/>
              </w:rPr>
              <w:t xml:space="preserve">Cloud </w:t>
            </w:r>
            <w:r w:rsidRPr="003002C2">
              <w:rPr>
                <w:rFonts w:hint="eastAsia"/>
              </w:rPr>
              <w:t>관제시스템에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접속하여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확인하는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관제화면</w:t>
            </w:r>
            <w:r w:rsidRPr="003002C2">
              <w:rPr>
                <w:rFonts w:hint="eastAsia"/>
              </w:rPr>
              <w:t>.</w:t>
            </w:r>
          </w:p>
        </w:tc>
      </w:tr>
      <w:tr w:rsidR="003002C2" w:rsidRPr="003002C2" w14:paraId="3B3039ED" w14:textId="77777777" w:rsidTr="00B6681B">
        <w:tc>
          <w:tcPr>
            <w:tcW w:w="2802" w:type="dxa"/>
          </w:tcPr>
          <w:p w14:paraId="7B67C797" w14:textId="77777777" w:rsidR="001E57A2" w:rsidRPr="003002C2" w:rsidRDefault="001E57A2" w:rsidP="00413A24">
            <w:pPr>
              <w:pStyle w:val="a1"/>
            </w:pPr>
            <w:r w:rsidRPr="003002C2">
              <w:rPr>
                <w:rFonts w:hint="eastAsia"/>
              </w:rPr>
              <w:t>mams.mqtt.web</w:t>
            </w:r>
          </w:p>
        </w:tc>
        <w:tc>
          <w:tcPr>
            <w:tcW w:w="6240" w:type="dxa"/>
          </w:tcPr>
          <w:p w14:paraId="5760E4A4" w14:textId="77777777" w:rsidR="001E57A2" w:rsidRPr="003002C2" w:rsidRDefault="001E57A2" w:rsidP="00413A24">
            <w:pPr>
              <w:pStyle w:val="a1"/>
            </w:pPr>
            <w:r w:rsidRPr="003002C2">
              <w:rPr>
                <w:rFonts w:hint="eastAsia"/>
              </w:rPr>
              <w:t>웹브라우저에서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처리되는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사용자의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액션을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수신받음</w:t>
            </w:r>
            <w:r w:rsidRPr="003002C2">
              <w:rPr>
                <w:rFonts w:hint="eastAsia"/>
              </w:rPr>
              <w:t>.</w:t>
            </w:r>
          </w:p>
        </w:tc>
      </w:tr>
      <w:tr w:rsidR="003002C2" w:rsidRPr="003002C2" w14:paraId="3117A328" w14:textId="77777777" w:rsidTr="00B6681B">
        <w:tc>
          <w:tcPr>
            <w:tcW w:w="2802" w:type="dxa"/>
          </w:tcPr>
          <w:p w14:paraId="442B047A" w14:textId="77777777" w:rsidR="001E57A2" w:rsidRPr="003002C2" w:rsidRDefault="001E57A2" w:rsidP="00413A24">
            <w:pPr>
              <w:pStyle w:val="a1"/>
            </w:pPr>
            <w:r w:rsidRPr="003002C2">
              <w:rPr>
                <w:rFonts w:hint="eastAsia"/>
              </w:rPr>
              <w:t>mams.mqtt</w:t>
            </w:r>
          </w:p>
        </w:tc>
        <w:tc>
          <w:tcPr>
            <w:tcW w:w="6240" w:type="dxa"/>
          </w:tcPr>
          <w:p w14:paraId="41578BD2" w14:textId="77777777" w:rsidR="001E57A2" w:rsidRPr="003002C2" w:rsidRDefault="001E57A2" w:rsidP="00413A24">
            <w:pPr>
              <w:pStyle w:val="a1"/>
            </w:pPr>
            <w:r w:rsidRPr="003002C2">
              <w:rPr>
                <w:rFonts w:hint="eastAsia"/>
              </w:rPr>
              <w:t>1) MQTT Broker</w:t>
            </w:r>
            <w:r w:rsidRPr="003002C2">
              <w:rPr>
                <w:rFonts w:hint="eastAsia"/>
              </w:rPr>
              <w:t>로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연결을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설정</w:t>
            </w:r>
            <w:r w:rsidRPr="003002C2">
              <w:rPr>
                <w:rFonts w:hint="eastAsia"/>
              </w:rPr>
              <w:t>.</w:t>
            </w:r>
          </w:p>
          <w:p w14:paraId="569BC66A" w14:textId="77777777" w:rsidR="001E57A2" w:rsidRPr="003002C2" w:rsidRDefault="001E57A2" w:rsidP="00413A24">
            <w:pPr>
              <w:pStyle w:val="a1"/>
            </w:pPr>
            <w:r w:rsidRPr="003002C2">
              <w:rPr>
                <w:rFonts w:hint="eastAsia"/>
              </w:rPr>
              <w:t>2) MQTT Broker</w:t>
            </w:r>
            <w:r w:rsidRPr="003002C2">
              <w:rPr>
                <w:rFonts w:hint="eastAsia"/>
              </w:rPr>
              <w:t>로</w:t>
            </w:r>
            <w:r w:rsidRPr="003002C2">
              <w:rPr>
                <w:rFonts w:hint="eastAsia"/>
              </w:rPr>
              <w:t xml:space="preserve"> MQTT </w:t>
            </w:r>
            <w:r w:rsidRPr="003002C2">
              <w:rPr>
                <w:rFonts w:hint="eastAsia"/>
              </w:rPr>
              <w:t>메시지를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송신</w:t>
            </w:r>
            <w:r w:rsidRPr="003002C2">
              <w:rPr>
                <w:rFonts w:hint="eastAsia"/>
              </w:rPr>
              <w:t>.</w:t>
            </w:r>
          </w:p>
        </w:tc>
      </w:tr>
      <w:tr w:rsidR="003002C2" w:rsidRPr="003002C2" w14:paraId="1F7603F3" w14:textId="77777777" w:rsidTr="00B6681B">
        <w:tc>
          <w:tcPr>
            <w:tcW w:w="2802" w:type="dxa"/>
          </w:tcPr>
          <w:p w14:paraId="72DAF66B" w14:textId="77777777" w:rsidR="001E57A2" w:rsidRPr="003002C2" w:rsidRDefault="001E57A2" w:rsidP="00413A24">
            <w:pPr>
              <w:pStyle w:val="a1"/>
            </w:pPr>
            <w:r w:rsidRPr="003002C2">
              <w:rPr>
                <w:rFonts w:hint="eastAsia"/>
              </w:rPr>
              <w:t xml:space="preserve">MQTT Broker </w:t>
            </w:r>
          </w:p>
        </w:tc>
        <w:tc>
          <w:tcPr>
            <w:tcW w:w="6240" w:type="dxa"/>
          </w:tcPr>
          <w:p w14:paraId="552C4C40" w14:textId="77777777" w:rsidR="001E57A2" w:rsidRPr="003002C2" w:rsidRDefault="001E57A2" w:rsidP="00413A24">
            <w:pPr>
              <w:pStyle w:val="a1"/>
            </w:pPr>
            <w:r w:rsidRPr="003002C2">
              <w:rPr>
                <w:rFonts w:hint="eastAsia"/>
              </w:rPr>
              <w:t xml:space="preserve">Cloud </w:t>
            </w:r>
            <w:r w:rsidRPr="003002C2">
              <w:rPr>
                <w:rFonts w:hint="eastAsia"/>
              </w:rPr>
              <w:t>관제시스템에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독립적으로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실행되는</w:t>
            </w:r>
            <w:r w:rsidRPr="003002C2">
              <w:rPr>
                <w:rFonts w:hint="eastAsia"/>
              </w:rPr>
              <w:t xml:space="preserve"> MQTT Broker </w:t>
            </w:r>
            <w:r w:rsidRPr="003002C2">
              <w:rPr>
                <w:rFonts w:hint="eastAsia"/>
              </w:rPr>
              <w:t>모듈</w:t>
            </w:r>
            <w:r w:rsidRPr="003002C2">
              <w:rPr>
                <w:rFonts w:hint="eastAsia"/>
              </w:rPr>
              <w:t>.</w:t>
            </w:r>
          </w:p>
        </w:tc>
      </w:tr>
      <w:tr w:rsidR="003002C2" w:rsidRPr="003002C2" w14:paraId="75A8D879" w14:textId="77777777" w:rsidTr="00B6681B">
        <w:tc>
          <w:tcPr>
            <w:tcW w:w="2802" w:type="dxa"/>
          </w:tcPr>
          <w:p w14:paraId="4EBC2739" w14:textId="3454C54E" w:rsidR="001E57A2" w:rsidRPr="003002C2" w:rsidRDefault="001E57A2" w:rsidP="00413A24">
            <w:pPr>
              <w:pStyle w:val="a1"/>
            </w:pPr>
            <w:r w:rsidRPr="003002C2">
              <w:rPr>
                <w:rFonts w:hint="eastAsia"/>
              </w:rPr>
              <w:t>Drone</w:t>
            </w:r>
          </w:p>
        </w:tc>
        <w:tc>
          <w:tcPr>
            <w:tcW w:w="6240" w:type="dxa"/>
          </w:tcPr>
          <w:p w14:paraId="2339A62D" w14:textId="3ACADC1D" w:rsidR="001E57A2" w:rsidRPr="003002C2" w:rsidRDefault="001E57A2" w:rsidP="00413A24">
            <w:pPr>
              <w:pStyle w:val="a1"/>
            </w:pPr>
            <w:r w:rsidRPr="003002C2">
              <w:rPr>
                <w:rFonts w:hint="eastAsia"/>
              </w:rPr>
              <w:t>브라우저의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사용자</w:t>
            </w:r>
            <w:r w:rsidRPr="003002C2">
              <w:rPr>
                <w:rFonts w:hint="eastAsia"/>
              </w:rPr>
              <w:t xml:space="preserve"> Action</w:t>
            </w:r>
            <w:r w:rsidRPr="003002C2">
              <w:rPr>
                <w:rFonts w:hint="eastAsia"/>
              </w:rPr>
              <w:t>메시지를</w:t>
            </w:r>
            <w:r w:rsidRPr="003002C2">
              <w:rPr>
                <w:rFonts w:hint="eastAsia"/>
              </w:rPr>
              <w:t xml:space="preserve">, MQTT Broker </w:t>
            </w:r>
            <w:r w:rsidRPr="003002C2">
              <w:rPr>
                <w:rFonts w:hint="eastAsia"/>
              </w:rPr>
              <w:t>에</w:t>
            </w:r>
            <w:r w:rsidRPr="003002C2">
              <w:rPr>
                <w:rFonts w:hint="eastAsia"/>
              </w:rPr>
              <w:t xml:space="preserve"> subscribe</w:t>
            </w:r>
            <w:r w:rsidRPr="003002C2">
              <w:rPr>
                <w:rFonts w:hint="eastAsia"/>
              </w:rPr>
              <w:t>하여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메시지를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수신받음</w:t>
            </w:r>
            <w:r w:rsidRPr="003002C2">
              <w:rPr>
                <w:rFonts w:hint="eastAsia"/>
              </w:rPr>
              <w:t>.</w:t>
            </w:r>
          </w:p>
        </w:tc>
      </w:tr>
    </w:tbl>
    <w:p w14:paraId="2E142226" w14:textId="77777777" w:rsidR="001E57A2" w:rsidRPr="003002C2" w:rsidRDefault="001E57A2" w:rsidP="00413A24">
      <w:pPr>
        <w:pStyle w:val="a1"/>
      </w:pPr>
    </w:p>
    <w:p w14:paraId="42DDA13A" w14:textId="77777777" w:rsidR="001E57A2" w:rsidRPr="003002C2" w:rsidRDefault="001E57A2" w:rsidP="00413A24">
      <w:pPr>
        <w:pStyle w:val="a1"/>
      </w:pPr>
    </w:p>
    <w:p w14:paraId="0E4196D2" w14:textId="2F0C1EFC" w:rsidR="00D54433" w:rsidRPr="003002C2" w:rsidRDefault="00A43A83" w:rsidP="003002C2">
      <w:pPr>
        <w:pStyle w:val="2"/>
        <w:jc w:val="left"/>
        <w:rPr>
          <w:color w:val="000000" w:themeColor="text1"/>
        </w:rPr>
      </w:pPr>
      <w:r w:rsidRPr="003002C2">
        <w:rPr>
          <w:rFonts w:hint="eastAsia"/>
          <w:color w:val="000000" w:themeColor="text1"/>
        </w:rPr>
        <w:lastRenderedPageBreak/>
        <w:t>Robot Agent</w:t>
      </w:r>
      <w:r w:rsidRPr="003002C2">
        <w:rPr>
          <w:color w:val="000000" w:themeColor="text1"/>
        </w:rPr>
        <w:t xml:space="preserve"> </w:t>
      </w:r>
      <w:r w:rsidRPr="003002C2">
        <w:rPr>
          <w:rFonts w:hint="eastAsia"/>
          <w:color w:val="000000" w:themeColor="text1"/>
        </w:rPr>
        <w:t>스케쥴링</w:t>
      </w:r>
      <w:r w:rsidR="00E03407" w:rsidRPr="003002C2">
        <w:rPr>
          <w:rFonts w:hint="eastAsia"/>
          <w:color w:val="000000" w:themeColor="text1"/>
        </w:rPr>
        <w:t>/</w:t>
      </w:r>
      <w:r w:rsidR="00E03407" w:rsidRPr="003002C2">
        <w:rPr>
          <w:rFonts w:hint="eastAsia"/>
          <w:color w:val="000000" w:themeColor="text1"/>
        </w:rPr>
        <w:t>리스케쥴링</w:t>
      </w:r>
      <w:r w:rsidRPr="003002C2">
        <w:rPr>
          <w:rFonts w:hint="eastAsia"/>
          <w:color w:val="000000" w:themeColor="text1"/>
        </w:rPr>
        <w:t xml:space="preserve"> </w:t>
      </w:r>
      <w:r w:rsidRPr="003002C2">
        <w:rPr>
          <w:rFonts w:hint="eastAsia"/>
          <w:color w:val="000000" w:themeColor="text1"/>
        </w:rPr>
        <w:t>요청</w:t>
      </w:r>
      <w:r w:rsidRPr="003002C2">
        <w:rPr>
          <w:rFonts w:hint="eastAsia"/>
          <w:color w:val="000000" w:themeColor="text1"/>
        </w:rPr>
        <w:t xml:space="preserve"> </w:t>
      </w:r>
      <w:r w:rsidRPr="003002C2">
        <w:rPr>
          <w:color w:val="000000" w:themeColor="text1"/>
        </w:rPr>
        <w:t>Interface</w:t>
      </w:r>
      <w:r w:rsidRPr="003002C2">
        <w:rPr>
          <w:rFonts w:hint="eastAsia"/>
          <w:color w:val="000000" w:themeColor="text1"/>
        </w:rPr>
        <w:t>개발</w:t>
      </w:r>
    </w:p>
    <w:p w14:paraId="76C50B83" w14:textId="33995CFA" w:rsidR="00E03407" w:rsidRPr="003002C2" w:rsidRDefault="00E03407" w:rsidP="00413A24">
      <w:pPr>
        <w:pStyle w:val="a1"/>
      </w:pPr>
      <w:r w:rsidRPr="003002C2">
        <w:rPr>
          <w:rFonts w:hint="eastAsia"/>
        </w:rPr>
        <w:t xml:space="preserve">Cloud </w:t>
      </w:r>
      <w:r w:rsidRPr="003002C2">
        <w:rPr>
          <w:rFonts w:hint="eastAsia"/>
        </w:rPr>
        <w:t>실시간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관제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화면에서</w:t>
      </w:r>
      <w:r w:rsidRPr="003002C2">
        <w:rPr>
          <w:rFonts w:hint="eastAsia"/>
        </w:rPr>
        <w:t xml:space="preserve">, </w:t>
      </w:r>
      <w:r w:rsidRPr="003002C2">
        <w:rPr>
          <w:rFonts w:hint="eastAsia"/>
        </w:rPr>
        <w:t>사용자의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요청에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따라</w:t>
      </w:r>
      <w:r w:rsidRPr="003002C2">
        <w:rPr>
          <w:rFonts w:hint="eastAsia"/>
        </w:rPr>
        <w:t>, Cloud</w:t>
      </w:r>
      <w:r w:rsidRPr="003002C2">
        <w:rPr>
          <w:rFonts w:hint="eastAsia"/>
        </w:rPr>
        <w:t>관제서버에서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실시간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수집된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데이터에서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필요한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정보를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추출하여</w:t>
      </w:r>
      <w:r w:rsidRPr="003002C2">
        <w:rPr>
          <w:rFonts w:hint="eastAsia"/>
        </w:rPr>
        <w:t xml:space="preserve">, Scheduling/Rescheduling </w:t>
      </w:r>
      <w:r w:rsidRPr="003002C2">
        <w:rPr>
          <w:rFonts w:hint="eastAsia"/>
        </w:rPr>
        <w:t>명령을</w:t>
      </w:r>
      <w:r w:rsidRPr="003002C2">
        <w:rPr>
          <w:rFonts w:hint="eastAsia"/>
        </w:rPr>
        <w:t xml:space="preserve"> Scheduling </w:t>
      </w:r>
      <w:r w:rsidRPr="003002C2">
        <w:rPr>
          <w:rFonts w:hint="eastAsia"/>
        </w:rPr>
        <w:t>서버로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전달함</w:t>
      </w:r>
      <w:r w:rsidRPr="003002C2">
        <w:rPr>
          <w:rFonts w:hint="eastAsia"/>
        </w:rPr>
        <w:t xml:space="preserve">. Scheduling </w:t>
      </w:r>
      <w:r w:rsidRPr="003002C2">
        <w:rPr>
          <w:rFonts w:hint="eastAsia"/>
        </w:rPr>
        <w:t>서버는</w:t>
      </w:r>
      <w:r w:rsidRPr="003002C2">
        <w:rPr>
          <w:rFonts w:hint="eastAsia"/>
        </w:rPr>
        <w:t xml:space="preserve">, Scheduling </w:t>
      </w:r>
      <w:r w:rsidRPr="003002C2">
        <w:rPr>
          <w:rFonts w:hint="eastAsia"/>
        </w:rPr>
        <w:t>요청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데이터를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활용하여</w:t>
      </w:r>
      <w:r w:rsidRPr="003002C2">
        <w:rPr>
          <w:rFonts w:hint="eastAsia"/>
        </w:rPr>
        <w:t xml:space="preserve">, Scheduling </w:t>
      </w:r>
      <w:r w:rsidRPr="003002C2">
        <w:rPr>
          <w:rFonts w:hint="eastAsia"/>
        </w:rPr>
        <w:t>결과를</w:t>
      </w:r>
      <w:r w:rsidRPr="003002C2">
        <w:rPr>
          <w:rFonts w:hint="eastAsia"/>
        </w:rPr>
        <w:t xml:space="preserve"> MQTT Broker</w:t>
      </w:r>
      <w:r w:rsidRPr="003002C2">
        <w:rPr>
          <w:rFonts w:hint="eastAsia"/>
        </w:rPr>
        <w:t>로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전송한다</w:t>
      </w:r>
      <w:r w:rsidRPr="003002C2">
        <w:rPr>
          <w:rFonts w:hint="eastAsia"/>
        </w:rPr>
        <w:t xml:space="preserve">. </w:t>
      </w:r>
    </w:p>
    <w:p w14:paraId="294F6504" w14:textId="7B00D4B2" w:rsidR="00DD004D" w:rsidRDefault="00DD004D" w:rsidP="00413A24">
      <w:pPr>
        <w:pStyle w:val="a1"/>
      </w:pPr>
      <w:r w:rsidRPr="003002C2">
        <w:drawing>
          <wp:inline distT="0" distB="0" distL="0" distR="0" wp14:anchorId="5051EE82" wp14:editId="50E0FC3A">
            <wp:extent cx="5615940" cy="2518173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5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779D" w14:textId="340E82DD" w:rsidR="00CA26B1" w:rsidRPr="00413A24" w:rsidRDefault="00CA26B1" w:rsidP="00413A24">
      <w:pPr>
        <w:pStyle w:val="a1"/>
      </w:pPr>
      <w:r w:rsidRPr="00413A24">
        <w:t xml:space="preserve">Figure </w:t>
      </w:r>
      <w:r w:rsidRPr="00413A24">
        <w:fldChar w:fldCharType="begin"/>
      </w:r>
      <w:r w:rsidRPr="00413A24">
        <w:instrText xml:space="preserve"> STYLEREF 1 \s </w:instrText>
      </w:r>
      <w:r w:rsidRPr="00413A24">
        <w:fldChar w:fldCharType="separate"/>
      </w:r>
      <w:r w:rsidRPr="00413A24">
        <w:t>2</w:t>
      </w:r>
      <w:r w:rsidRPr="00413A24">
        <w:fldChar w:fldCharType="end"/>
      </w:r>
      <w:r w:rsidRPr="00413A24">
        <w:noBreakHyphen/>
        <w:t>4</w:t>
      </w:r>
      <w:r w:rsidRPr="00413A24">
        <w:rPr>
          <w:rFonts w:hint="eastAsia"/>
        </w:rPr>
        <w:t xml:space="preserve"> Robot Agent </w:t>
      </w:r>
      <w:r w:rsidRPr="00413A24">
        <w:rPr>
          <w:rFonts w:hint="eastAsia"/>
        </w:rPr>
        <w:t>스케쥴링</w:t>
      </w:r>
      <w:r w:rsidRPr="00413A24">
        <w:rPr>
          <w:rFonts w:hint="eastAsia"/>
        </w:rPr>
        <w:t>/</w:t>
      </w:r>
      <w:r w:rsidRPr="00413A24">
        <w:rPr>
          <w:rFonts w:hint="eastAsia"/>
        </w:rPr>
        <w:t>리스케쥴링</w:t>
      </w:r>
      <w:r w:rsidRPr="00413A24">
        <w:rPr>
          <w:rFonts w:hint="eastAsia"/>
        </w:rPr>
        <w:t xml:space="preserve"> </w:t>
      </w:r>
      <w:r w:rsidRPr="00413A24">
        <w:rPr>
          <w:rFonts w:hint="eastAsia"/>
        </w:rPr>
        <w:t>요청</w:t>
      </w:r>
      <w:r w:rsidRPr="00413A24">
        <w:rPr>
          <w:rFonts w:hint="eastAsia"/>
        </w:rPr>
        <w:t xml:space="preserve">Interface </w:t>
      </w:r>
      <w:r w:rsidRPr="00413A24">
        <w:rPr>
          <w:rFonts w:hint="eastAsia"/>
        </w:rPr>
        <w:t>개발의</w:t>
      </w:r>
      <w:r w:rsidRPr="00413A24">
        <w:rPr>
          <w:rFonts w:hint="eastAsia"/>
        </w:rPr>
        <w:t xml:space="preserve"> </w:t>
      </w:r>
      <w:r w:rsidRPr="00413A24">
        <w:t>Sequence Diagram</w:t>
      </w:r>
    </w:p>
    <w:p w14:paraId="61E4B1EB" w14:textId="77777777" w:rsidR="00CA26B1" w:rsidRPr="003002C2" w:rsidRDefault="00CA26B1" w:rsidP="00413A24">
      <w:pPr>
        <w:pStyle w:val="a1"/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02"/>
        <w:gridCol w:w="6240"/>
      </w:tblGrid>
      <w:tr w:rsidR="003002C2" w:rsidRPr="003002C2" w14:paraId="64C3BA22" w14:textId="77777777" w:rsidTr="00B6681B">
        <w:trPr>
          <w:trHeight w:val="271"/>
        </w:trPr>
        <w:tc>
          <w:tcPr>
            <w:tcW w:w="2802" w:type="dxa"/>
            <w:shd w:val="clear" w:color="auto" w:fill="D9D9D9" w:themeFill="background1" w:themeFillShade="D9"/>
          </w:tcPr>
          <w:p w14:paraId="0AF748A4" w14:textId="77777777" w:rsidR="00A2397F" w:rsidRPr="003002C2" w:rsidRDefault="00A2397F" w:rsidP="00413A24">
            <w:pPr>
              <w:pStyle w:val="a1"/>
            </w:pPr>
            <w:r w:rsidRPr="003002C2">
              <w:rPr>
                <w:rFonts w:hint="eastAsia"/>
              </w:rPr>
              <w:t>패키지</w:t>
            </w:r>
          </w:p>
        </w:tc>
        <w:tc>
          <w:tcPr>
            <w:tcW w:w="6240" w:type="dxa"/>
            <w:shd w:val="clear" w:color="auto" w:fill="D9D9D9" w:themeFill="background1" w:themeFillShade="D9"/>
          </w:tcPr>
          <w:p w14:paraId="4BAA7127" w14:textId="77777777" w:rsidR="00A2397F" w:rsidRPr="003002C2" w:rsidRDefault="00A2397F" w:rsidP="00413A24">
            <w:pPr>
              <w:pStyle w:val="a1"/>
            </w:pPr>
            <w:r w:rsidRPr="003002C2">
              <w:rPr>
                <w:rFonts w:hint="eastAsia"/>
              </w:rPr>
              <w:t>설명</w:t>
            </w:r>
          </w:p>
        </w:tc>
      </w:tr>
      <w:tr w:rsidR="003002C2" w:rsidRPr="003002C2" w14:paraId="6B7F2975" w14:textId="77777777" w:rsidTr="00B6681B">
        <w:tc>
          <w:tcPr>
            <w:tcW w:w="2802" w:type="dxa"/>
          </w:tcPr>
          <w:p w14:paraId="43C8A9CE" w14:textId="77777777" w:rsidR="00A2397F" w:rsidRPr="003002C2" w:rsidRDefault="00A2397F" w:rsidP="00413A24">
            <w:pPr>
              <w:pStyle w:val="a1"/>
            </w:pPr>
            <w:r w:rsidRPr="003002C2">
              <w:rPr>
                <w:rFonts w:hint="eastAsia"/>
              </w:rPr>
              <w:t>브라우저</w:t>
            </w:r>
          </w:p>
        </w:tc>
        <w:tc>
          <w:tcPr>
            <w:tcW w:w="6240" w:type="dxa"/>
          </w:tcPr>
          <w:p w14:paraId="53F356FE" w14:textId="77777777" w:rsidR="00A2397F" w:rsidRPr="003002C2" w:rsidRDefault="00A2397F" w:rsidP="00413A24">
            <w:pPr>
              <w:pStyle w:val="a1"/>
            </w:pPr>
            <w:r w:rsidRPr="003002C2">
              <w:rPr>
                <w:rFonts w:hint="eastAsia"/>
              </w:rPr>
              <w:t xml:space="preserve">Cloud </w:t>
            </w:r>
            <w:r w:rsidRPr="003002C2">
              <w:rPr>
                <w:rFonts w:hint="eastAsia"/>
              </w:rPr>
              <w:t>관제시스템에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접속하여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확인하는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관제화면</w:t>
            </w:r>
            <w:r w:rsidRPr="003002C2">
              <w:rPr>
                <w:rFonts w:hint="eastAsia"/>
              </w:rPr>
              <w:t>.</w:t>
            </w:r>
          </w:p>
          <w:p w14:paraId="04271C8E" w14:textId="2414827A" w:rsidR="00A2397F" w:rsidRPr="003002C2" w:rsidRDefault="00A2397F" w:rsidP="00413A24">
            <w:pPr>
              <w:pStyle w:val="a1"/>
            </w:pPr>
            <w:r w:rsidRPr="003002C2">
              <w:rPr>
                <w:rFonts w:hint="eastAsia"/>
              </w:rPr>
              <w:t>사용자가</w:t>
            </w:r>
            <w:r w:rsidRPr="003002C2">
              <w:rPr>
                <w:rFonts w:hint="eastAsia"/>
              </w:rPr>
              <w:t xml:space="preserve"> Scheduling/Reschduling </w:t>
            </w:r>
            <w:r w:rsidRPr="003002C2">
              <w:rPr>
                <w:rFonts w:hint="eastAsia"/>
              </w:rPr>
              <w:t>요청을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수행한다</w:t>
            </w:r>
            <w:r w:rsidRPr="003002C2">
              <w:rPr>
                <w:rFonts w:hint="eastAsia"/>
              </w:rPr>
              <w:t>.</w:t>
            </w:r>
          </w:p>
        </w:tc>
      </w:tr>
      <w:tr w:rsidR="003002C2" w:rsidRPr="003002C2" w14:paraId="21E78567" w14:textId="77777777" w:rsidTr="00B6681B">
        <w:tc>
          <w:tcPr>
            <w:tcW w:w="2802" w:type="dxa"/>
          </w:tcPr>
          <w:p w14:paraId="08665E5A" w14:textId="77777777" w:rsidR="00A2397F" w:rsidRPr="003002C2" w:rsidRDefault="00A2397F" w:rsidP="00413A24">
            <w:pPr>
              <w:pStyle w:val="a1"/>
            </w:pPr>
            <w:r w:rsidRPr="003002C2">
              <w:rPr>
                <w:rFonts w:hint="eastAsia"/>
              </w:rPr>
              <w:t>mams.mqtt.web</w:t>
            </w:r>
          </w:p>
        </w:tc>
        <w:tc>
          <w:tcPr>
            <w:tcW w:w="6240" w:type="dxa"/>
          </w:tcPr>
          <w:p w14:paraId="5A3E44F0" w14:textId="77777777" w:rsidR="00A2397F" w:rsidRPr="003002C2" w:rsidRDefault="00A2397F" w:rsidP="00413A24">
            <w:pPr>
              <w:pStyle w:val="a1"/>
            </w:pPr>
            <w:r w:rsidRPr="003002C2">
              <w:rPr>
                <w:rFonts w:hint="eastAsia"/>
              </w:rPr>
              <w:t>웹브라우저에서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처리되는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사용자의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액션을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수신받음</w:t>
            </w:r>
            <w:r w:rsidRPr="003002C2">
              <w:rPr>
                <w:rFonts w:hint="eastAsia"/>
              </w:rPr>
              <w:t>.</w:t>
            </w:r>
          </w:p>
        </w:tc>
      </w:tr>
      <w:tr w:rsidR="003002C2" w:rsidRPr="003002C2" w14:paraId="6261EF55" w14:textId="77777777" w:rsidTr="00B6681B">
        <w:tc>
          <w:tcPr>
            <w:tcW w:w="2802" w:type="dxa"/>
          </w:tcPr>
          <w:p w14:paraId="49F58E91" w14:textId="77777777" w:rsidR="00A2397F" w:rsidRPr="003002C2" w:rsidRDefault="00A2397F" w:rsidP="00413A24">
            <w:pPr>
              <w:pStyle w:val="a1"/>
            </w:pPr>
            <w:r w:rsidRPr="003002C2">
              <w:rPr>
                <w:rFonts w:hint="eastAsia"/>
              </w:rPr>
              <w:t>mams.mqtt</w:t>
            </w:r>
          </w:p>
        </w:tc>
        <w:tc>
          <w:tcPr>
            <w:tcW w:w="6240" w:type="dxa"/>
          </w:tcPr>
          <w:p w14:paraId="6C6B3BD2" w14:textId="77777777" w:rsidR="00A2397F" w:rsidRPr="003002C2" w:rsidRDefault="00A2397F" w:rsidP="00413A24">
            <w:pPr>
              <w:pStyle w:val="a1"/>
            </w:pPr>
            <w:r w:rsidRPr="003002C2">
              <w:rPr>
                <w:rFonts w:hint="eastAsia"/>
              </w:rPr>
              <w:t>1) MQTT Broker</w:t>
            </w:r>
            <w:r w:rsidRPr="003002C2">
              <w:rPr>
                <w:rFonts w:hint="eastAsia"/>
              </w:rPr>
              <w:t>로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연결을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설정</w:t>
            </w:r>
            <w:r w:rsidRPr="003002C2">
              <w:rPr>
                <w:rFonts w:hint="eastAsia"/>
              </w:rPr>
              <w:t>.</w:t>
            </w:r>
          </w:p>
          <w:p w14:paraId="68E2DDC0" w14:textId="77777777" w:rsidR="00A2397F" w:rsidRPr="003002C2" w:rsidRDefault="00A2397F" w:rsidP="00413A24">
            <w:pPr>
              <w:pStyle w:val="a1"/>
            </w:pPr>
            <w:r w:rsidRPr="003002C2">
              <w:rPr>
                <w:rFonts w:hint="eastAsia"/>
              </w:rPr>
              <w:t>2) MQTT Broker</w:t>
            </w:r>
            <w:r w:rsidRPr="003002C2">
              <w:rPr>
                <w:rFonts w:hint="eastAsia"/>
              </w:rPr>
              <w:t>로</w:t>
            </w:r>
            <w:r w:rsidRPr="003002C2">
              <w:rPr>
                <w:rFonts w:hint="eastAsia"/>
              </w:rPr>
              <w:t xml:space="preserve"> MQTT </w:t>
            </w:r>
            <w:r w:rsidRPr="003002C2">
              <w:rPr>
                <w:rFonts w:hint="eastAsia"/>
              </w:rPr>
              <w:t>메시지를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송신</w:t>
            </w:r>
            <w:r w:rsidRPr="003002C2">
              <w:rPr>
                <w:rFonts w:hint="eastAsia"/>
              </w:rPr>
              <w:t>.</w:t>
            </w:r>
          </w:p>
        </w:tc>
      </w:tr>
      <w:tr w:rsidR="003002C2" w:rsidRPr="003002C2" w14:paraId="3115F0CD" w14:textId="77777777" w:rsidTr="00B6681B">
        <w:tc>
          <w:tcPr>
            <w:tcW w:w="2802" w:type="dxa"/>
          </w:tcPr>
          <w:p w14:paraId="62276EE3" w14:textId="77777777" w:rsidR="00A2397F" w:rsidRPr="003002C2" w:rsidRDefault="00A2397F" w:rsidP="00413A24">
            <w:pPr>
              <w:pStyle w:val="a1"/>
            </w:pPr>
            <w:r w:rsidRPr="003002C2">
              <w:rPr>
                <w:rFonts w:hint="eastAsia"/>
              </w:rPr>
              <w:t xml:space="preserve">MQTT Broker </w:t>
            </w:r>
          </w:p>
        </w:tc>
        <w:tc>
          <w:tcPr>
            <w:tcW w:w="6240" w:type="dxa"/>
          </w:tcPr>
          <w:p w14:paraId="1DD5E098" w14:textId="77777777" w:rsidR="00A2397F" w:rsidRPr="003002C2" w:rsidRDefault="00A2397F" w:rsidP="00413A24">
            <w:pPr>
              <w:pStyle w:val="a1"/>
            </w:pPr>
            <w:r w:rsidRPr="003002C2">
              <w:rPr>
                <w:rFonts w:hint="eastAsia"/>
              </w:rPr>
              <w:t xml:space="preserve">Cloud </w:t>
            </w:r>
            <w:r w:rsidRPr="003002C2">
              <w:rPr>
                <w:rFonts w:hint="eastAsia"/>
              </w:rPr>
              <w:t>관제시스템에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독립적으로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실행되는</w:t>
            </w:r>
            <w:r w:rsidRPr="003002C2">
              <w:rPr>
                <w:rFonts w:hint="eastAsia"/>
              </w:rPr>
              <w:t xml:space="preserve"> MQTT Broker </w:t>
            </w:r>
            <w:r w:rsidRPr="003002C2">
              <w:rPr>
                <w:rFonts w:hint="eastAsia"/>
              </w:rPr>
              <w:t>모듈</w:t>
            </w:r>
            <w:r w:rsidRPr="003002C2">
              <w:rPr>
                <w:rFonts w:hint="eastAsia"/>
              </w:rPr>
              <w:t>.</w:t>
            </w:r>
          </w:p>
        </w:tc>
      </w:tr>
      <w:tr w:rsidR="003002C2" w:rsidRPr="003002C2" w14:paraId="441BFCE5" w14:textId="77777777" w:rsidTr="00B6681B">
        <w:tc>
          <w:tcPr>
            <w:tcW w:w="2802" w:type="dxa"/>
          </w:tcPr>
          <w:p w14:paraId="31C3AA30" w14:textId="53E99DE9" w:rsidR="00A2397F" w:rsidRPr="003002C2" w:rsidRDefault="00A2397F" w:rsidP="00413A24">
            <w:pPr>
              <w:pStyle w:val="a1"/>
            </w:pPr>
            <w:r w:rsidRPr="003002C2">
              <w:rPr>
                <w:rFonts w:hint="eastAsia"/>
              </w:rPr>
              <w:lastRenderedPageBreak/>
              <w:t>스케쥴링서버</w:t>
            </w:r>
          </w:p>
        </w:tc>
        <w:tc>
          <w:tcPr>
            <w:tcW w:w="6240" w:type="dxa"/>
          </w:tcPr>
          <w:p w14:paraId="61D3A2A1" w14:textId="77777777" w:rsidR="00A2397F" w:rsidRPr="003002C2" w:rsidRDefault="00A2397F" w:rsidP="00413A24">
            <w:pPr>
              <w:pStyle w:val="a1"/>
              <w:numPr>
                <w:ilvl w:val="0"/>
                <w:numId w:val="16"/>
              </w:numPr>
              <w:ind w:leftChars="0"/>
            </w:pPr>
            <w:r w:rsidRPr="003002C2">
              <w:rPr>
                <w:rFonts w:hint="eastAsia"/>
              </w:rPr>
              <w:t>브라우저의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사용자</w:t>
            </w:r>
            <w:r w:rsidRPr="003002C2">
              <w:rPr>
                <w:rFonts w:hint="eastAsia"/>
              </w:rPr>
              <w:t xml:space="preserve"> Action</w:t>
            </w:r>
            <w:r w:rsidRPr="003002C2">
              <w:rPr>
                <w:rFonts w:hint="eastAsia"/>
              </w:rPr>
              <w:t>메시지를</w:t>
            </w:r>
            <w:r w:rsidRPr="003002C2">
              <w:rPr>
                <w:rFonts w:hint="eastAsia"/>
              </w:rPr>
              <w:t xml:space="preserve">, MQTT Broker </w:t>
            </w:r>
            <w:r w:rsidRPr="003002C2">
              <w:rPr>
                <w:rFonts w:hint="eastAsia"/>
              </w:rPr>
              <w:t>에</w:t>
            </w:r>
            <w:r w:rsidRPr="003002C2">
              <w:rPr>
                <w:rFonts w:hint="eastAsia"/>
              </w:rPr>
              <w:t xml:space="preserve"> subscribe</w:t>
            </w:r>
            <w:r w:rsidRPr="003002C2">
              <w:rPr>
                <w:rFonts w:hint="eastAsia"/>
              </w:rPr>
              <w:t>하여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메시지를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수신받음</w:t>
            </w:r>
            <w:r w:rsidRPr="003002C2">
              <w:rPr>
                <w:rFonts w:hint="eastAsia"/>
              </w:rPr>
              <w:t>.</w:t>
            </w:r>
          </w:p>
          <w:p w14:paraId="44275D57" w14:textId="77777777" w:rsidR="00A2397F" w:rsidRPr="003002C2" w:rsidRDefault="00A2397F" w:rsidP="00413A24">
            <w:pPr>
              <w:pStyle w:val="a1"/>
              <w:numPr>
                <w:ilvl w:val="0"/>
                <w:numId w:val="16"/>
              </w:numPr>
              <w:ind w:leftChars="0"/>
            </w:pPr>
            <w:r w:rsidRPr="003002C2">
              <w:rPr>
                <w:rFonts w:hint="eastAsia"/>
              </w:rPr>
              <w:t>Scheduling</w:t>
            </w:r>
            <w:r w:rsidRPr="003002C2">
              <w:rPr>
                <w:rFonts w:hint="eastAsia"/>
              </w:rPr>
              <w:t>을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처리하여</w:t>
            </w:r>
            <w:r w:rsidRPr="003002C2">
              <w:rPr>
                <w:rFonts w:hint="eastAsia"/>
              </w:rPr>
              <w:t xml:space="preserve">, Scheduling </w:t>
            </w:r>
            <w:r w:rsidRPr="003002C2">
              <w:rPr>
                <w:rFonts w:hint="eastAsia"/>
              </w:rPr>
              <w:t>응답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메시지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생성</w:t>
            </w:r>
            <w:r w:rsidRPr="003002C2">
              <w:rPr>
                <w:rFonts w:hint="eastAsia"/>
              </w:rPr>
              <w:t>.</w:t>
            </w:r>
          </w:p>
          <w:p w14:paraId="3A64B261" w14:textId="3ECCC9CF" w:rsidR="00A2397F" w:rsidRPr="003002C2" w:rsidRDefault="00A2397F" w:rsidP="00413A24">
            <w:pPr>
              <w:pStyle w:val="a1"/>
              <w:numPr>
                <w:ilvl w:val="0"/>
                <w:numId w:val="16"/>
              </w:numPr>
              <w:ind w:leftChars="0"/>
            </w:pPr>
            <w:r w:rsidRPr="003002C2">
              <w:rPr>
                <w:rFonts w:hint="eastAsia"/>
              </w:rPr>
              <w:t>응답</w:t>
            </w:r>
            <w:r w:rsidRPr="003002C2">
              <w:rPr>
                <w:rFonts w:hint="eastAsia"/>
              </w:rPr>
              <w:t xml:space="preserve"> Message publish</w:t>
            </w:r>
          </w:p>
        </w:tc>
      </w:tr>
      <w:tr w:rsidR="003002C2" w:rsidRPr="003002C2" w14:paraId="2789A900" w14:textId="77777777" w:rsidTr="00B6681B">
        <w:tc>
          <w:tcPr>
            <w:tcW w:w="2802" w:type="dxa"/>
          </w:tcPr>
          <w:p w14:paraId="5680729C" w14:textId="1A0E199C" w:rsidR="00A2397F" w:rsidRPr="003002C2" w:rsidRDefault="00A2397F" w:rsidP="00413A24">
            <w:pPr>
              <w:pStyle w:val="a1"/>
            </w:pPr>
            <w:r w:rsidRPr="003002C2">
              <w:rPr>
                <w:rFonts w:hint="eastAsia"/>
              </w:rPr>
              <w:t>Robot Agent 1 ~ N</w:t>
            </w:r>
          </w:p>
        </w:tc>
        <w:tc>
          <w:tcPr>
            <w:tcW w:w="6240" w:type="dxa"/>
          </w:tcPr>
          <w:p w14:paraId="18B9B60C" w14:textId="50CCDEB1" w:rsidR="00A2397F" w:rsidRPr="003002C2" w:rsidRDefault="00A2397F" w:rsidP="00413A24">
            <w:pPr>
              <w:pStyle w:val="a1"/>
            </w:pPr>
            <w:r w:rsidRPr="003002C2">
              <w:rPr>
                <w:rFonts w:hint="eastAsia"/>
              </w:rPr>
              <w:t xml:space="preserve">Scheduling </w:t>
            </w:r>
            <w:r w:rsidRPr="003002C2">
              <w:rPr>
                <w:rFonts w:hint="eastAsia"/>
              </w:rPr>
              <w:t>응답</w:t>
            </w:r>
            <w:r w:rsidRPr="003002C2">
              <w:rPr>
                <w:rFonts w:hint="eastAsia"/>
              </w:rPr>
              <w:t>(</w:t>
            </w:r>
            <w:r w:rsidRPr="003002C2">
              <w:rPr>
                <w:rFonts w:hint="eastAsia"/>
              </w:rPr>
              <w:t>결과</w:t>
            </w:r>
            <w:r w:rsidRPr="003002C2">
              <w:rPr>
                <w:rFonts w:hint="eastAsia"/>
              </w:rPr>
              <w:t xml:space="preserve">) </w:t>
            </w:r>
            <w:r w:rsidRPr="003002C2">
              <w:rPr>
                <w:rFonts w:hint="eastAsia"/>
              </w:rPr>
              <w:t>메시지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수신받음</w:t>
            </w:r>
            <w:r w:rsidRPr="003002C2">
              <w:rPr>
                <w:rFonts w:hint="eastAsia"/>
              </w:rPr>
              <w:t>.</w:t>
            </w:r>
          </w:p>
        </w:tc>
      </w:tr>
    </w:tbl>
    <w:p w14:paraId="53C01520" w14:textId="77777777" w:rsidR="00A2397F" w:rsidRPr="003002C2" w:rsidRDefault="00A2397F" w:rsidP="00413A24">
      <w:pPr>
        <w:pStyle w:val="a1"/>
      </w:pPr>
    </w:p>
    <w:p w14:paraId="2CB8C469" w14:textId="2E4657D5" w:rsidR="00BF2C4F" w:rsidRPr="003002C2" w:rsidRDefault="00A43A83" w:rsidP="003002C2">
      <w:pPr>
        <w:pStyle w:val="2"/>
        <w:jc w:val="left"/>
        <w:rPr>
          <w:color w:val="000000" w:themeColor="text1"/>
        </w:rPr>
      </w:pPr>
      <w:r w:rsidRPr="003002C2">
        <w:rPr>
          <w:rFonts w:hint="eastAsia"/>
          <w:color w:val="000000" w:themeColor="text1"/>
        </w:rPr>
        <w:t>Robot Agent</w:t>
      </w:r>
      <w:r w:rsidRPr="003002C2">
        <w:rPr>
          <w:color w:val="000000" w:themeColor="text1"/>
        </w:rPr>
        <w:t xml:space="preserve"> </w:t>
      </w:r>
      <w:r w:rsidRPr="003002C2">
        <w:rPr>
          <w:rFonts w:hint="eastAsia"/>
          <w:color w:val="000000" w:themeColor="text1"/>
        </w:rPr>
        <w:t>상태</w:t>
      </w:r>
      <w:r w:rsidRPr="003002C2">
        <w:rPr>
          <w:rFonts w:hint="eastAsia"/>
          <w:color w:val="000000" w:themeColor="text1"/>
        </w:rPr>
        <w:t xml:space="preserve"> </w:t>
      </w:r>
      <w:r w:rsidRPr="003002C2">
        <w:rPr>
          <w:rFonts w:hint="eastAsia"/>
          <w:color w:val="000000" w:themeColor="text1"/>
        </w:rPr>
        <w:t>수신</w:t>
      </w:r>
      <w:r w:rsidRPr="003002C2">
        <w:rPr>
          <w:rFonts w:hint="eastAsia"/>
          <w:color w:val="000000" w:themeColor="text1"/>
        </w:rPr>
        <w:t xml:space="preserve"> </w:t>
      </w:r>
      <w:r w:rsidRPr="003002C2">
        <w:rPr>
          <w:color w:val="000000" w:themeColor="text1"/>
        </w:rPr>
        <w:t>Interface</w:t>
      </w:r>
      <w:r w:rsidRPr="003002C2">
        <w:rPr>
          <w:rFonts w:hint="eastAsia"/>
          <w:color w:val="000000" w:themeColor="text1"/>
        </w:rPr>
        <w:t>개발</w:t>
      </w:r>
    </w:p>
    <w:p w14:paraId="66BE52B8" w14:textId="417978D7" w:rsidR="00BF2C4F" w:rsidRPr="003002C2" w:rsidRDefault="00E03407" w:rsidP="00413A24">
      <w:pPr>
        <w:pStyle w:val="a1"/>
      </w:pPr>
      <w:r w:rsidRPr="003002C2">
        <w:rPr>
          <w:rFonts w:hint="eastAsia"/>
        </w:rPr>
        <w:t>4</w:t>
      </w:r>
      <w:r w:rsidRPr="003002C2">
        <w:rPr>
          <w:rFonts w:hint="eastAsia"/>
        </w:rPr>
        <w:t>차년도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이전</w:t>
      </w:r>
      <w:r w:rsidRPr="003002C2">
        <w:rPr>
          <w:rFonts w:hint="eastAsia"/>
        </w:rPr>
        <w:t xml:space="preserve"> RESTfull API </w:t>
      </w:r>
      <w:r w:rsidRPr="003002C2">
        <w:rPr>
          <w:rFonts w:hint="eastAsia"/>
        </w:rPr>
        <w:t>로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개발된</w:t>
      </w:r>
      <w:r w:rsidRPr="003002C2">
        <w:rPr>
          <w:rFonts w:hint="eastAsia"/>
        </w:rPr>
        <w:t xml:space="preserve"> Robot Agent</w:t>
      </w:r>
      <w:r w:rsidRPr="003002C2">
        <w:rPr>
          <w:rFonts w:hint="eastAsia"/>
        </w:rPr>
        <w:t>의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상태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수신</w:t>
      </w:r>
      <w:r w:rsidRPr="003002C2">
        <w:rPr>
          <w:rFonts w:hint="eastAsia"/>
        </w:rPr>
        <w:t xml:space="preserve"> API</w:t>
      </w:r>
      <w:r w:rsidRPr="003002C2">
        <w:rPr>
          <w:rFonts w:hint="eastAsia"/>
        </w:rPr>
        <w:t>를</w:t>
      </w:r>
      <w:r w:rsidRPr="003002C2">
        <w:rPr>
          <w:rFonts w:hint="eastAsia"/>
        </w:rPr>
        <w:t xml:space="preserve"> </w:t>
      </w:r>
      <w:r w:rsidR="00430C33" w:rsidRPr="003002C2">
        <w:rPr>
          <w:rFonts w:hint="eastAsia"/>
        </w:rPr>
        <w:t xml:space="preserve">Scheduling, Drone, </w:t>
      </w:r>
      <w:r w:rsidR="00430C33" w:rsidRPr="003002C2">
        <w:rPr>
          <w:rFonts w:hint="eastAsia"/>
        </w:rPr>
        <w:t>이상상황</w:t>
      </w:r>
      <w:r w:rsidR="00430C33" w:rsidRPr="003002C2">
        <w:rPr>
          <w:rFonts w:hint="eastAsia"/>
        </w:rPr>
        <w:t xml:space="preserve"> </w:t>
      </w:r>
      <w:r w:rsidR="00430C33" w:rsidRPr="003002C2">
        <w:rPr>
          <w:rFonts w:hint="eastAsia"/>
        </w:rPr>
        <w:t>서버와</w:t>
      </w:r>
      <w:r w:rsidR="00430C33" w:rsidRPr="003002C2">
        <w:rPr>
          <w:rFonts w:hint="eastAsia"/>
        </w:rPr>
        <w:t xml:space="preserve"> </w:t>
      </w:r>
      <w:r w:rsidRPr="003002C2">
        <w:rPr>
          <w:rFonts w:hint="eastAsia"/>
        </w:rPr>
        <w:t>MQTT Broker</w:t>
      </w:r>
      <w:r w:rsidRPr="003002C2">
        <w:rPr>
          <w:rFonts w:hint="eastAsia"/>
        </w:rPr>
        <w:t>로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이용한</w:t>
      </w:r>
      <w:r w:rsidRPr="003002C2">
        <w:rPr>
          <w:rFonts w:hint="eastAsia"/>
        </w:rPr>
        <w:t xml:space="preserve"> </w:t>
      </w:r>
      <w:r w:rsidR="00430C33" w:rsidRPr="003002C2">
        <w:rPr>
          <w:rFonts w:hint="eastAsia"/>
        </w:rPr>
        <w:t>다자간</w:t>
      </w:r>
      <w:r w:rsidR="00430C33" w:rsidRPr="003002C2">
        <w:rPr>
          <w:rFonts w:hint="eastAsia"/>
        </w:rPr>
        <w:t xml:space="preserve"> </w:t>
      </w:r>
      <w:r w:rsidR="00430C33" w:rsidRPr="003002C2">
        <w:rPr>
          <w:rFonts w:hint="eastAsia"/>
        </w:rPr>
        <w:t>통신으로</w:t>
      </w:r>
      <w:r w:rsidR="00430C33" w:rsidRPr="003002C2">
        <w:rPr>
          <w:rFonts w:hint="eastAsia"/>
        </w:rPr>
        <w:t xml:space="preserve"> </w:t>
      </w:r>
      <w:r w:rsidR="00430C33" w:rsidRPr="003002C2">
        <w:rPr>
          <w:rFonts w:hint="eastAsia"/>
        </w:rPr>
        <w:t>변경함에</w:t>
      </w:r>
      <w:r w:rsidR="00430C33" w:rsidRPr="003002C2">
        <w:rPr>
          <w:rFonts w:hint="eastAsia"/>
        </w:rPr>
        <w:t xml:space="preserve"> </w:t>
      </w:r>
      <w:r w:rsidR="00430C33" w:rsidRPr="003002C2">
        <w:rPr>
          <w:rFonts w:hint="eastAsia"/>
        </w:rPr>
        <w:t>따라</w:t>
      </w:r>
      <w:r w:rsidR="00430C33" w:rsidRPr="003002C2">
        <w:rPr>
          <w:rFonts w:hint="eastAsia"/>
        </w:rPr>
        <w:t>, Robot Agent</w:t>
      </w:r>
      <w:r w:rsidR="00430C33" w:rsidRPr="003002C2">
        <w:rPr>
          <w:rFonts w:hint="eastAsia"/>
        </w:rPr>
        <w:t>의</w:t>
      </w:r>
      <w:r w:rsidR="00430C33" w:rsidRPr="003002C2">
        <w:rPr>
          <w:rFonts w:hint="eastAsia"/>
        </w:rPr>
        <w:t xml:space="preserve"> </w:t>
      </w:r>
      <w:r w:rsidR="00430C33" w:rsidRPr="003002C2">
        <w:rPr>
          <w:rFonts w:hint="eastAsia"/>
        </w:rPr>
        <w:t>상태</w:t>
      </w:r>
      <w:r w:rsidR="00430C33" w:rsidRPr="003002C2">
        <w:rPr>
          <w:rFonts w:hint="eastAsia"/>
        </w:rPr>
        <w:t xml:space="preserve"> </w:t>
      </w:r>
      <w:r w:rsidR="00430C33" w:rsidRPr="003002C2">
        <w:rPr>
          <w:rFonts w:hint="eastAsia"/>
        </w:rPr>
        <w:t>전송</w:t>
      </w:r>
      <w:r w:rsidR="00430C33" w:rsidRPr="003002C2">
        <w:rPr>
          <w:rFonts w:hint="eastAsia"/>
        </w:rPr>
        <w:t xml:space="preserve"> API</w:t>
      </w:r>
      <w:r w:rsidR="00430C33" w:rsidRPr="003002C2">
        <w:rPr>
          <w:rFonts w:hint="eastAsia"/>
        </w:rPr>
        <w:t>도</w:t>
      </w:r>
      <w:r w:rsidR="00430C33" w:rsidRPr="003002C2">
        <w:rPr>
          <w:rFonts w:hint="eastAsia"/>
        </w:rPr>
        <w:t xml:space="preserve"> MQTT Broker</w:t>
      </w:r>
      <w:r w:rsidR="00430C33" w:rsidRPr="003002C2">
        <w:rPr>
          <w:rFonts w:hint="eastAsia"/>
        </w:rPr>
        <w:t>를</w:t>
      </w:r>
      <w:r w:rsidR="00430C33" w:rsidRPr="003002C2">
        <w:rPr>
          <w:rFonts w:hint="eastAsia"/>
        </w:rPr>
        <w:t xml:space="preserve"> </w:t>
      </w:r>
      <w:r w:rsidR="00430C33" w:rsidRPr="003002C2">
        <w:rPr>
          <w:rFonts w:hint="eastAsia"/>
        </w:rPr>
        <w:t>통한</w:t>
      </w:r>
      <w:r w:rsidR="00430C33" w:rsidRPr="003002C2">
        <w:rPr>
          <w:rFonts w:hint="eastAsia"/>
        </w:rPr>
        <w:t xml:space="preserve"> API</w:t>
      </w:r>
      <w:r w:rsidR="00430C33" w:rsidRPr="003002C2">
        <w:rPr>
          <w:rFonts w:hint="eastAsia"/>
        </w:rPr>
        <w:t>로</w:t>
      </w:r>
      <w:r w:rsidR="00430C33" w:rsidRPr="003002C2">
        <w:rPr>
          <w:rFonts w:hint="eastAsia"/>
        </w:rPr>
        <w:t xml:space="preserve"> </w:t>
      </w:r>
      <w:r w:rsidR="00430C33" w:rsidRPr="003002C2">
        <w:rPr>
          <w:rFonts w:hint="eastAsia"/>
        </w:rPr>
        <w:t>변경</w:t>
      </w:r>
      <w:r w:rsidR="00430C33" w:rsidRPr="003002C2">
        <w:rPr>
          <w:rFonts w:hint="eastAsia"/>
        </w:rPr>
        <w:t xml:space="preserve"> </w:t>
      </w:r>
      <w:r w:rsidR="00430C33" w:rsidRPr="003002C2">
        <w:rPr>
          <w:rFonts w:hint="eastAsia"/>
        </w:rPr>
        <w:t>개발함</w:t>
      </w:r>
      <w:r w:rsidR="00430C33" w:rsidRPr="003002C2">
        <w:rPr>
          <w:rFonts w:hint="eastAsia"/>
        </w:rPr>
        <w:t>.</w:t>
      </w:r>
    </w:p>
    <w:p w14:paraId="0C3AD10D" w14:textId="0C19805D" w:rsidR="0058610A" w:rsidRDefault="0058610A" w:rsidP="00413A24">
      <w:pPr>
        <w:pStyle w:val="a1"/>
      </w:pPr>
      <w:r w:rsidRPr="003002C2">
        <w:drawing>
          <wp:inline distT="0" distB="0" distL="0" distR="0" wp14:anchorId="0CD4CCE6" wp14:editId="75BBE0F6">
            <wp:extent cx="5615940" cy="284337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8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4CEF" w14:textId="643EF392" w:rsidR="00CA26B1" w:rsidRPr="003002C2" w:rsidRDefault="00CA26B1" w:rsidP="00413A24">
      <w:pPr>
        <w:pStyle w:val="a1"/>
        <w:jc w:val="center"/>
      </w:pPr>
      <w:r w:rsidRPr="00CC4707">
        <w:t xml:space="preserve">Figure </w:t>
      </w:r>
      <w:r w:rsidRPr="00CC4707">
        <w:fldChar w:fldCharType="begin"/>
      </w:r>
      <w:r w:rsidRPr="00CC4707">
        <w:instrText xml:space="preserve"> STYLEREF 1 \s </w:instrText>
      </w:r>
      <w:r w:rsidRPr="00CC4707">
        <w:fldChar w:fldCharType="separate"/>
      </w:r>
      <w:r w:rsidRPr="00CC4707">
        <w:t>2</w:t>
      </w:r>
      <w:r w:rsidRPr="00CC4707">
        <w:fldChar w:fldCharType="end"/>
      </w:r>
      <w:r w:rsidRPr="00CC4707">
        <w:noBreakHyphen/>
        <w:t>5</w:t>
      </w:r>
      <w:r w:rsidRPr="00CC4707">
        <w:rPr>
          <w:rFonts w:hint="eastAsia"/>
        </w:rPr>
        <w:t xml:space="preserve"> Robot Agent </w:t>
      </w:r>
      <w:r w:rsidRPr="00CC4707">
        <w:rPr>
          <w:rFonts w:hint="eastAsia"/>
        </w:rPr>
        <w:t>상태</w:t>
      </w:r>
      <w:r w:rsidRPr="00CC4707">
        <w:rPr>
          <w:rFonts w:hint="eastAsia"/>
        </w:rPr>
        <w:t xml:space="preserve"> </w:t>
      </w:r>
      <w:r w:rsidRPr="00CC4707">
        <w:rPr>
          <w:rFonts w:hint="eastAsia"/>
        </w:rPr>
        <w:t>수신</w:t>
      </w:r>
      <w:r w:rsidRPr="00CC4707">
        <w:rPr>
          <w:rFonts w:hint="eastAsia"/>
        </w:rPr>
        <w:t xml:space="preserve"> Interface </w:t>
      </w:r>
      <w:r w:rsidRPr="00CC4707">
        <w:rPr>
          <w:rFonts w:hint="eastAsia"/>
        </w:rPr>
        <w:t>개발의</w:t>
      </w:r>
      <w:r w:rsidRPr="00CC4707">
        <w:rPr>
          <w:rFonts w:hint="eastAsia"/>
        </w:rPr>
        <w:t xml:space="preserve"> </w:t>
      </w:r>
      <w:r w:rsidRPr="00CC4707">
        <w:t>Sequence Diagram</w:t>
      </w:r>
    </w:p>
    <w:p w14:paraId="1BA2DBC1" w14:textId="77777777" w:rsidR="00CA26B1" w:rsidRPr="003002C2" w:rsidRDefault="00CA26B1" w:rsidP="00413A24">
      <w:pPr>
        <w:pStyle w:val="a1"/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02"/>
        <w:gridCol w:w="6240"/>
      </w:tblGrid>
      <w:tr w:rsidR="003002C2" w:rsidRPr="003002C2" w14:paraId="781F0BE3" w14:textId="77777777" w:rsidTr="00B6681B">
        <w:trPr>
          <w:trHeight w:val="271"/>
        </w:trPr>
        <w:tc>
          <w:tcPr>
            <w:tcW w:w="2802" w:type="dxa"/>
            <w:shd w:val="clear" w:color="auto" w:fill="D9D9D9" w:themeFill="background1" w:themeFillShade="D9"/>
          </w:tcPr>
          <w:p w14:paraId="1118A21E" w14:textId="77777777" w:rsidR="0058610A" w:rsidRPr="003002C2" w:rsidRDefault="0058610A" w:rsidP="00413A24">
            <w:pPr>
              <w:pStyle w:val="a1"/>
            </w:pPr>
            <w:r w:rsidRPr="003002C2">
              <w:rPr>
                <w:rFonts w:hint="eastAsia"/>
              </w:rPr>
              <w:t>패키지</w:t>
            </w:r>
          </w:p>
        </w:tc>
        <w:tc>
          <w:tcPr>
            <w:tcW w:w="6240" w:type="dxa"/>
            <w:shd w:val="clear" w:color="auto" w:fill="D9D9D9" w:themeFill="background1" w:themeFillShade="D9"/>
          </w:tcPr>
          <w:p w14:paraId="79100F12" w14:textId="77777777" w:rsidR="0058610A" w:rsidRPr="003002C2" w:rsidRDefault="0058610A" w:rsidP="00413A24">
            <w:pPr>
              <w:pStyle w:val="a1"/>
            </w:pPr>
            <w:r w:rsidRPr="003002C2">
              <w:rPr>
                <w:rFonts w:hint="eastAsia"/>
              </w:rPr>
              <w:t>설명</w:t>
            </w:r>
          </w:p>
        </w:tc>
      </w:tr>
      <w:tr w:rsidR="003002C2" w:rsidRPr="003002C2" w14:paraId="160A323B" w14:textId="77777777" w:rsidTr="00B6681B">
        <w:tc>
          <w:tcPr>
            <w:tcW w:w="2802" w:type="dxa"/>
          </w:tcPr>
          <w:p w14:paraId="5A180850" w14:textId="63F9B83A" w:rsidR="0058610A" w:rsidRPr="003002C2" w:rsidRDefault="0058610A" w:rsidP="00413A24">
            <w:pPr>
              <w:pStyle w:val="a1"/>
            </w:pPr>
            <w:r w:rsidRPr="003002C2">
              <w:rPr>
                <w:rFonts w:hint="eastAsia"/>
              </w:rPr>
              <w:t xml:space="preserve"> Robot Agent 1 ~ N</w:t>
            </w:r>
          </w:p>
        </w:tc>
        <w:tc>
          <w:tcPr>
            <w:tcW w:w="6240" w:type="dxa"/>
          </w:tcPr>
          <w:p w14:paraId="6703C0D9" w14:textId="2873624B" w:rsidR="0058610A" w:rsidRPr="003002C2" w:rsidRDefault="0058610A" w:rsidP="00413A24">
            <w:pPr>
              <w:pStyle w:val="a1"/>
            </w:pPr>
            <w:r w:rsidRPr="003002C2">
              <w:rPr>
                <w:rFonts w:hint="eastAsia"/>
              </w:rPr>
              <w:t>Robot Agent</w:t>
            </w:r>
            <w:r w:rsidRPr="003002C2">
              <w:rPr>
                <w:rFonts w:hint="eastAsia"/>
              </w:rPr>
              <w:t>의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상태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메시지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전송</w:t>
            </w:r>
          </w:p>
        </w:tc>
      </w:tr>
      <w:tr w:rsidR="003002C2" w:rsidRPr="003002C2" w14:paraId="60E7F9E1" w14:textId="77777777" w:rsidTr="00B6681B">
        <w:tc>
          <w:tcPr>
            <w:tcW w:w="2802" w:type="dxa"/>
          </w:tcPr>
          <w:p w14:paraId="2035BC68" w14:textId="77777777" w:rsidR="0058610A" w:rsidRPr="003002C2" w:rsidRDefault="0058610A" w:rsidP="00413A24">
            <w:pPr>
              <w:pStyle w:val="a1"/>
            </w:pPr>
            <w:r w:rsidRPr="003002C2">
              <w:rPr>
                <w:rFonts w:hint="eastAsia"/>
              </w:rPr>
              <w:lastRenderedPageBreak/>
              <w:t xml:space="preserve">MQTT Broker </w:t>
            </w:r>
          </w:p>
        </w:tc>
        <w:tc>
          <w:tcPr>
            <w:tcW w:w="6240" w:type="dxa"/>
          </w:tcPr>
          <w:p w14:paraId="48899362" w14:textId="77777777" w:rsidR="0058610A" w:rsidRPr="003002C2" w:rsidRDefault="0058610A" w:rsidP="00413A24">
            <w:pPr>
              <w:pStyle w:val="a1"/>
            </w:pPr>
            <w:r w:rsidRPr="003002C2">
              <w:rPr>
                <w:rFonts w:hint="eastAsia"/>
              </w:rPr>
              <w:t xml:space="preserve">Cloud </w:t>
            </w:r>
            <w:r w:rsidRPr="003002C2">
              <w:rPr>
                <w:rFonts w:hint="eastAsia"/>
              </w:rPr>
              <w:t>관제시스템에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독립적으로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실행되는</w:t>
            </w:r>
            <w:r w:rsidRPr="003002C2">
              <w:rPr>
                <w:rFonts w:hint="eastAsia"/>
              </w:rPr>
              <w:t xml:space="preserve"> MQTT Broker </w:t>
            </w:r>
            <w:r w:rsidRPr="003002C2">
              <w:rPr>
                <w:rFonts w:hint="eastAsia"/>
              </w:rPr>
              <w:t>모듈</w:t>
            </w:r>
            <w:r w:rsidRPr="003002C2">
              <w:rPr>
                <w:rFonts w:hint="eastAsia"/>
              </w:rPr>
              <w:t>.</w:t>
            </w:r>
          </w:p>
        </w:tc>
      </w:tr>
      <w:tr w:rsidR="003002C2" w:rsidRPr="003002C2" w14:paraId="28CB77D5" w14:textId="77777777" w:rsidTr="00B6681B">
        <w:tc>
          <w:tcPr>
            <w:tcW w:w="2802" w:type="dxa"/>
          </w:tcPr>
          <w:p w14:paraId="3E6A206E" w14:textId="77777777" w:rsidR="0058610A" w:rsidRPr="003002C2" w:rsidRDefault="0058610A" w:rsidP="00413A24">
            <w:pPr>
              <w:pStyle w:val="a1"/>
            </w:pPr>
            <w:r w:rsidRPr="003002C2">
              <w:rPr>
                <w:rFonts w:hint="eastAsia"/>
              </w:rPr>
              <w:t>mams.mqtt</w:t>
            </w:r>
          </w:p>
        </w:tc>
        <w:tc>
          <w:tcPr>
            <w:tcW w:w="6240" w:type="dxa"/>
          </w:tcPr>
          <w:p w14:paraId="086AE0D3" w14:textId="77777777" w:rsidR="0058610A" w:rsidRPr="003002C2" w:rsidRDefault="0058610A" w:rsidP="00413A24">
            <w:pPr>
              <w:pStyle w:val="a1"/>
            </w:pPr>
            <w:r w:rsidRPr="003002C2">
              <w:rPr>
                <w:rFonts w:hint="eastAsia"/>
              </w:rPr>
              <w:t>1) MQTT Broker</w:t>
            </w:r>
            <w:r w:rsidRPr="003002C2">
              <w:rPr>
                <w:rFonts w:hint="eastAsia"/>
              </w:rPr>
              <w:t>로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연결을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설정</w:t>
            </w:r>
            <w:r w:rsidRPr="003002C2">
              <w:rPr>
                <w:rFonts w:hint="eastAsia"/>
              </w:rPr>
              <w:t>.</w:t>
            </w:r>
          </w:p>
          <w:p w14:paraId="073FAF5C" w14:textId="77777777" w:rsidR="0058610A" w:rsidRPr="003002C2" w:rsidRDefault="0058610A" w:rsidP="00413A24">
            <w:pPr>
              <w:pStyle w:val="a1"/>
            </w:pPr>
            <w:r w:rsidRPr="003002C2">
              <w:rPr>
                <w:rFonts w:hint="eastAsia"/>
              </w:rPr>
              <w:t xml:space="preserve">2) MQTT Broker </w:t>
            </w:r>
            <w:r w:rsidRPr="003002C2">
              <w:rPr>
                <w:rFonts w:hint="eastAsia"/>
              </w:rPr>
              <w:t>에서</w:t>
            </w:r>
            <w:r w:rsidRPr="003002C2">
              <w:rPr>
                <w:rFonts w:hint="eastAsia"/>
              </w:rPr>
              <w:t xml:space="preserve"> subscribe </w:t>
            </w:r>
            <w:r w:rsidRPr="003002C2">
              <w:rPr>
                <w:rFonts w:hint="eastAsia"/>
              </w:rPr>
              <w:t>채널로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환경맵</w:t>
            </w:r>
            <w:r w:rsidRPr="003002C2">
              <w:rPr>
                <w:rFonts w:hint="eastAsia"/>
              </w:rPr>
              <w:t xml:space="preserve"> MQTT </w:t>
            </w:r>
            <w:r w:rsidRPr="003002C2">
              <w:rPr>
                <w:rFonts w:hint="eastAsia"/>
              </w:rPr>
              <w:t>메시지를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수신</w:t>
            </w:r>
            <w:r w:rsidRPr="003002C2">
              <w:rPr>
                <w:rFonts w:hint="eastAsia"/>
              </w:rPr>
              <w:t>.</w:t>
            </w:r>
          </w:p>
          <w:p w14:paraId="31371272" w14:textId="44ACABEE" w:rsidR="0058610A" w:rsidRPr="003002C2" w:rsidRDefault="0058610A" w:rsidP="00413A24">
            <w:pPr>
              <w:pStyle w:val="a1"/>
            </w:pPr>
            <w:r w:rsidRPr="003002C2">
              <w:rPr>
                <w:rFonts w:hint="eastAsia"/>
              </w:rPr>
              <w:t xml:space="preserve">3) </w:t>
            </w:r>
            <w:r w:rsidRPr="003002C2">
              <w:rPr>
                <w:rFonts w:hint="eastAsia"/>
              </w:rPr>
              <w:t>수신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된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상태메시지를</w:t>
            </w:r>
            <w:r w:rsidRPr="003002C2">
              <w:rPr>
                <w:rFonts w:hint="eastAsia"/>
              </w:rPr>
              <w:t xml:space="preserve"> PUSH</w:t>
            </w:r>
          </w:p>
        </w:tc>
      </w:tr>
      <w:tr w:rsidR="003002C2" w:rsidRPr="003002C2" w14:paraId="3EAE7F1F" w14:textId="77777777" w:rsidTr="00B6681B">
        <w:tc>
          <w:tcPr>
            <w:tcW w:w="2802" w:type="dxa"/>
          </w:tcPr>
          <w:p w14:paraId="3F027ECC" w14:textId="09A81FF2" w:rsidR="0058610A" w:rsidRPr="003002C2" w:rsidRDefault="0058610A" w:rsidP="00413A24">
            <w:pPr>
              <w:pStyle w:val="a1"/>
            </w:pPr>
            <w:r w:rsidRPr="003002C2">
              <w:rPr>
                <w:rFonts w:hint="eastAsia"/>
              </w:rPr>
              <w:t>mams.mqtt.web</w:t>
            </w:r>
          </w:p>
        </w:tc>
        <w:tc>
          <w:tcPr>
            <w:tcW w:w="6240" w:type="dxa"/>
          </w:tcPr>
          <w:p w14:paraId="5DC737A4" w14:textId="11DE4256" w:rsidR="0058610A" w:rsidRPr="003002C2" w:rsidRDefault="0058610A" w:rsidP="00413A24">
            <w:pPr>
              <w:pStyle w:val="a1"/>
            </w:pPr>
            <w:r w:rsidRPr="003002C2">
              <w:rPr>
                <w:rFonts w:hint="eastAsia"/>
              </w:rPr>
              <w:t>웹브라우저에서의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이미지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요청을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수신받아</w:t>
            </w:r>
            <w:r w:rsidRPr="003002C2">
              <w:rPr>
                <w:rFonts w:hint="eastAsia"/>
              </w:rPr>
              <w:t>, mams.mqtt</w:t>
            </w:r>
            <w:r w:rsidRPr="003002C2">
              <w:rPr>
                <w:rFonts w:hint="eastAsia"/>
              </w:rPr>
              <w:t>에서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이미지를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받아와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브라우저로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전달</w:t>
            </w:r>
            <w:r w:rsidRPr="003002C2">
              <w:rPr>
                <w:rFonts w:hint="eastAsia"/>
              </w:rPr>
              <w:t>.</w:t>
            </w:r>
          </w:p>
        </w:tc>
      </w:tr>
      <w:tr w:rsidR="003002C2" w:rsidRPr="003002C2" w14:paraId="56CA6E04" w14:textId="77777777" w:rsidTr="00B6681B">
        <w:tc>
          <w:tcPr>
            <w:tcW w:w="2802" w:type="dxa"/>
          </w:tcPr>
          <w:p w14:paraId="20C0E6BF" w14:textId="77777777" w:rsidR="0058610A" w:rsidRPr="003002C2" w:rsidRDefault="0058610A" w:rsidP="00413A24">
            <w:pPr>
              <w:pStyle w:val="a1"/>
            </w:pPr>
            <w:r w:rsidRPr="003002C2">
              <w:rPr>
                <w:rFonts w:hint="eastAsia"/>
              </w:rPr>
              <w:t>브라우저</w:t>
            </w:r>
          </w:p>
        </w:tc>
        <w:tc>
          <w:tcPr>
            <w:tcW w:w="6240" w:type="dxa"/>
          </w:tcPr>
          <w:p w14:paraId="2360E1FD" w14:textId="7C530F94" w:rsidR="0058610A" w:rsidRPr="003002C2" w:rsidRDefault="0058610A" w:rsidP="00413A24">
            <w:pPr>
              <w:pStyle w:val="a1"/>
            </w:pPr>
            <w:r w:rsidRPr="003002C2">
              <w:rPr>
                <w:rFonts w:hint="eastAsia"/>
              </w:rPr>
              <w:t xml:space="preserve">Cloud </w:t>
            </w:r>
            <w:r w:rsidRPr="003002C2">
              <w:rPr>
                <w:rFonts w:hint="eastAsia"/>
              </w:rPr>
              <w:t>관제시스템에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접속하여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확인하는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관제화면</w:t>
            </w:r>
            <w:r w:rsidRPr="003002C2">
              <w:rPr>
                <w:rFonts w:hint="eastAsia"/>
              </w:rPr>
              <w:t xml:space="preserve">. </w:t>
            </w:r>
            <w:r w:rsidRPr="003002C2">
              <w:rPr>
                <w:rFonts w:hint="eastAsia"/>
              </w:rPr>
              <w:t>웹소켓으로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상태메시지</w:t>
            </w:r>
            <w:r w:rsidRPr="003002C2">
              <w:rPr>
                <w:rFonts w:hint="eastAsia"/>
              </w:rPr>
              <w:t xml:space="preserve"> </w:t>
            </w:r>
            <w:r w:rsidRPr="003002C2">
              <w:rPr>
                <w:rFonts w:hint="eastAsia"/>
              </w:rPr>
              <w:t>수신</w:t>
            </w:r>
            <w:r w:rsidRPr="003002C2">
              <w:rPr>
                <w:rFonts w:hint="eastAsia"/>
              </w:rPr>
              <w:t>.</w:t>
            </w:r>
          </w:p>
        </w:tc>
      </w:tr>
    </w:tbl>
    <w:p w14:paraId="4772905A" w14:textId="77777777" w:rsidR="0058610A" w:rsidRPr="003002C2" w:rsidRDefault="0058610A" w:rsidP="00413A24">
      <w:pPr>
        <w:pStyle w:val="a1"/>
      </w:pPr>
    </w:p>
    <w:p w14:paraId="5504BE2E" w14:textId="77777777" w:rsidR="00BF2C4F" w:rsidRPr="003002C2" w:rsidRDefault="00BF2C4F" w:rsidP="00413A24">
      <w:pPr>
        <w:pStyle w:val="a1"/>
      </w:pPr>
    </w:p>
    <w:p w14:paraId="521C9FD8" w14:textId="55313897" w:rsidR="00146695" w:rsidRPr="003002C2" w:rsidRDefault="007C34EB" w:rsidP="003002C2">
      <w:pPr>
        <w:pStyle w:val="10"/>
        <w:jc w:val="left"/>
        <w:rPr>
          <w:color w:val="000000" w:themeColor="text1"/>
        </w:rPr>
      </w:pPr>
      <w:bookmarkStart w:id="17" w:name="_Toc57307563"/>
      <w:r w:rsidRPr="003002C2">
        <w:rPr>
          <w:rFonts w:hint="eastAsia"/>
          <w:color w:val="000000" w:themeColor="text1"/>
        </w:rPr>
        <w:t xml:space="preserve">Inter Module </w:t>
      </w:r>
      <w:r w:rsidR="002672FC" w:rsidRPr="003002C2">
        <w:rPr>
          <w:rFonts w:hint="eastAsia"/>
          <w:color w:val="000000" w:themeColor="text1"/>
        </w:rPr>
        <w:t>I</w:t>
      </w:r>
      <w:r w:rsidRPr="003002C2">
        <w:rPr>
          <w:rFonts w:hint="eastAsia"/>
          <w:color w:val="000000" w:themeColor="text1"/>
        </w:rPr>
        <w:t>nterfaces</w:t>
      </w:r>
      <w:bookmarkEnd w:id="17"/>
    </w:p>
    <w:p w14:paraId="6F0FC9CA" w14:textId="1A45C26A" w:rsidR="00CA26B1" w:rsidRPr="00413A24" w:rsidRDefault="00CA26B1" w:rsidP="003002C2">
      <w:pPr>
        <w:pStyle w:val="afa"/>
      </w:pPr>
      <w:r w:rsidRPr="00413A24">
        <w:rPr>
          <w:rFonts w:hint="eastAsia"/>
        </w:rPr>
        <w:t>내부</w:t>
      </w:r>
      <w:r w:rsidRPr="00413A24">
        <w:rPr>
          <w:rFonts w:hint="eastAsia"/>
        </w:rPr>
        <w:t xml:space="preserve"> </w:t>
      </w:r>
      <w:r w:rsidRPr="00413A24">
        <w:rPr>
          <w:rFonts w:hint="eastAsia"/>
        </w:rPr>
        <w:t>모듈간은</w:t>
      </w:r>
      <w:r w:rsidRPr="00413A24">
        <w:rPr>
          <w:rFonts w:hint="eastAsia"/>
        </w:rPr>
        <w:t xml:space="preserve"> </w:t>
      </w:r>
      <w:r w:rsidRPr="00413A24">
        <w:rPr>
          <w:rFonts w:hint="eastAsia"/>
        </w:rPr>
        <w:t>일반적인</w:t>
      </w:r>
      <w:r w:rsidRPr="00413A24">
        <w:rPr>
          <w:rFonts w:hint="eastAsia"/>
        </w:rPr>
        <w:t xml:space="preserve"> </w:t>
      </w:r>
      <w:r w:rsidRPr="00413A24">
        <w:rPr>
          <w:rFonts w:hint="eastAsia"/>
        </w:rPr>
        <w:t>함수</w:t>
      </w:r>
      <w:r w:rsidRPr="00413A24">
        <w:rPr>
          <w:rFonts w:hint="eastAsia"/>
        </w:rPr>
        <w:t xml:space="preserve"> </w:t>
      </w:r>
      <w:r w:rsidRPr="00413A24">
        <w:rPr>
          <w:rFonts w:hint="eastAsia"/>
        </w:rPr>
        <w:t>호출</w:t>
      </w:r>
      <w:r w:rsidRPr="00413A24">
        <w:rPr>
          <w:rFonts w:hint="eastAsia"/>
        </w:rPr>
        <w:t xml:space="preserve"> </w:t>
      </w:r>
      <w:r w:rsidRPr="00413A24">
        <w:rPr>
          <w:rFonts w:hint="eastAsia"/>
        </w:rPr>
        <w:t>구조로</w:t>
      </w:r>
      <w:r w:rsidRPr="00413A24">
        <w:rPr>
          <w:rFonts w:hint="eastAsia"/>
        </w:rPr>
        <w:t xml:space="preserve"> </w:t>
      </w:r>
      <w:r w:rsidRPr="00413A24">
        <w:rPr>
          <w:rFonts w:hint="eastAsia"/>
        </w:rPr>
        <w:t>구성</w:t>
      </w:r>
      <w:r w:rsidR="00B76F1C" w:rsidRPr="00413A24">
        <w:rPr>
          <w:rFonts w:hint="eastAsia"/>
        </w:rPr>
        <w:t>한다</w:t>
      </w:r>
      <w:r w:rsidR="00B76F1C" w:rsidRPr="00413A24">
        <w:rPr>
          <w:rFonts w:hint="eastAsia"/>
        </w:rPr>
        <w:t>.</w:t>
      </w:r>
      <w:r w:rsidRPr="00413A24">
        <w:t xml:space="preserve"> </w:t>
      </w:r>
    </w:p>
    <w:p w14:paraId="25CD39C4" w14:textId="0A2605EE" w:rsidR="00CA26B1" w:rsidRDefault="00B76F1C" w:rsidP="003002C2">
      <w:pPr>
        <w:pStyle w:val="afa"/>
        <w:rPr>
          <w:color w:val="FF0000"/>
        </w:rPr>
      </w:pPr>
      <w:r w:rsidRPr="00413A24">
        <w:rPr>
          <w:rFonts w:hint="eastAsia"/>
        </w:rPr>
        <w:t>따라서</w:t>
      </w:r>
      <w:r w:rsidRPr="00413A24">
        <w:rPr>
          <w:rFonts w:hint="eastAsia"/>
        </w:rPr>
        <w:t xml:space="preserve"> </w:t>
      </w:r>
      <w:r w:rsidR="00CA26B1" w:rsidRPr="00413A24">
        <w:rPr>
          <w:rFonts w:hint="eastAsia"/>
        </w:rPr>
        <w:t>별도의</w:t>
      </w:r>
      <w:r w:rsidR="00CA26B1" w:rsidRPr="00413A24">
        <w:rPr>
          <w:rFonts w:hint="eastAsia"/>
        </w:rPr>
        <w:t xml:space="preserve"> </w:t>
      </w:r>
      <w:r w:rsidR="00CA26B1" w:rsidRPr="00413A24">
        <w:rPr>
          <w:rFonts w:hint="eastAsia"/>
        </w:rPr>
        <w:t>내부</w:t>
      </w:r>
      <w:r w:rsidR="00CA26B1" w:rsidRPr="00413A24">
        <w:rPr>
          <w:rFonts w:hint="eastAsia"/>
        </w:rPr>
        <w:t xml:space="preserve"> </w:t>
      </w:r>
      <w:r w:rsidR="00CA26B1" w:rsidRPr="00413A24">
        <w:rPr>
          <w:rFonts w:hint="eastAsia"/>
        </w:rPr>
        <w:t>모듈간</w:t>
      </w:r>
      <w:r w:rsidR="00CA26B1" w:rsidRPr="00413A24">
        <w:rPr>
          <w:rFonts w:hint="eastAsia"/>
        </w:rPr>
        <w:t xml:space="preserve"> </w:t>
      </w:r>
      <w:r w:rsidR="00CA26B1" w:rsidRPr="00413A24">
        <w:rPr>
          <w:rFonts w:hint="eastAsia"/>
        </w:rPr>
        <w:t>통신</w:t>
      </w:r>
      <w:r w:rsidR="00CA26B1" w:rsidRPr="00413A24">
        <w:rPr>
          <w:rFonts w:hint="eastAsia"/>
        </w:rPr>
        <w:t xml:space="preserve"> </w:t>
      </w:r>
      <w:r w:rsidR="00CA26B1" w:rsidRPr="00413A24">
        <w:rPr>
          <w:rFonts w:hint="eastAsia"/>
        </w:rPr>
        <w:t>인터페이스는</w:t>
      </w:r>
      <w:r w:rsidR="00CA26B1" w:rsidRPr="00413A24">
        <w:rPr>
          <w:rFonts w:hint="eastAsia"/>
        </w:rPr>
        <w:t xml:space="preserve"> </w:t>
      </w:r>
      <w:r w:rsidR="001147BB" w:rsidRPr="00413A24">
        <w:rPr>
          <w:rFonts w:hint="eastAsia"/>
        </w:rPr>
        <w:t>정의하지</w:t>
      </w:r>
      <w:r w:rsidR="001147BB" w:rsidRPr="00413A24">
        <w:rPr>
          <w:rFonts w:hint="eastAsia"/>
        </w:rPr>
        <w:t xml:space="preserve"> </w:t>
      </w:r>
      <w:r w:rsidR="001147BB" w:rsidRPr="00413A24">
        <w:rPr>
          <w:rFonts w:hint="eastAsia"/>
        </w:rPr>
        <w:t>않는다</w:t>
      </w:r>
      <w:r w:rsidR="001147BB">
        <w:rPr>
          <w:rFonts w:hint="eastAsia"/>
          <w:color w:val="FF0000"/>
        </w:rPr>
        <w:t>.</w:t>
      </w:r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14:paraId="3AE16889" w14:textId="77777777" w:rsidR="004721AD" w:rsidRPr="003002C2" w:rsidRDefault="004721AD" w:rsidP="003002C2">
      <w:pPr>
        <w:rPr>
          <w:color w:val="000000" w:themeColor="text1"/>
        </w:rPr>
      </w:pPr>
    </w:p>
    <w:p w14:paraId="747416CC" w14:textId="71FCB825" w:rsidR="00C139A4" w:rsidRPr="003002C2" w:rsidRDefault="0054315C" w:rsidP="003002C2">
      <w:pPr>
        <w:pStyle w:val="10"/>
        <w:jc w:val="left"/>
        <w:rPr>
          <w:color w:val="000000" w:themeColor="text1"/>
        </w:rPr>
      </w:pPr>
      <w:bookmarkStart w:id="18" w:name="_Toc57307569"/>
      <w:r w:rsidRPr="003002C2">
        <w:rPr>
          <w:rFonts w:hint="eastAsia"/>
          <w:color w:val="000000" w:themeColor="text1"/>
        </w:rPr>
        <w:t>External Module Interfaces</w:t>
      </w:r>
      <w:bookmarkEnd w:id="18"/>
    </w:p>
    <w:p w14:paraId="00B1F2F9" w14:textId="77777777" w:rsidR="00CA26B1" w:rsidRDefault="0054315C" w:rsidP="00413A24">
      <w:pPr>
        <w:pStyle w:val="a1"/>
      </w:pPr>
      <w:r w:rsidRPr="003002C2">
        <w:rPr>
          <w:rFonts w:hint="eastAsia"/>
        </w:rPr>
        <w:t>Exter</w:t>
      </w:r>
      <w:r w:rsidRPr="003002C2">
        <w:t xml:space="preserve">nal </w:t>
      </w:r>
      <w:r w:rsidRPr="003002C2">
        <w:rPr>
          <w:rFonts w:hint="eastAsia"/>
        </w:rPr>
        <w:t>서버간</w:t>
      </w:r>
      <w:r w:rsidRPr="003002C2">
        <w:rPr>
          <w:rFonts w:hint="eastAsia"/>
        </w:rPr>
        <w:t xml:space="preserve"> </w:t>
      </w:r>
      <w:r w:rsidRPr="003002C2">
        <w:t>Interface</w:t>
      </w:r>
      <w:r w:rsidRPr="003002C2">
        <w:rPr>
          <w:rFonts w:hint="eastAsia"/>
        </w:rPr>
        <w:t>는</w:t>
      </w:r>
      <w:r w:rsidRPr="003002C2">
        <w:rPr>
          <w:rFonts w:hint="eastAsia"/>
        </w:rPr>
        <w:t xml:space="preserve"> </w:t>
      </w:r>
      <w:r w:rsidRPr="003002C2">
        <w:t xml:space="preserve">MQTT </w:t>
      </w:r>
      <w:r w:rsidRPr="003002C2">
        <w:rPr>
          <w:rFonts w:hint="eastAsia"/>
        </w:rPr>
        <w:t>통신</w:t>
      </w:r>
      <w:r w:rsidRPr="003002C2">
        <w:rPr>
          <w:rFonts w:hint="eastAsia"/>
        </w:rPr>
        <w:t xml:space="preserve"> Spec</w:t>
      </w:r>
      <w:r w:rsidRPr="003002C2">
        <w:rPr>
          <w:rFonts w:hint="eastAsia"/>
        </w:rPr>
        <w:t>에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준해서</w:t>
      </w:r>
      <w:r w:rsidRPr="003002C2">
        <w:rPr>
          <w:rFonts w:hint="eastAsia"/>
        </w:rPr>
        <w:t xml:space="preserve"> </w:t>
      </w:r>
      <w:r w:rsidRPr="003002C2">
        <w:t>Topic</w:t>
      </w:r>
      <w:r w:rsidRPr="003002C2">
        <w:rPr>
          <w:rFonts w:hint="eastAsia"/>
        </w:rPr>
        <w:t>으로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정하며</w:t>
      </w:r>
      <w:r w:rsidRPr="003002C2">
        <w:rPr>
          <w:rFonts w:hint="eastAsia"/>
        </w:rPr>
        <w:t xml:space="preserve"> </w:t>
      </w:r>
      <w:r w:rsidRPr="003002C2">
        <w:rPr>
          <w:rFonts w:hint="eastAsia"/>
        </w:rPr>
        <w:t>그</w:t>
      </w:r>
      <w:r w:rsidRPr="003002C2">
        <w:rPr>
          <w:rFonts w:hint="eastAsia"/>
        </w:rPr>
        <w:t xml:space="preserve"> </w:t>
      </w:r>
      <w:r w:rsidRPr="003002C2">
        <w:t>Contents</w:t>
      </w:r>
      <w:r w:rsidRPr="003002C2">
        <w:rPr>
          <w:rFonts w:hint="eastAsia"/>
        </w:rPr>
        <w:t>는</w:t>
      </w:r>
      <w:r w:rsidRPr="003002C2">
        <w:rPr>
          <w:rFonts w:hint="eastAsia"/>
        </w:rPr>
        <w:t xml:space="preserve"> </w:t>
      </w:r>
      <w:r w:rsidRPr="003002C2">
        <w:t>text ty</w:t>
      </w:r>
      <w:r w:rsidRPr="003002C2">
        <w:rPr>
          <w:rFonts w:hint="eastAsia"/>
        </w:rPr>
        <w:t>pe</w:t>
      </w:r>
      <w:r w:rsidRPr="003002C2">
        <w:rPr>
          <w:rFonts w:hint="eastAsia"/>
        </w:rPr>
        <w:t>의</w:t>
      </w:r>
      <w:r w:rsidRPr="003002C2">
        <w:rPr>
          <w:rFonts w:hint="eastAsia"/>
        </w:rPr>
        <w:t xml:space="preserve"> </w:t>
      </w:r>
      <w:r w:rsidRPr="003002C2">
        <w:t xml:space="preserve">JSON format </w:t>
      </w:r>
      <w:r w:rsidRPr="003002C2">
        <w:rPr>
          <w:rFonts w:hint="eastAsia"/>
        </w:rPr>
        <w:t>또는</w:t>
      </w:r>
      <w:r w:rsidRPr="003002C2">
        <w:rPr>
          <w:rFonts w:hint="eastAsia"/>
        </w:rPr>
        <w:t xml:space="preserve"> </w:t>
      </w:r>
      <w:r w:rsidRPr="003002C2">
        <w:t>Binary type</w:t>
      </w:r>
      <w:r w:rsidRPr="003002C2">
        <w:rPr>
          <w:rFonts w:hint="eastAsia"/>
        </w:rPr>
        <w:t>이다</w:t>
      </w:r>
      <w:r w:rsidRPr="003002C2">
        <w:rPr>
          <w:rFonts w:hint="eastAsia"/>
        </w:rPr>
        <w:t>.</w:t>
      </w:r>
      <w:r w:rsidRPr="003002C2">
        <w:t xml:space="preserve"> </w:t>
      </w:r>
    </w:p>
    <w:p w14:paraId="6DAACB7A" w14:textId="45C2E278" w:rsidR="00C607A1" w:rsidRPr="0048697C" w:rsidRDefault="0054315C" w:rsidP="00413A24">
      <w:pPr>
        <w:pStyle w:val="a1"/>
      </w:pPr>
      <w:r w:rsidRPr="0048697C">
        <w:rPr>
          <w:rFonts w:hint="eastAsia"/>
        </w:rPr>
        <w:t>상세</w:t>
      </w:r>
      <w:r w:rsidRPr="0048697C">
        <w:rPr>
          <w:rFonts w:hint="eastAsia"/>
        </w:rPr>
        <w:t xml:space="preserve"> </w:t>
      </w:r>
      <w:r w:rsidRPr="0048697C">
        <w:t>Interface Spec</w:t>
      </w:r>
      <w:r w:rsidRPr="0048697C">
        <w:rPr>
          <w:rFonts w:hint="eastAsia"/>
        </w:rPr>
        <w:t>은</w:t>
      </w:r>
      <w:r w:rsidRPr="0048697C">
        <w:rPr>
          <w:rFonts w:hint="eastAsia"/>
        </w:rPr>
        <w:t xml:space="preserve"> </w:t>
      </w:r>
      <w:r w:rsidRPr="0048697C">
        <w:t>“</w:t>
      </w:r>
      <w:r w:rsidRPr="0048697C">
        <w:rPr>
          <w:rFonts w:hint="eastAsia"/>
        </w:rPr>
        <w:t>실외</w:t>
      </w:r>
      <w:r w:rsidRPr="0048697C">
        <w:rPr>
          <w:rFonts w:hint="eastAsia"/>
        </w:rPr>
        <w:t xml:space="preserve"> </w:t>
      </w:r>
      <w:r w:rsidRPr="0048697C">
        <w:rPr>
          <w:rFonts w:hint="eastAsia"/>
        </w:rPr>
        <w:t>무인</w:t>
      </w:r>
      <w:r w:rsidRPr="0048697C">
        <w:rPr>
          <w:rFonts w:hint="eastAsia"/>
        </w:rPr>
        <w:t xml:space="preserve"> </w:t>
      </w:r>
      <w:r w:rsidRPr="0048697C">
        <w:rPr>
          <w:rFonts w:hint="eastAsia"/>
        </w:rPr>
        <w:t>경비로봇</w:t>
      </w:r>
      <w:r w:rsidRPr="0048697C">
        <w:rPr>
          <w:rFonts w:hint="eastAsia"/>
        </w:rPr>
        <w:t xml:space="preserve"> </w:t>
      </w:r>
      <w:r w:rsidRPr="0048697C">
        <w:rPr>
          <w:rFonts w:hint="eastAsia"/>
        </w:rPr>
        <w:t>정보</w:t>
      </w:r>
      <w:r w:rsidRPr="0048697C">
        <w:rPr>
          <w:rFonts w:hint="eastAsia"/>
        </w:rPr>
        <w:t xml:space="preserve"> </w:t>
      </w:r>
      <w:r w:rsidRPr="0048697C">
        <w:rPr>
          <w:rFonts w:hint="eastAsia"/>
        </w:rPr>
        <w:t>분석을</w:t>
      </w:r>
      <w:r w:rsidRPr="0048697C">
        <w:rPr>
          <w:rFonts w:hint="eastAsia"/>
        </w:rPr>
        <w:t xml:space="preserve"> </w:t>
      </w:r>
      <w:r w:rsidRPr="0048697C">
        <w:rPr>
          <w:rFonts w:hint="eastAsia"/>
        </w:rPr>
        <w:t>위한</w:t>
      </w:r>
      <w:r w:rsidRPr="0048697C">
        <w:rPr>
          <w:rFonts w:hint="eastAsia"/>
        </w:rPr>
        <w:t xml:space="preserve"> CLOUD</w:t>
      </w:r>
      <w:r w:rsidRPr="0048697C">
        <w:rPr>
          <w:rFonts w:hint="eastAsia"/>
        </w:rPr>
        <w:t>관제</w:t>
      </w:r>
      <w:r w:rsidRPr="0048697C">
        <w:rPr>
          <w:rFonts w:hint="eastAsia"/>
        </w:rPr>
        <w:t xml:space="preserve"> </w:t>
      </w:r>
      <w:r w:rsidRPr="0048697C">
        <w:rPr>
          <w:rFonts w:hint="eastAsia"/>
        </w:rPr>
        <w:t>시스템</w:t>
      </w:r>
      <w:r w:rsidRPr="0048697C">
        <w:rPr>
          <w:rFonts w:hint="eastAsia"/>
        </w:rPr>
        <w:t>(4</w:t>
      </w:r>
      <w:r w:rsidRPr="0048697C">
        <w:rPr>
          <w:rFonts w:hint="eastAsia"/>
        </w:rPr>
        <w:t>차년도</w:t>
      </w:r>
      <w:r w:rsidRPr="0048697C">
        <w:rPr>
          <w:rFonts w:hint="eastAsia"/>
        </w:rPr>
        <w:t>)-MQTT-</w:t>
      </w:r>
      <w:r w:rsidRPr="0048697C">
        <w:rPr>
          <w:rFonts w:hint="eastAsia"/>
        </w:rPr>
        <w:t>통신프로토콜정의</w:t>
      </w:r>
      <w:r w:rsidR="00190395" w:rsidRPr="0048697C">
        <w:rPr>
          <w:rFonts w:hint="eastAsia"/>
        </w:rPr>
        <w:t>_v1.0</w:t>
      </w:r>
      <w:r w:rsidRPr="0048697C">
        <w:rPr>
          <w:rFonts w:hint="eastAsia"/>
        </w:rPr>
        <w:t>.docx</w:t>
      </w:r>
      <w:r w:rsidRPr="0048697C">
        <w:t xml:space="preserve">” </w:t>
      </w:r>
      <w:r w:rsidRPr="0048697C">
        <w:rPr>
          <w:rFonts w:hint="eastAsia"/>
        </w:rPr>
        <w:t>참조</w:t>
      </w:r>
      <w:r w:rsidR="00CA26B1" w:rsidRPr="0048697C">
        <w:rPr>
          <w:rFonts w:hint="eastAsia"/>
        </w:rPr>
        <w:t>한다</w:t>
      </w:r>
      <w:r w:rsidR="00CA26B1" w:rsidRPr="0048697C">
        <w:rPr>
          <w:rFonts w:hint="eastAsia"/>
        </w:rPr>
        <w:t>.</w:t>
      </w:r>
    </w:p>
    <w:sectPr w:rsidR="00C607A1" w:rsidRPr="0048697C" w:rsidSect="00EE5B78">
      <w:headerReference w:type="even" r:id="rId21"/>
      <w:footerReference w:type="default" r:id="rId22"/>
      <w:pgSz w:w="11906" w:h="16838" w:code="9"/>
      <w:pgMar w:top="1985" w:right="1531" w:bottom="1418" w:left="1531" w:header="1079" w:footer="698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9D47E" w14:textId="77777777" w:rsidR="004E6547" w:rsidRDefault="004E6547">
      <w:r>
        <w:separator/>
      </w:r>
    </w:p>
  </w:endnote>
  <w:endnote w:type="continuationSeparator" w:id="0">
    <w:p w14:paraId="7B96224D" w14:textId="77777777" w:rsidR="004E6547" w:rsidRDefault="004E6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93A76" w14:textId="77777777" w:rsidR="009A0ACD" w:rsidRDefault="009A0ACD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32E470E6" w14:textId="77777777" w:rsidR="009A0ACD" w:rsidRDefault="009A0AC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31326" w14:textId="77777777" w:rsidR="009A0ACD" w:rsidRDefault="009A0ACD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13A24">
      <w:rPr>
        <w:rStyle w:val="a8"/>
        <w:noProof/>
      </w:rPr>
      <w:t>ii</w:t>
    </w:r>
    <w:r>
      <w:rPr>
        <w:rStyle w:val="a8"/>
      </w:rPr>
      <w:fldChar w:fldCharType="end"/>
    </w:r>
  </w:p>
  <w:tbl>
    <w:tblPr>
      <w:tblW w:w="0" w:type="auto"/>
      <w:tblInd w:w="99" w:type="dxa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990"/>
      <w:gridCol w:w="3089"/>
      <w:gridCol w:w="3051"/>
    </w:tblGrid>
    <w:tr w:rsidR="009A0ACD" w14:paraId="3F30FA17" w14:textId="77777777">
      <w:tc>
        <w:tcPr>
          <w:tcW w:w="2990" w:type="dxa"/>
        </w:tcPr>
        <w:p w14:paraId="5B925635" w14:textId="77777777" w:rsidR="009A0ACD" w:rsidRDefault="009A0ACD">
          <w:pPr>
            <w:pStyle w:val="a7"/>
          </w:pPr>
        </w:p>
      </w:tc>
      <w:tc>
        <w:tcPr>
          <w:tcW w:w="3089" w:type="dxa"/>
        </w:tcPr>
        <w:p w14:paraId="18022232" w14:textId="77777777" w:rsidR="009A0ACD" w:rsidRDefault="009A0ACD">
          <w:pPr>
            <w:pStyle w:val="a7"/>
          </w:pPr>
        </w:p>
      </w:tc>
      <w:tc>
        <w:tcPr>
          <w:tcW w:w="3051" w:type="dxa"/>
        </w:tcPr>
        <w:p w14:paraId="24E6A412" w14:textId="77777777" w:rsidR="009A0ACD" w:rsidRDefault="009A0ACD">
          <w:pPr>
            <w:pStyle w:val="a7"/>
          </w:pPr>
        </w:p>
      </w:tc>
    </w:tr>
  </w:tbl>
  <w:p w14:paraId="54F71CFF" w14:textId="77777777" w:rsidR="009A0ACD" w:rsidRDefault="009A0AC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99" w:type="dxa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990"/>
      <w:gridCol w:w="3089"/>
      <w:gridCol w:w="3051"/>
    </w:tblGrid>
    <w:tr w:rsidR="009A0ACD" w14:paraId="3A4CE2CA" w14:textId="77777777">
      <w:tc>
        <w:tcPr>
          <w:tcW w:w="2990" w:type="dxa"/>
        </w:tcPr>
        <w:p w14:paraId="32FA2E8A" w14:textId="77777777" w:rsidR="009A0ACD" w:rsidRDefault="009A0ACD">
          <w:pPr>
            <w:pStyle w:val="a7"/>
          </w:pPr>
        </w:p>
      </w:tc>
      <w:tc>
        <w:tcPr>
          <w:tcW w:w="3089" w:type="dxa"/>
        </w:tcPr>
        <w:p w14:paraId="42D845EA" w14:textId="77777777" w:rsidR="009A0ACD" w:rsidRDefault="009A0ACD">
          <w:pPr>
            <w:pStyle w:val="a7"/>
          </w:pPr>
        </w:p>
      </w:tc>
      <w:tc>
        <w:tcPr>
          <w:tcW w:w="3051" w:type="dxa"/>
        </w:tcPr>
        <w:p w14:paraId="7DFEFD6B" w14:textId="77777777" w:rsidR="009A0ACD" w:rsidRDefault="009A0ACD">
          <w:pPr>
            <w:pStyle w:val="a7"/>
          </w:pPr>
        </w:p>
      </w:tc>
    </w:tr>
  </w:tbl>
  <w:p w14:paraId="32A52F08" w14:textId="77777777" w:rsidR="009A0ACD" w:rsidRDefault="009A0ACD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3014"/>
      <w:gridCol w:w="3014"/>
      <w:gridCol w:w="3014"/>
    </w:tblGrid>
    <w:tr w:rsidR="009A0ACD" w14:paraId="49990294" w14:textId="77777777" w:rsidTr="00DF54C0">
      <w:tc>
        <w:tcPr>
          <w:tcW w:w="3014" w:type="dxa"/>
        </w:tcPr>
        <w:p w14:paraId="096B8B0E" w14:textId="77777777" w:rsidR="009A0ACD" w:rsidRDefault="009A0ACD" w:rsidP="00315914">
          <w:pPr>
            <w:pStyle w:val="a7"/>
          </w:pPr>
        </w:p>
      </w:tc>
      <w:tc>
        <w:tcPr>
          <w:tcW w:w="3014" w:type="dxa"/>
        </w:tcPr>
        <w:p w14:paraId="7DC23F92" w14:textId="07E5FD4E" w:rsidR="009A0ACD" w:rsidRDefault="009A0ACD" w:rsidP="008759FA">
          <w:pPr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13A24" w:rsidRPr="00413A24">
            <w:rPr>
              <w:noProof/>
              <w:lang w:val="ko-KR"/>
            </w:rPr>
            <w:t>2</w:t>
          </w:r>
          <w:r>
            <w:fldChar w:fldCharType="end"/>
          </w:r>
        </w:p>
      </w:tc>
      <w:tc>
        <w:tcPr>
          <w:tcW w:w="3014" w:type="dxa"/>
        </w:tcPr>
        <w:p w14:paraId="200DB9AE" w14:textId="77777777" w:rsidR="009A0ACD" w:rsidRDefault="009A0ACD" w:rsidP="004C1619">
          <w:pPr>
            <w:jc w:val="right"/>
          </w:pPr>
        </w:p>
      </w:tc>
    </w:tr>
  </w:tbl>
  <w:p w14:paraId="0E04D4B7" w14:textId="77777777" w:rsidR="009A0ACD" w:rsidRDefault="009A0AC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8B51B" w14:textId="77777777" w:rsidR="004E6547" w:rsidRDefault="004E6547">
      <w:r>
        <w:separator/>
      </w:r>
    </w:p>
  </w:footnote>
  <w:footnote w:type="continuationSeparator" w:id="0">
    <w:p w14:paraId="1531F9B7" w14:textId="77777777" w:rsidR="004E6547" w:rsidRDefault="004E65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897"/>
      <w:gridCol w:w="1723"/>
      <w:gridCol w:w="3410"/>
      <w:gridCol w:w="1100"/>
    </w:tblGrid>
    <w:tr w:rsidR="009A0ACD" w14:paraId="54CBFEF3" w14:textId="77777777">
      <w:trPr>
        <w:cantSplit/>
      </w:trPr>
      <w:tc>
        <w:tcPr>
          <w:tcW w:w="2897" w:type="dxa"/>
          <w:tcBorders>
            <w:bottom w:val="single" w:sz="12" w:space="0" w:color="auto"/>
          </w:tcBorders>
        </w:tcPr>
        <w:p w14:paraId="22F0E6CD" w14:textId="77777777" w:rsidR="009A0ACD" w:rsidRDefault="009A0ACD">
          <w:pPr>
            <w:pStyle w:val="a9"/>
            <w:tabs>
              <w:tab w:val="clear" w:pos="4252"/>
            </w:tabs>
            <w:rPr>
              <w:rFonts w:eastAsia="굴림체"/>
              <w:sz w:val="16"/>
            </w:rPr>
          </w:pPr>
        </w:p>
      </w:tc>
      <w:tc>
        <w:tcPr>
          <w:tcW w:w="17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0ED30292" w14:textId="77777777" w:rsidR="009A0ACD" w:rsidRDefault="009A0ACD" w:rsidP="004244C5">
          <w:pPr>
            <w:pStyle w:val="a9"/>
            <w:tabs>
              <w:tab w:val="clear" w:pos="4252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Date</w:t>
          </w:r>
        </w:p>
        <w:p w14:paraId="50164213" w14:textId="424129C0" w:rsidR="009A0ACD" w:rsidRDefault="009A0ACD" w:rsidP="00A91DCD">
          <w:pPr>
            <w:pStyle w:val="a7"/>
            <w:tabs>
              <w:tab w:val="clear" w:pos="4252"/>
            </w:tabs>
            <w:spacing w:line="300" w:lineRule="atLeast"/>
            <w:ind w:left="75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</w:rPr>
            <w:t>20</w:t>
          </w:r>
          <w:r>
            <w:rPr>
              <w:rFonts w:eastAsia="굴림체"/>
            </w:rPr>
            <w:t>20</w:t>
          </w:r>
          <w:r>
            <w:rPr>
              <w:rFonts w:eastAsia="굴림체" w:hint="eastAsia"/>
            </w:rPr>
            <w:t>.12.03</w:t>
          </w:r>
        </w:p>
      </w:tc>
      <w:tc>
        <w:tcPr>
          <w:tcW w:w="3410" w:type="dxa"/>
          <w:tcBorders>
            <w:top w:val="single" w:sz="12" w:space="0" w:color="auto"/>
            <w:bottom w:val="single" w:sz="12" w:space="0" w:color="auto"/>
            <w:right w:val="single" w:sz="6" w:space="0" w:color="auto"/>
          </w:tcBorders>
        </w:tcPr>
        <w:p w14:paraId="00F1C519" w14:textId="77777777" w:rsidR="009A0ACD" w:rsidRDefault="009A0ACD" w:rsidP="004244C5">
          <w:pPr>
            <w:pStyle w:val="a7"/>
            <w:tabs>
              <w:tab w:val="clear" w:pos="4252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Document Number</w:t>
          </w:r>
        </w:p>
        <w:p w14:paraId="5622FCAA" w14:textId="269CDA01" w:rsidR="009A0ACD" w:rsidRDefault="009A0ACD" w:rsidP="00C77D86">
          <w:pPr>
            <w:pStyle w:val="a7"/>
            <w:tabs>
              <w:tab w:val="clear" w:pos="4252"/>
            </w:tabs>
            <w:spacing w:line="300" w:lineRule="atLeast"/>
            <w:jc w:val="center"/>
            <w:rPr>
              <w:rFonts w:eastAsia="굴림체"/>
              <w:sz w:val="16"/>
            </w:rPr>
          </w:pPr>
          <w:r>
            <w:rPr>
              <w:rFonts w:hint="eastAsia"/>
            </w:rPr>
            <w:t>Pjt-SW</w:t>
          </w:r>
          <w:r>
            <w:t>D</w:t>
          </w:r>
          <w:r>
            <w:rPr>
              <w:rFonts w:hint="eastAsia"/>
            </w:rPr>
            <w:t>-HLD-0</w:t>
          </w:r>
          <w:r>
            <w:t>01</w:t>
          </w:r>
        </w:p>
      </w:tc>
      <w:tc>
        <w:tcPr>
          <w:tcW w:w="1100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1743E286" w14:textId="77777777" w:rsidR="009A0ACD" w:rsidRDefault="009A0ACD" w:rsidP="004244C5">
          <w:pPr>
            <w:pStyle w:val="a7"/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Version</w:t>
          </w:r>
        </w:p>
        <w:p w14:paraId="2255E8AD" w14:textId="77777777" w:rsidR="009A0ACD" w:rsidRDefault="009A0ACD" w:rsidP="00607809">
          <w:pPr>
            <w:pStyle w:val="a7"/>
            <w:spacing w:line="300" w:lineRule="atLeast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</w:rPr>
            <w:t>v1.0</w:t>
          </w:r>
        </w:p>
      </w:tc>
    </w:tr>
  </w:tbl>
  <w:p w14:paraId="3100A2C5" w14:textId="77777777" w:rsidR="009A0ACD" w:rsidRDefault="009A0ACD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30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282"/>
      <w:gridCol w:w="615"/>
      <w:gridCol w:w="623"/>
      <w:gridCol w:w="1320"/>
      <w:gridCol w:w="2007"/>
      <w:gridCol w:w="743"/>
      <w:gridCol w:w="1540"/>
    </w:tblGrid>
    <w:tr w:rsidR="009A0ACD" w14:paraId="3A9EFB8F" w14:textId="77777777">
      <w:trPr>
        <w:cantSplit/>
      </w:trPr>
      <w:tc>
        <w:tcPr>
          <w:tcW w:w="2897" w:type="dxa"/>
          <w:gridSpan w:val="2"/>
          <w:tcBorders>
            <w:bottom w:val="single" w:sz="12" w:space="0" w:color="auto"/>
          </w:tcBorders>
        </w:tcPr>
        <w:p w14:paraId="1A0D8DE2" w14:textId="77777777" w:rsidR="009A0ACD" w:rsidRDefault="009A0ACD">
          <w:pPr>
            <w:pStyle w:val="a9"/>
            <w:tabs>
              <w:tab w:val="clear" w:pos="4252"/>
            </w:tabs>
            <w:rPr>
              <w:rFonts w:eastAsia="굴림체"/>
              <w:sz w:val="16"/>
            </w:rPr>
          </w:pPr>
        </w:p>
      </w:tc>
      <w:tc>
        <w:tcPr>
          <w:tcW w:w="194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1508DF56" w14:textId="77777777" w:rsidR="009A0ACD" w:rsidRDefault="009A0ACD" w:rsidP="005A43E6">
          <w:pPr>
            <w:pStyle w:val="a9"/>
            <w:tabs>
              <w:tab w:val="clear" w:pos="4252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Date</w:t>
          </w:r>
        </w:p>
        <w:p w14:paraId="106C9D9E" w14:textId="3F2720D1" w:rsidR="009A0ACD" w:rsidRDefault="009A0ACD" w:rsidP="00C77D86">
          <w:pPr>
            <w:pStyle w:val="a7"/>
            <w:tabs>
              <w:tab w:val="clear" w:pos="4252"/>
            </w:tabs>
            <w:spacing w:line="300" w:lineRule="atLeast"/>
            <w:ind w:left="75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</w:rPr>
            <w:t>20</w:t>
          </w:r>
          <w:r>
            <w:rPr>
              <w:rFonts w:eastAsia="굴림체"/>
            </w:rPr>
            <w:t>20-</w:t>
          </w:r>
          <w:r>
            <w:rPr>
              <w:rFonts w:eastAsia="굴림체" w:hint="eastAsia"/>
            </w:rPr>
            <w:t>12-</w:t>
          </w:r>
          <w:r>
            <w:rPr>
              <w:rFonts w:eastAsia="굴림체"/>
            </w:rPr>
            <w:t>03</w:t>
          </w:r>
        </w:p>
      </w:tc>
      <w:tc>
        <w:tcPr>
          <w:tcW w:w="2750" w:type="dxa"/>
          <w:gridSpan w:val="2"/>
          <w:tcBorders>
            <w:top w:val="single" w:sz="12" w:space="0" w:color="auto"/>
            <w:bottom w:val="single" w:sz="12" w:space="0" w:color="auto"/>
            <w:right w:val="single" w:sz="6" w:space="0" w:color="auto"/>
          </w:tcBorders>
        </w:tcPr>
        <w:p w14:paraId="31E772CB" w14:textId="77777777" w:rsidR="009A0ACD" w:rsidRDefault="009A0ACD" w:rsidP="005A43E6">
          <w:pPr>
            <w:pStyle w:val="a7"/>
            <w:tabs>
              <w:tab w:val="clear" w:pos="4252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Document Number</w:t>
          </w:r>
        </w:p>
        <w:p w14:paraId="172B98A9" w14:textId="3E8601E2" w:rsidR="009A0ACD" w:rsidRDefault="009A0ACD" w:rsidP="00E0364C">
          <w:pPr>
            <w:pStyle w:val="a7"/>
            <w:tabs>
              <w:tab w:val="clear" w:pos="4252"/>
            </w:tabs>
            <w:spacing w:line="300" w:lineRule="atLeast"/>
            <w:ind w:left="91"/>
            <w:jc w:val="center"/>
            <w:rPr>
              <w:rFonts w:eastAsia="굴림체"/>
              <w:sz w:val="16"/>
            </w:rPr>
          </w:pPr>
          <w:r>
            <w:rPr>
              <w:rFonts w:hint="eastAsia"/>
            </w:rPr>
            <w:t>Pjt-SW</w:t>
          </w:r>
          <w:r>
            <w:t>D</w:t>
          </w:r>
          <w:r>
            <w:rPr>
              <w:rFonts w:hint="eastAsia"/>
            </w:rPr>
            <w:t>-HLD-0</w:t>
          </w:r>
          <w:r>
            <w:t>0</w:t>
          </w:r>
          <w:r>
            <w:rPr>
              <w:rFonts w:hint="eastAsia"/>
            </w:rPr>
            <w:t>1</w:t>
          </w:r>
        </w:p>
      </w:tc>
      <w:tc>
        <w:tcPr>
          <w:tcW w:w="1540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7E8C46BC" w14:textId="77777777" w:rsidR="009A0ACD" w:rsidRDefault="009A0ACD" w:rsidP="005A43E6">
          <w:pPr>
            <w:pStyle w:val="a7"/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Version</w:t>
          </w:r>
        </w:p>
        <w:p w14:paraId="6682951A" w14:textId="0A08870F" w:rsidR="009A0ACD" w:rsidRDefault="009A0ACD" w:rsidP="00D5358C">
          <w:pPr>
            <w:pStyle w:val="a7"/>
            <w:spacing w:line="300" w:lineRule="atLeast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</w:rPr>
            <w:t>v1.0</w:t>
          </w:r>
        </w:p>
      </w:tc>
    </w:tr>
    <w:tr w:rsidR="009A0ACD" w14:paraId="39352156" w14:textId="77777777">
      <w:trPr>
        <w:cantSplit/>
      </w:trPr>
      <w:tc>
        <w:tcPr>
          <w:tcW w:w="2282" w:type="dxa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</w:tcPr>
        <w:p w14:paraId="0025731F" w14:textId="77777777" w:rsidR="009A0ACD" w:rsidRDefault="009A0ACD" w:rsidP="005A43E6">
          <w:pPr>
            <w:pStyle w:val="a9"/>
            <w:tabs>
              <w:tab w:val="clear" w:pos="4252"/>
              <w:tab w:val="clear" w:pos="8504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Author</w:t>
          </w:r>
        </w:p>
        <w:p w14:paraId="37BE1B64" w14:textId="77777777" w:rsidR="009A0ACD" w:rsidRDefault="009A0ACD" w:rsidP="00071B04">
          <w:pPr>
            <w:pStyle w:val="a9"/>
            <w:tabs>
              <w:tab w:val="clear" w:pos="4252"/>
              <w:tab w:val="clear" w:pos="8504"/>
            </w:tabs>
            <w:spacing w:line="300" w:lineRule="atLeast"/>
            <w:ind w:left="92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</w:rPr>
            <w:t>정우성</w:t>
          </w:r>
          <w:r>
            <w:rPr>
              <w:rFonts w:eastAsia="굴림체" w:hint="eastAsia"/>
            </w:rPr>
            <w:t xml:space="preserve"> </w:t>
          </w:r>
          <w:r>
            <w:rPr>
              <w:rFonts w:eastAsia="굴림체" w:hint="eastAsia"/>
            </w:rPr>
            <w:t>이사</w:t>
          </w:r>
        </w:p>
      </w:tc>
      <w:tc>
        <w:tcPr>
          <w:tcW w:w="4565" w:type="dxa"/>
          <w:gridSpan w:val="4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132DAED6" w14:textId="77777777" w:rsidR="009A0ACD" w:rsidRDefault="009A0ACD" w:rsidP="005A43E6">
          <w:pPr>
            <w:pStyle w:val="a9"/>
            <w:tabs>
              <w:tab w:val="clear" w:pos="4252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Reviewer</w:t>
          </w:r>
        </w:p>
        <w:p w14:paraId="5A9911FF" w14:textId="77777777" w:rsidR="009A0ACD" w:rsidRDefault="009A0ACD" w:rsidP="00D5358C">
          <w:pPr>
            <w:pStyle w:val="a9"/>
            <w:tabs>
              <w:tab w:val="clear" w:pos="4252"/>
            </w:tabs>
            <w:spacing w:line="140" w:lineRule="atLeast"/>
            <w:ind w:left="75"/>
            <w:rPr>
              <w:rFonts w:eastAsia="굴림체"/>
              <w:sz w:val="16"/>
            </w:rPr>
          </w:pPr>
          <w:r>
            <w:rPr>
              <w:rFonts w:eastAsia="굴림체"/>
            </w:rPr>
            <w:t xml:space="preserve"> </w:t>
          </w:r>
        </w:p>
      </w:tc>
      <w:tc>
        <w:tcPr>
          <w:tcW w:w="2283" w:type="dxa"/>
          <w:gridSpan w:val="2"/>
          <w:tcBorders>
            <w:top w:val="single" w:sz="6" w:space="0" w:color="auto"/>
            <w:left w:val="single" w:sz="6" w:space="0" w:color="auto"/>
            <w:right w:val="single" w:sz="12" w:space="0" w:color="auto"/>
          </w:tcBorders>
        </w:tcPr>
        <w:p w14:paraId="3D543DB3" w14:textId="77777777" w:rsidR="009A0ACD" w:rsidRDefault="009A0ACD" w:rsidP="005A43E6">
          <w:pPr>
            <w:pStyle w:val="a9"/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Approver</w:t>
          </w:r>
        </w:p>
        <w:p w14:paraId="63CFE29A" w14:textId="77777777" w:rsidR="009A0ACD" w:rsidRDefault="009A0ACD" w:rsidP="001461E3">
          <w:pPr>
            <w:pStyle w:val="a9"/>
            <w:spacing w:line="140" w:lineRule="atLeast"/>
            <w:ind w:left="202"/>
            <w:jc w:val="center"/>
            <w:rPr>
              <w:rFonts w:eastAsia="굴림체"/>
              <w:sz w:val="16"/>
            </w:rPr>
          </w:pPr>
        </w:p>
      </w:tc>
    </w:tr>
    <w:tr w:rsidR="009A0ACD" w14:paraId="7A122EAB" w14:textId="77777777">
      <w:trPr>
        <w:cantSplit/>
      </w:trPr>
      <w:tc>
        <w:tcPr>
          <w:tcW w:w="3520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14:paraId="464CAF97" w14:textId="77777777" w:rsidR="009A0ACD" w:rsidRDefault="009A0ACD" w:rsidP="005A43E6">
          <w:pPr>
            <w:pStyle w:val="a9"/>
            <w:tabs>
              <w:tab w:val="clear" w:pos="4252"/>
              <w:tab w:val="clear" w:pos="8504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Project Name</w:t>
          </w:r>
        </w:p>
        <w:p w14:paraId="06F91B69" w14:textId="77777777" w:rsidR="009A0ACD" w:rsidRDefault="009A0ACD" w:rsidP="00D5358C">
          <w:pPr>
            <w:pStyle w:val="a9"/>
            <w:tabs>
              <w:tab w:val="clear" w:pos="4252"/>
              <w:tab w:val="clear" w:pos="8504"/>
            </w:tabs>
            <w:ind w:left="92"/>
            <w:rPr>
              <w:rFonts w:eastAsia="굴림체"/>
            </w:rPr>
          </w:pPr>
          <w:r>
            <w:rPr>
              <w:rFonts w:eastAsia="굴림체" w:hint="eastAsia"/>
            </w:rPr>
            <w:t xml:space="preserve"> </w:t>
          </w:r>
          <w:r w:rsidRPr="006806D8">
            <w:rPr>
              <w:rFonts w:eastAsia="굴림체" w:hint="eastAsia"/>
            </w:rPr>
            <w:t>실외</w:t>
          </w:r>
          <w:r w:rsidRPr="006806D8">
            <w:rPr>
              <w:rFonts w:eastAsia="굴림체" w:hint="eastAsia"/>
            </w:rPr>
            <w:t xml:space="preserve"> </w:t>
          </w:r>
          <w:r w:rsidRPr="006806D8">
            <w:rPr>
              <w:rFonts w:eastAsia="굴림체" w:hint="eastAsia"/>
            </w:rPr>
            <w:t>무인</w:t>
          </w:r>
          <w:r w:rsidRPr="006806D8">
            <w:rPr>
              <w:rFonts w:eastAsia="굴림체" w:hint="eastAsia"/>
            </w:rPr>
            <w:t xml:space="preserve"> </w:t>
          </w:r>
          <w:r w:rsidRPr="006806D8">
            <w:rPr>
              <w:rFonts w:eastAsia="굴림체" w:hint="eastAsia"/>
            </w:rPr>
            <w:t>경비로봇</w:t>
          </w:r>
          <w:r w:rsidRPr="006806D8">
            <w:rPr>
              <w:rFonts w:eastAsia="굴림체" w:hint="eastAsia"/>
            </w:rPr>
            <w:t xml:space="preserve"> </w:t>
          </w:r>
          <w:r w:rsidRPr="006806D8">
            <w:rPr>
              <w:rFonts w:eastAsia="굴림체" w:hint="eastAsia"/>
            </w:rPr>
            <w:t>정보</w:t>
          </w:r>
          <w:r w:rsidRPr="006806D8">
            <w:rPr>
              <w:rFonts w:eastAsia="굴림체" w:hint="eastAsia"/>
            </w:rPr>
            <w:t xml:space="preserve"> </w:t>
          </w:r>
          <w:r w:rsidRPr="006806D8">
            <w:rPr>
              <w:rFonts w:eastAsia="굴림체" w:hint="eastAsia"/>
            </w:rPr>
            <w:t>분석을</w:t>
          </w:r>
          <w:r w:rsidRPr="006806D8">
            <w:rPr>
              <w:rFonts w:eastAsia="굴림체" w:hint="eastAsia"/>
            </w:rPr>
            <w:t xml:space="preserve"> </w:t>
          </w:r>
          <w:r w:rsidRPr="006806D8">
            <w:rPr>
              <w:rFonts w:eastAsia="굴림체" w:hint="eastAsia"/>
            </w:rPr>
            <w:t>위한</w:t>
          </w:r>
          <w:r w:rsidRPr="006806D8">
            <w:rPr>
              <w:rFonts w:eastAsia="굴림체" w:hint="eastAsia"/>
            </w:rPr>
            <w:t xml:space="preserve"> CLOUD</w:t>
          </w:r>
          <w:r w:rsidRPr="006806D8">
            <w:rPr>
              <w:rFonts w:eastAsia="굴림체" w:hint="eastAsia"/>
            </w:rPr>
            <w:t>관제</w:t>
          </w:r>
          <w:r w:rsidRPr="006806D8">
            <w:rPr>
              <w:rFonts w:eastAsia="굴림체" w:hint="eastAsia"/>
            </w:rPr>
            <w:t xml:space="preserve"> </w:t>
          </w:r>
          <w:r w:rsidRPr="006806D8">
            <w:rPr>
              <w:rFonts w:eastAsia="굴림체" w:hint="eastAsia"/>
            </w:rPr>
            <w:t>시스템</w:t>
          </w:r>
        </w:p>
      </w:tc>
      <w:tc>
        <w:tcPr>
          <w:tcW w:w="4070" w:type="dxa"/>
          <w:gridSpan w:val="3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6" w:space="0" w:color="auto"/>
          </w:tcBorders>
        </w:tcPr>
        <w:p w14:paraId="1D9D3FAC" w14:textId="77777777" w:rsidR="009A0ACD" w:rsidRPr="00071B04" w:rsidRDefault="009A0ACD">
          <w:pPr>
            <w:pStyle w:val="a9"/>
            <w:tabs>
              <w:tab w:val="clear" w:pos="4252"/>
              <w:tab w:val="clear" w:pos="8504"/>
            </w:tabs>
            <w:ind w:left="92"/>
            <w:rPr>
              <w:rFonts w:eastAsia="굴림체"/>
              <w:sz w:val="16"/>
              <w:szCs w:val="16"/>
            </w:rPr>
          </w:pPr>
          <w:r>
            <w:rPr>
              <w:rFonts w:eastAsia="굴림체" w:hint="eastAsia"/>
              <w:sz w:val="16"/>
              <w:szCs w:val="16"/>
            </w:rPr>
            <w:t>Document Name</w:t>
          </w:r>
        </w:p>
        <w:p w14:paraId="34A069A0" w14:textId="293AB5BD" w:rsidR="009A0ACD" w:rsidRDefault="009A0ACD" w:rsidP="003F7997">
          <w:pPr>
            <w:pStyle w:val="a9"/>
            <w:tabs>
              <w:tab w:val="clear" w:pos="4252"/>
              <w:tab w:val="clear" w:pos="8504"/>
            </w:tabs>
            <w:ind w:leftChars="42" w:left="92" w:firstLineChars="100" w:firstLine="220"/>
            <w:rPr>
              <w:rFonts w:eastAsia="굴림체"/>
            </w:rPr>
          </w:pPr>
          <w:r w:rsidRPr="00C77D86">
            <w:rPr>
              <w:rFonts w:eastAsia="굴림체" w:hint="eastAsia"/>
            </w:rPr>
            <w:t>실외</w:t>
          </w:r>
          <w:r w:rsidRPr="00C77D86">
            <w:rPr>
              <w:rFonts w:eastAsia="굴림체" w:hint="eastAsia"/>
            </w:rPr>
            <w:t xml:space="preserve"> </w:t>
          </w:r>
          <w:r w:rsidRPr="00C77D86">
            <w:rPr>
              <w:rFonts w:eastAsia="굴림체" w:hint="eastAsia"/>
            </w:rPr>
            <w:t>무인</w:t>
          </w:r>
          <w:r w:rsidRPr="00C77D86">
            <w:rPr>
              <w:rFonts w:eastAsia="굴림체" w:hint="eastAsia"/>
            </w:rPr>
            <w:t xml:space="preserve"> </w:t>
          </w:r>
          <w:r w:rsidRPr="00C77D86">
            <w:rPr>
              <w:rFonts w:eastAsia="굴림체" w:hint="eastAsia"/>
            </w:rPr>
            <w:t>경비로봇</w:t>
          </w:r>
          <w:r w:rsidRPr="00C77D86">
            <w:rPr>
              <w:rFonts w:eastAsia="굴림체" w:hint="eastAsia"/>
            </w:rPr>
            <w:t xml:space="preserve"> </w:t>
          </w:r>
          <w:r w:rsidRPr="00C77D86">
            <w:rPr>
              <w:rFonts w:eastAsia="굴림체" w:hint="eastAsia"/>
            </w:rPr>
            <w:t>정보</w:t>
          </w:r>
          <w:r w:rsidRPr="00C77D86">
            <w:rPr>
              <w:rFonts w:eastAsia="굴림체" w:hint="eastAsia"/>
            </w:rPr>
            <w:t xml:space="preserve"> </w:t>
          </w:r>
          <w:r w:rsidRPr="00C77D86">
            <w:rPr>
              <w:rFonts w:eastAsia="굴림체" w:hint="eastAsia"/>
            </w:rPr>
            <w:t>분석을</w:t>
          </w:r>
          <w:r w:rsidRPr="00C77D86">
            <w:rPr>
              <w:rFonts w:eastAsia="굴림체" w:hint="eastAsia"/>
            </w:rPr>
            <w:t xml:space="preserve"> </w:t>
          </w:r>
          <w:r w:rsidRPr="00C77D86">
            <w:rPr>
              <w:rFonts w:eastAsia="굴림체" w:hint="eastAsia"/>
            </w:rPr>
            <w:t>위한</w:t>
          </w:r>
          <w:r w:rsidRPr="00C77D86">
            <w:rPr>
              <w:rFonts w:eastAsia="굴림체" w:hint="eastAsia"/>
            </w:rPr>
            <w:t xml:space="preserve"> CLOUD</w:t>
          </w:r>
          <w:r w:rsidRPr="00C77D86">
            <w:rPr>
              <w:rFonts w:eastAsia="굴림체" w:hint="eastAsia"/>
            </w:rPr>
            <w:t>관제</w:t>
          </w:r>
          <w:r w:rsidRPr="00C77D86">
            <w:rPr>
              <w:rFonts w:eastAsia="굴림체" w:hint="eastAsia"/>
            </w:rPr>
            <w:t xml:space="preserve"> </w:t>
          </w:r>
          <w:r w:rsidRPr="00C77D86">
            <w:rPr>
              <w:rFonts w:eastAsia="굴림체" w:hint="eastAsia"/>
            </w:rPr>
            <w:t>시스템</w:t>
          </w:r>
          <w:r w:rsidRPr="00C77D86">
            <w:rPr>
              <w:rFonts w:eastAsia="굴림체" w:hint="eastAsia"/>
            </w:rPr>
            <w:t>-SWD-HLD-001 v1.0 (SYS-TPL)</w:t>
          </w:r>
        </w:p>
      </w:tc>
      <w:tc>
        <w:tcPr>
          <w:tcW w:w="1540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0900E530" w14:textId="77777777" w:rsidR="009A0ACD" w:rsidRDefault="009A0ACD" w:rsidP="005A43E6">
          <w:pPr>
            <w:pStyle w:val="a9"/>
            <w:tabs>
              <w:tab w:val="clear" w:pos="4252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Type</w:t>
          </w:r>
        </w:p>
        <w:p w14:paraId="02650F8C" w14:textId="77777777" w:rsidR="009A0ACD" w:rsidRDefault="009A0ACD">
          <w:pPr>
            <w:pStyle w:val="a9"/>
            <w:tabs>
              <w:tab w:val="clear" w:pos="4252"/>
            </w:tabs>
            <w:ind w:left="93"/>
            <w:rPr>
              <w:rFonts w:eastAsia="굴림체"/>
            </w:rPr>
          </w:pPr>
          <w:r>
            <w:rPr>
              <w:rFonts w:eastAsia="굴림체" w:hint="eastAsia"/>
            </w:rPr>
            <w:t xml:space="preserve"> HLD</w:t>
          </w:r>
        </w:p>
      </w:tc>
    </w:tr>
  </w:tbl>
  <w:p w14:paraId="26955AE6" w14:textId="77777777" w:rsidR="009A0ACD" w:rsidRDefault="009A0ACD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C4E7F" w14:textId="77777777" w:rsidR="009A0ACD" w:rsidRDefault="009A0AC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42B6"/>
    <w:multiLevelType w:val="hybridMultilevel"/>
    <w:tmpl w:val="C2025B5C"/>
    <w:lvl w:ilvl="0" w:tplc="7A9638EA">
      <w:start w:val="4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A156FC"/>
    <w:multiLevelType w:val="hybridMultilevel"/>
    <w:tmpl w:val="7870DA7C"/>
    <w:lvl w:ilvl="0" w:tplc="C5200720">
      <w:numFmt w:val="bullet"/>
      <w:lvlText w:val="-"/>
      <w:lvlJc w:val="left"/>
      <w:pPr>
        <w:ind w:left="1328" w:hanging="40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7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8" w:hanging="400"/>
      </w:pPr>
      <w:rPr>
        <w:rFonts w:ascii="Wingdings" w:hAnsi="Wingdings" w:hint="default"/>
      </w:rPr>
    </w:lvl>
  </w:abstractNum>
  <w:abstractNum w:abstractNumId="2" w15:restartNumberingAfterBreak="0">
    <w:nsid w:val="06D723D6"/>
    <w:multiLevelType w:val="hybridMultilevel"/>
    <w:tmpl w:val="6C2C4F32"/>
    <w:lvl w:ilvl="0" w:tplc="543294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3D4F92"/>
    <w:multiLevelType w:val="multilevel"/>
    <w:tmpl w:val="BE822AC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70"/>
        </w:tabs>
        <w:ind w:left="570" w:hanging="33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810"/>
        </w:tabs>
        <w:ind w:left="810" w:hanging="33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050"/>
        </w:tabs>
        <w:ind w:left="1050" w:hanging="33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290"/>
        </w:tabs>
        <w:ind w:left="1290" w:hanging="33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530"/>
        </w:tabs>
        <w:ind w:left="1530" w:hanging="33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770"/>
        </w:tabs>
        <w:ind w:left="1770" w:hanging="33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010"/>
        </w:tabs>
        <w:ind w:left="2010" w:hanging="33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50"/>
        </w:tabs>
        <w:ind w:left="2250" w:hanging="330"/>
      </w:pPr>
      <w:rPr>
        <w:rFonts w:hint="eastAsia"/>
      </w:rPr>
    </w:lvl>
  </w:abstractNum>
  <w:abstractNum w:abstractNumId="4" w15:restartNumberingAfterBreak="0">
    <w:nsid w:val="09E1289D"/>
    <w:multiLevelType w:val="hybridMultilevel"/>
    <w:tmpl w:val="791A7D80"/>
    <w:lvl w:ilvl="0" w:tplc="04090001">
      <w:start w:val="1"/>
      <w:numFmt w:val="bullet"/>
      <w:lvlText w:val=""/>
      <w:lvlJc w:val="left"/>
      <w:pPr>
        <w:ind w:left="132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8" w:hanging="400"/>
      </w:pPr>
      <w:rPr>
        <w:rFonts w:ascii="Wingdings" w:hAnsi="Wingdings" w:hint="default"/>
      </w:rPr>
    </w:lvl>
  </w:abstractNum>
  <w:abstractNum w:abstractNumId="5" w15:restartNumberingAfterBreak="0">
    <w:nsid w:val="10B1180B"/>
    <w:multiLevelType w:val="hybridMultilevel"/>
    <w:tmpl w:val="C436D8D2"/>
    <w:lvl w:ilvl="0" w:tplc="C5200720"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6EC09F4"/>
    <w:multiLevelType w:val="hybridMultilevel"/>
    <w:tmpl w:val="FC3044B6"/>
    <w:lvl w:ilvl="0" w:tplc="6A8E52DC">
      <w:start w:val="4"/>
      <w:numFmt w:val="bullet"/>
      <w:pStyle w:val="a"/>
      <w:lvlText w:val="-"/>
      <w:lvlJc w:val="left"/>
      <w:pPr>
        <w:ind w:left="1328" w:hanging="40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8" w:hanging="400"/>
      </w:pPr>
      <w:rPr>
        <w:rFonts w:ascii="Wingdings" w:hAnsi="Wingdings" w:hint="default"/>
      </w:rPr>
    </w:lvl>
  </w:abstractNum>
  <w:abstractNum w:abstractNumId="7" w15:restartNumberingAfterBreak="0">
    <w:nsid w:val="29457ED5"/>
    <w:multiLevelType w:val="hybridMultilevel"/>
    <w:tmpl w:val="1BF4DD64"/>
    <w:lvl w:ilvl="0" w:tplc="0F86CF30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8" w15:restartNumberingAfterBreak="0">
    <w:nsid w:val="46987AFB"/>
    <w:multiLevelType w:val="hybridMultilevel"/>
    <w:tmpl w:val="983A6B34"/>
    <w:lvl w:ilvl="0" w:tplc="DCAA287E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9" w15:restartNumberingAfterBreak="0">
    <w:nsid w:val="48B33FCD"/>
    <w:multiLevelType w:val="hybridMultilevel"/>
    <w:tmpl w:val="A61C0A86"/>
    <w:lvl w:ilvl="0" w:tplc="03A087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8091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0D9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428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66C4F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8AA2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4C12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0EC9C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F8D95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A3C14"/>
    <w:multiLevelType w:val="hybridMultilevel"/>
    <w:tmpl w:val="A2BC75BE"/>
    <w:lvl w:ilvl="0" w:tplc="94E80E2C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1" w15:restartNumberingAfterBreak="0">
    <w:nsid w:val="7D8773F3"/>
    <w:multiLevelType w:val="multilevel"/>
    <w:tmpl w:val="35623CBE"/>
    <w:lvl w:ilvl="0">
      <w:start w:val="1"/>
      <w:numFmt w:val="decimal"/>
      <w:pStyle w:val="10"/>
      <w:lvlText w:val="%1."/>
      <w:lvlJc w:val="left"/>
      <w:pPr>
        <w:tabs>
          <w:tab w:val="num" w:pos="964"/>
        </w:tabs>
        <w:ind w:left="964" w:hanging="96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DB133C5"/>
    <w:multiLevelType w:val="hybridMultilevel"/>
    <w:tmpl w:val="57361958"/>
    <w:lvl w:ilvl="0" w:tplc="2C0C264A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11"/>
  </w:num>
  <w:num w:numId="2">
    <w:abstractNumId w:val="8"/>
  </w:num>
  <w:num w:numId="3">
    <w:abstractNumId w:val="11"/>
  </w:num>
  <w:num w:numId="4">
    <w:abstractNumId w:val="11"/>
  </w:num>
  <w:num w:numId="5">
    <w:abstractNumId w:val="3"/>
  </w:num>
  <w:num w:numId="6">
    <w:abstractNumId w:val="9"/>
  </w:num>
  <w:num w:numId="7">
    <w:abstractNumId w:val="11"/>
  </w:num>
  <w:num w:numId="8">
    <w:abstractNumId w:val="5"/>
  </w:num>
  <w:num w:numId="9">
    <w:abstractNumId w:val="0"/>
  </w:num>
  <w:num w:numId="10">
    <w:abstractNumId w:val="10"/>
  </w:num>
  <w:num w:numId="11">
    <w:abstractNumId w:val="4"/>
  </w:num>
  <w:num w:numId="12">
    <w:abstractNumId w:val="1"/>
  </w:num>
  <w:num w:numId="13">
    <w:abstractNumId w:val="6"/>
  </w:num>
  <w:num w:numId="14">
    <w:abstractNumId w:val="2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B04"/>
    <w:rsid w:val="000160F0"/>
    <w:rsid w:val="0002373D"/>
    <w:rsid w:val="00027150"/>
    <w:rsid w:val="00037130"/>
    <w:rsid w:val="000624AE"/>
    <w:rsid w:val="00071B04"/>
    <w:rsid w:val="000733D9"/>
    <w:rsid w:val="000749FD"/>
    <w:rsid w:val="000809E0"/>
    <w:rsid w:val="00081F82"/>
    <w:rsid w:val="00094B08"/>
    <w:rsid w:val="000B39F0"/>
    <w:rsid w:val="000C1F64"/>
    <w:rsid w:val="000C7564"/>
    <w:rsid w:val="000C76BA"/>
    <w:rsid w:val="000D285E"/>
    <w:rsid w:val="000F0FCF"/>
    <w:rsid w:val="000F1DD6"/>
    <w:rsid w:val="000F3099"/>
    <w:rsid w:val="000F6593"/>
    <w:rsid w:val="00110E86"/>
    <w:rsid w:val="0011328D"/>
    <w:rsid w:val="001147BB"/>
    <w:rsid w:val="00122DF2"/>
    <w:rsid w:val="001306E0"/>
    <w:rsid w:val="00130E07"/>
    <w:rsid w:val="00130FBF"/>
    <w:rsid w:val="00140F20"/>
    <w:rsid w:val="001461E3"/>
    <w:rsid w:val="00146695"/>
    <w:rsid w:val="00152681"/>
    <w:rsid w:val="0015468F"/>
    <w:rsid w:val="00157DE1"/>
    <w:rsid w:val="001636B0"/>
    <w:rsid w:val="00173D59"/>
    <w:rsid w:val="00176D7B"/>
    <w:rsid w:val="00180647"/>
    <w:rsid w:val="00190395"/>
    <w:rsid w:val="001B0B47"/>
    <w:rsid w:val="001B7639"/>
    <w:rsid w:val="001C5BCF"/>
    <w:rsid w:val="001C75D6"/>
    <w:rsid w:val="001D1BFA"/>
    <w:rsid w:val="001E2E2D"/>
    <w:rsid w:val="001E57A2"/>
    <w:rsid w:val="002042F7"/>
    <w:rsid w:val="0022181F"/>
    <w:rsid w:val="00225433"/>
    <w:rsid w:val="00227D0E"/>
    <w:rsid w:val="00237183"/>
    <w:rsid w:val="00237A1A"/>
    <w:rsid w:val="00254014"/>
    <w:rsid w:val="002672FC"/>
    <w:rsid w:val="00270D26"/>
    <w:rsid w:val="002952D9"/>
    <w:rsid w:val="002A1B31"/>
    <w:rsid w:val="002B07D4"/>
    <w:rsid w:val="002C0F8A"/>
    <w:rsid w:val="002D5288"/>
    <w:rsid w:val="002F0055"/>
    <w:rsid w:val="002F05C1"/>
    <w:rsid w:val="002F1715"/>
    <w:rsid w:val="002F5467"/>
    <w:rsid w:val="003002C2"/>
    <w:rsid w:val="00303DCB"/>
    <w:rsid w:val="00315914"/>
    <w:rsid w:val="003221B3"/>
    <w:rsid w:val="00352BC3"/>
    <w:rsid w:val="003533AD"/>
    <w:rsid w:val="00354163"/>
    <w:rsid w:val="0035453B"/>
    <w:rsid w:val="00363CCC"/>
    <w:rsid w:val="003665B5"/>
    <w:rsid w:val="00382AD8"/>
    <w:rsid w:val="003904E8"/>
    <w:rsid w:val="00393313"/>
    <w:rsid w:val="00393E37"/>
    <w:rsid w:val="003941DC"/>
    <w:rsid w:val="00395E48"/>
    <w:rsid w:val="003C09B0"/>
    <w:rsid w:val="003D112C"/>
    <w:rsid w:val="003D17EA"/>
    <w:rsid w:val="003E3B85"/>
    <w:rsid w:val="003F25C7"/>
    <w:rsid w:val="003F697C"/>
    <w:rsid w:val="003F7997"/>
    <w:rsid w:val="00403A17"/>
    <w:rsid w:val="00413A24"/>
    <w:rsid w:val="004160D6"/>
    <w:rsid w:val="004214A5"/>
    <w:rsid w:val="004244C5"/>
    <w:rsid w:val="00424584"/>
    <w:rsid w:val="0042607A"/>
    <w:rsid w:val="004275EC"/>
    <w:rsid w:val="00430C33"/>
    <w:rsid w:val="00432978"/>
    <w:rsid w:val="00432DAD"/>
    <w:rsid w:val="0043602D"/>
    <w:rsid w:val="00437442"/>
    <w:rsid w:val="004415C8"/>
    <w:rsid w:val="0047122D"/>
    <w:rsid w:val="004721AD"/>
    <w:rsid w:val="0047541E"/>
    <w:rsid w:val="00480250"/>
    <w:rsid w:val="0048697C"/>
    <w:rsid w:val="00491552"/>
    <w:rsid w:val="004B0799"/>
    <w:rsid w:val="004C1619"/>
    <w:rsid w:val="004D000E"/>
    <w:rsid w:val="004E15D7"/>
    <w:rsid w:val="004E2171"/>
    <w:rsid w:val="004E356E"/>
    <w:rsid w:val="004E3B87"/>
    <w:rsid w:val="004E5718"/>
    <w:rsid w:val="004E6547"/>
    <w:rsid w:val="004E7795"/>
    <w:rsid w:val="004F0688"/>
    <w:rsid w:val="004F2CB6"/>
    <w:rsid w:val="00503646"/>
    <w:rsid w:val="0050654F"/>
    <w:rsid w:val="00506801"/>
    <w:rsid w:val="00511AB7"/>
    <w:rsid w:val="005124F3"/>
    <w:rsid w:val="00515CCA"/>
    <w:rsid w:val="00530012"/>
    <w:rsid w:val="00540FC7"/>
    <w:rsid w:val="0054315C"/>
    <w:rsid w:val="005653CB"/>
    <w:rsid w:val="0056664F"/>
    <w:rsid w:val="00567B3D"/>
    <w:rsid w:val="0057548D"/>
    <w:rsid w:val="0058610A"/>
    <w:rsid w:val="005A43E6"/>
    <w:rsid w:val="005B5D82"/>
    <w:rsid w:val="005D52AC"/>
    <w:rsid w:val="005E6E5C"/>
    <w:rsid w:val="005E7338"/>
    <w:rsid w:val="005F2BD1"/>
    <w:rsid w:val="00607809"/>
    <w:rsid w:val="00612E73"/>
    <w:rsid w:val="00616259"/>
    <w:rsid w:val="00617115"/>
    <w:rsid w:val="0061740D"/>
    <w:rsid w:val="00624E3D"/>
    <w:rsid w:val="00631D63"/>
    <w:rsid w:val="00634650"/>
    <w:rsid w:val="00636B08"/>
    <w:rsid w:val="0065154C"/>
    <w:rsid w:val="006578F6"/>
    <w:rsid w:val="006806D8"/>
    <w:rsid w:val="00694D04"/>
    <w:rsid w:val="006B27AE"/>
    <w:rsid w:val="006B398E"/>
    <w:rsid w:val="006C6470"/>
    <w:rsid w:val="006C6A3E"/>
    <w:rsid w:val="006F2455"/>
    <w:rsid w:val="006F6E26"/>
    <w:rsid w:val="006F7A89"/>
    <w:rsid w:val="0070143E"/>
    <w:rsid w:val="00701F40"/>
    <w:rsid w:val="00704D58"/>
    <w:rsid w:val="00713ED8"/>
    <w:rsid w:val="007147CD"/>
    <w:rsid w:val="007300FB"/>
    <w:rsid w:val="0073264B"/>
    <w:rsid w:val="00762A3B"/>
    <w:rsid w:val="00766144"/>
    <w:rsid w:val="007819CA"/>
    <w:rsid w:val="00781DDA"/>
    <w:rsid w:val="007A2AD9"/>
    <w:rsid w:val="007B1128"/>
    <w:rsid w:val="007C34EB"/>
    <w:rsid w:val="007D2D6E"/>
    <w:rsid w:val="007D2DE0"/>
    <w:rsid w:val="007D5A9C"/>
    <w:rsid w:val="007D712A"/>
    <w:rsid w:val="007E112F"/>
    <w:rsid w:val="007E4572"/>
    <w:rsid w:val="007F12D4"/>
    <w:rsid w:val="007F42D7"/>
    <w:rsid w:val="007F7E56"/>
    <w:rsid w:val="00800C83"/>
    <w:rsid w:val="00821BFE"/>
    <w:rsid w:val="00824339"/>
    <w:rsid w:val="00825B0A"/>
    <w:rsid w:val="00827440"/>
    <w:rsid w:val="008309D2"/>
    <w:rsid w:val="00863E67"/>
    <w:rsid w:val="008702D2"/>
    <w:rsid w:val="008759FA"/>
    <w:rsid w:val="00880E03"/>
    <w:rsid w:val="00891287"/>
    <w:rsid w:val="00896F56"/>
    <w:rsid w:val="008B5658"/>
    <w:rsid w:val="008C0B61"/>
    <w:rsid w:val="008C66F1"/>
    <w:rsid w:val="008D150B"/>
    <w:rsid w:val="008D3AF8"/>
    <w:rsid w:val="008D7E8A"/>
    <w:rsid w:val="008E6168"/>
    <w:rsid w:val="008F3FB2"/>
    <w:rsid w:val="008F4D4C"/>
    <w:rsid w:val="00902794"/>
    <w:rsid w:val="009051BA"/>
    <w:rsid w:val="00905C3B"/>
    <w:rsid w:val="00924CE8"/>
    <w:rsid w:val="009337FE"/>
    <w:rsid w:val="00946F31"/>
    <w:rsid w:val="009530A5"/>
    <w:rsid w:val="00970E95"/>
    <w:rsid w:val="00977983"/>
    <w:rsid w:val="009966D3"/>
    <w:rsid w:val="009A0ACD"/>
    <w:rsid w:val="009B054E"/>
    <w:rsid w:val="009B1F65"/>
    <w:rsid w:val="009B4C42"/>
    <w:rsid w:val="009B50A4"/>
    <w:rsid w:val="009B7A61"/>
    <w:rsid w:val="009C1696"/>
    <w:rsid w:val="009C67E1"/>
    <w:rsid w:val="009D5159"/>
    <w:rsid w:val="009E7E01"/>
    <w:rsid w:val="00A03974"/>
    <w:rsid w:val="00A10EE3"/>
    <w:rsid w:val="00A1242F"/>
    <w:rsid w:val="00A20C8E"/>
    <w:rsid w:val="00A22199"/>
    <w:rsid w:val="00A2397F"/>
    <w:rsid w:val="00A26830"/>
    <w:rsid w:val="00A34681"/>
    <w:rsid w:val="00A43A83"/>
    <w:rsid w:val="00A4530F"/>
    <w:rsid w:val="00A47EEA"/>
    <w:rsid w:val="00A60ED5"/>
    <w:rsid w:val="00A60FE8"/>
    <w:rsid w:val="00A701BF"/>
    <w:rsid w:val="00A91DCD"/>
    <w:rsid w:val="00AA5130"/>
    <w:rsid w:val="00AB4660"/>
    <w:rsid w:val="00AC58AC"/>
    <w:rsid w:val="00AD4699"/>
    <w:rsid w:val="00AE1F3C"/>
    <w:rsid w:val="00AF7B0B"/>
    <w:rsid w:val="00B02ED1"/>
    <w:rsid w:val="00B1091F"/>
    <w:rsid w:val="00B16E43"/>
    <w:rsid w:val="00B21D43"/>
    <w:rsid w:val="00B31C30"/>
    <w:rsid w:val="00B41B6A"/>
    <w:rsid w:val="00B54431"/>
    <w:rsid w:val="00B615E7"/>
    <w:rsid w:val="00B65F34"/>
    <w:rsid w:val="00B66EC6"/>
    <w:rsid w:val="00B708C2"/>
    <w:rsid w:val="00B73E3D"/>
    <w:rsid w:val="00B75C3B"/>
    <w:rsid w:val="00B76F1C"/>
    <w:rsid w:val="00B93B89"/>
    <w:rsid w:val="00B96C83"/>
    <w:rsid w:val="00B974E7"/>
    <w:rsid w:val="00BA6F7D"/>
    <w:rsid w:val="00BD6733"/>
    <w:rsid w:val="00BE3727"/>
    <w:rsid w:val="00BF1BEC"/>
    <w:rsid w:val="00BF2C4F"/>
    <w:rsid w:val="00BF6AE8"/>
    <w:rsid w:val="00C011A0"/>
    <w:rsid w:val="00C0140C"/>
    <w:rsid w:val="00C01ECF"/>
    <w:rsid w:val="00C06F59"/>
    <w:rsid w:val="00C1314A"/>
    <w:rsid w:val="00C1395F"/>
    <w:rsid w:val="00C139A4"/>
    <w:rsid w:val="00C31DEA"/>
    <w:rsid w:val="00C50C68"/>
    <w:rsid w:val="00C607A1"/>
    <w:rsid w:val="00C64359"/>
    <w:rsid w:val="00C71C9C"/>
    <w:rsid w:val="00C77D86"/>
    <w:rsid w:val="00C811BE"/>
    <w:rsid w:val="00C81585"/>
    <w:rsid w:val="00C86B37"/>
    <w:rsid w:val="00CA095B"/>
    <w:rsid w:val="00CA13D6"/>
    <w:rsid w:val="00CA26B1"/>
    <w:rsid w:val="00CA3756"/>
    <w:rsid w:val="00CA5073"/>
    <w:rsid w:val="00CC4707"/>
    <w:rsid w:val="00CD4D94"/>
    <w:rsid w:val="00CD6729"/>
    <w:rsid w:val="00CE11EB"/>
    <w:rsid w:val="00CE4D1B"/>
    <w:rsid w:val="00CE557D"/>
    <w:rsid w:val="00CF749C"/>
    <w:rsid w:val="00D00BA8"/>
    <w:rsid w:val="00D01CB8"/>
    <w:rsid w:val="00D042EE"/>
    <w:rsid w:val="00D16AE3"/>
    <w:rsid w:val="00D267BF"/>
    <w:rsid w:val="00D317B6"/>
    <w:rsid w:val="00D32B69"/>
    <w:rsid w:val="00D46D94"/>
    <w:rsid w:val="00D47562"/>
    <w:rsid w:val="00D4778C"/>
    <w:rsid w:val="00D5358C"/>
    <w:rsid w:val="00D539CA"/>
    <w:rsid w:val="00D54433"/>
    <w:rsid w:val="00D55508"/>
    <w:rsid w:val="00D6568E"/>
    <w:rsid w:val="00D6592D"/>
    <w:rsid w:val="00D86529"/>
    <w:rsid w:val="00D9778E"/>
    <w:rsid w:val="00DA4324"/>
    <w:rsid w:val="00DB667A"/>
    <w:rsid w:val="00DB6F61"/>
    <w:rsid w:val="00DD004D"/>
    <w:rsid w:val="00DD5806"/>
    <w:rsid w:val="00DF54C0"/>
    <w:rsid w:val="00DF6398"/>
    <w:rsid w:val="00DF6D43"/>
    <w:rsid w:val="00E03407"/>
    <w:rsid w:val="00E0364C"/>
    <w:rsid w:val="00E0417A"/>
    <w:rsid w:val="00E07D84"/>
    <w:rsid w:val="00E14372"/>
    <w:rsid w:val="00E23063"/>
    <w:rsid w:val="00E239FC"/>
    <w:rsid w:val="00E3151F"/>
    <w:rsid w:val="00E43E7B"/>
    <w:rsid w:val="00E45C17"/>
    <w:rsid w:val="00E51418"/>
    <w:rsid w:val="00E618AD"/>
    <w:rsid w:val="00E64175"/>
    <w:rsid w:val="00E65DCA"/>
    <w:rsid w:val="00E713E7"/>
    <w:rsid w:val="00E733A7"/>
    <w:rsid w:val="00E90B26"/>
    <w:rsid w:val="00E91098"/>
    <w:rsid w:val="00E95639"/>
    <w:rsid w:val="00EB334A"/>
    <w:rsid w:val="00EC3CC8"/>
    <w:rsid w:val="00ED48C1"/>
    <w:rsid w:val="00ED5839"/>
    <w:rsid w:val="00EE22CE"/>
    <w:rsid w:val="00EE5B78"/>
    <w:rsid w:val="00EF1E9B"/>
    <w:rsid w:val="00EF7204"/>
    <w:rsid w:val="00F023DD"/>
    <w:rsid w:val="00F03377"/>
    <w:rsid w:val="00F04C5C"/>
    <w:rsid w:val="00F056EA"/>
    <w:rsid w:val="00F422A5"/>
    <w:rsid w:val="00F43485"/>
    <w:rsid w:val="00F4389B"/>
    <w:rsid w:val="00F4393F"/>
    <w:rsid w:val="00F60494"/>
    <w:rsid w:val="00F64210"/>
    <w:rsid w:val="00F71005"/>
    <w:rsid w:val="00F81DDE"/>
    <w:rsid w:val="00F8549F"/>
    <w:rsid w:val="00F8728E"/>
    <w:rsid w:val="00FB1394"/>
    <w:rsid w:val="00FB28CC"/>
    <w:rsid w:val="00FC2997"/>
    <w:rsid w:val="00FC6121"/>
    <w:rsid w:val="00FD2B2A"/>
    <w:rsid w:val="00FD4E17"/>
    <w:rsid w:val="00FE0351"/>
    <w:rsid w:val="00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F324256"/>
  <w15:docId w15:val="{7DEC5FBC-DC63-4AFE-80C4-012E180D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8610A"/>
    <w:pPr>
      <w:widowControl w:val="0"/>
      <w:wordWrap w:val="0"/>
    </w:pPr>
    <w:rPr>
      <w:rFonts w:ascii="Arial" w:eastAsia="굴림" w:hAnsi="Arial"/>
      <w:kern w:val="2"/>
      <w:sz w:val="22"/>
      <w:szCs w:val="22"/>
    </w:rPr>
  </w:style>
  <w:style w:type="paragraph" w:styleId="10">
    <w:name w:val="heading 1"/>
    <w:basedOn w:val="11"/>
    <w:next w:val="a1"/>
    <w:autoRedefine/>
    <w:qFormat/>
    <w:pPr>
      <w:keepNext/>
      <w:numPr>
        <w:numId w:val="1"/>
      </w:numPr>
      <w:spacing w:before="240" w:line="480" w:lineRule="auto"/>
      <w:outlineLvl w:val="0"/>
    </w:pPr>
  </w:style>
  <w:style w:type="paragraph" w:styleId="2">
    <w:name w:val="heading 2"/>
    <w:basedOn w:val="20"/>
    <w:next w:val="a1"/>
    <w:link w:val="2Char"/>
    <w:autoRedefine/>
    <w:qFormat/>
    <w:rsid w:val="00D54433"/>
    <w:pPr>
      <w:keepNext/>
      <w:numPr>
        <w:ilvl w:val="1"/>
        <w:numId w:val="1"/>
      </w:numPr>
      <w:tabs>
        <w:tab w:val="clear" w:pos="1210"/>
      </w:tabs>
      <w:spacing w:before="120" w:after="120"/>
      <w:outlineLvl w:val="1"/>
    </w:pPr>
  </w:style>
  <w:style w:type="paragraph" w:styleId="3">
    <w:name w:val="heading 3"/>
    <w:basedOn w:val="30"/>
    <w:next w:val="a1"/>
    <w:qFormat/>
    <w:pPr>
      <w:keepNext/>
      <w:numPr>
        <w:ilvl w:val="2"/>
        <w:numId w:val="1"/>
      </w:numPr>
      <w:tabs>
        <w:tab w:val="left" w:pos="567"/>
      </w:tabs>
      <w:spacing w:before="120" w:after="120"/>
      <w:outlineLvl w:val="2"/>
    </w:pPr>
  </w:style>
  <w:style w:type="paragraph" w:styleId="4">
    <w:name w:val="heading 4"/>
    <w:basedOn w:val="40"/>
    <w:next w:val="a1"/>
    <w:qFormat/>
    <w:pPr>
      <w:keepNext/>
      <w:numPr>
        <w:ilvl w:val="3"/>
        <w:numId w:val="1"/>
      </w:numPr>
      <w:spacing w:before="120" w:after="120"/>
      <w:textAlignment w:val="top"/>
      <w:outlineLvl w:val="3"/>
    </w:pPr>
  </w:style>
  <w:style w:type="paragraph" w:styleId="5">
    <w:name w:val="heading 5"/>
    <w:basedOn w:val="a0"/>
    <w:next w:val="a2"/>
    <w:qFormat/>
    <w:pPr>
      <w:keepNext/>
      <w:ind w:left="1701"/>
      <w:outlineLvl w:val="4"/>
    </w:pPr>
    <w:rPr>
      <w:rFonts w:eastAsia="돋움체"/>
    </w:rPr>
  </w:style>
  <w:style w:type="paragraph" w:styleId="6">
    <w:name w:val="heading 6"/>
    <w:basedOn w:val="a0"/>
    <w:next w:val="a2"/>
    <w:qFormat/>
    <w:pPr>
      <w:keepNext/>
      <w:ind w:left="1701"/>
      <w:outlineLvl w:val="5"/>
    </w:pPr>
    <w:rPr>
      <w:b/>
    </w:rPr>
  </w:style>
  <w:style w:type="paragraph" w:styleId="7">
    <w:name w:val="heading 7"/>
    <w:basedOn w:val="a0"/>
    <w:next w:val="a2"/>
    <w:qFormat/>
    <w:pPr>
      <w:keepNext/>
      <w:ind w:left="1701"/>
      <w:outlineLvl w:val="6"/>
    </w:pPr>
  </w:style>
  <w:style w:type="paragraph" w:styleId="8">
    <w:name w:val="heading 8"/>
    <w:basedOn w:val="a0"/>
    <w:next w:val="a2"/>
    <w:qFormat/>
    <w:pPr>
      <w:keepNext/>
      <w:ind w:left="2551"/>
      <w:outlineLvl w:val="7"/>
    </w:pPr>
  </w:style>
  <w:style w:type="paragraph" w:styleId="9">
    <w:name w:val="heading 9"/>
    <w:basedOn w:val="a0"/>
    <w:next w:val="a2"/>
    <w:qFormat/>
    <w:pPr>
      <w:keepNext/>
      <w:ind w:left="2551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Normal Indent"/>
    <w:basedOn w:val="a0"/>
    <w:autoRedefine/>
    <w:pPr>
      <w:ind w:left="454"/>
    </w:pPr>
  </w:style>
  <w:style w:type="paragraph" w:styleId="11">
    <w:name w:val="toc 1"/>
    <w:basedOn w:val="a0"/>
    <w:next w:val="a0"/>
    <w:autoRedefine/>
    <w:uiPriority w:val="39"/>
    <w:pPr>
      <w:tabs>
        <w:tab w:val="left" w:pos="330"/>
        <w:tab w:val="left" w:pos="794"/>
        <w:tab w:val="right" w:leader="dot" w:pos="9020"/>
      </w:tabs>
      <w:spacing w:before="120" w:after="120"/>
      <w:jc w:val="both"/>
    </w:pPr>
    <w:rPr>
      <w:b/>
      <w:noProof/>
      <w:sz w:val="24"/>
    </w:rPr>
  </w:style>
  <w:style w:type="paragraph" w:styleId="20">
    <w:name w:val="toc 2"/>
    <w:basedOn w:val="a0"/>
    <w:next w:val="a0"/>
    <w:autoRedefine/>
    <w:uiPriority w:val="39"/>
    <w:pPr>
      <w:tabs>
        <w:tab w:val="left" w:pos="770"/>
        <w:tab w:val="left" w:pos="1210"/>
        <w:tab w:val="right" w:leader="dot" w:pos="9020"/>
      </w:tabs>
      <w:ind w:left="340"/>
      <w:jc w:val="both"/>
    </w:pPr>
    <w:rPr>
      <w:noProof/>
    </w:rPr>
  </w:style>
  <w:style w:type="paragraph" w:styleId="30">
    <w:name w:val="toc 3"/>
    <w:basedOn w:val="a0"/>
    <w:next w:val="a0"/>
    <w:autoRedefine/>
    <w:uiPriority w:val="39"/>
    <w:rsid w:val="00B31C30"/>
    <w:pPr>
      <w:tabs>
        <w:tab w:val="left" w:pos="1418"/>
        <w:tab w:val="left" w:pos="1700"/>
        <w:tab w:val="right" w:leader="dot" w:pos="9020"/>
      </w:tabs>
      <w:ind w:left="794"/>
    </w:pPr>
    <w:rPr>
      <w:noProof/>
    </w:rPr>
  </w:style>
  <w:style w:type="paragraph" w:styleId="a6">
    <w:name w:val="Document Map"/>
    <w:basedOn w:val="a0"/>
    <w:semiHidden/>
    <w:pPr>
      <w:shd w:val="clear" w:color="auto" w:fill="000080"/>
    </w:pPr>
    <w:rPr>
      <w:rFonts w:eastAsia="돋움체"/>
    </w:rPr>
  </w:style>
  <w:style w:type="paragraph" w:styleId="a7">
    <w:name w:val="footer"/>
    <w:basedOn w:val="a0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</w:style>
  <w:style w:type="paragraph" w:styleId="a9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styleId="aa">
    <w:name w:val="Title"/>
    <w:basedOn w:val="a0"/>
    <w:qFormat/>
    <w:pPr>
      <w:spacing w:before="120" w:after="120"/>
      <w:outlineLvl w:val="0"/>
    </w:pPr>
    <w:rPr>
      <w:rFonts w:eastAsia="굴림체"/>
      <w:b/>
      <w:sz w:val="52"/>
    </w:rPr>
  </w:style>
  <w:style w:type="paragraph" w:styleId="a1">
    <w:name w:val="Body Text"/>
    <w:basedOn w:val="a0"/>
    <w:link w:val="Char"/>
    <w:autoRedefine/>
    <w:rsid w:val="00413A24"/>
    <w:pPr>
      <w:widowControl/>
      <w:wordWrap/>
      <w:spacing w:after="240" w:line="360" w:lineRule="auto"/>
      <w:ind w:leftChars="100" w:left="220" w:rightChars="100" w:right="220"/>
    </w:pPr>
    <w:rPr>
      <w:rFonts w:cs="Arial"/>
      <w:bCs/>
      <w:noProof/>
      <w:spacing w:val="-5"/>
      <w:kern w:val="0"/>
    </w:rPr>
  </w:style>
  <w:style w:type="character" w:customStyle="1" w:styleId="ab">
    <w:name w:val="제목설명"/>
    <w:rPr>
      <w:rFonts w:eastAsia="굴림체"/>
      <w:b/>
      <w:sz w:val="24"/>
    </w:rPr>
  </w:style>
  <w:style w:type="character" w:customStyle="1" w:styleId="ac">
    <w:name w:val="문서번호"/>
    <w:rPr>
      <w:rFonts w:ascii="Arial" w:eastAsia="굴림체" w:hAnsi="Arial"/>
      <w:b/>
      <w:sz w:val="32"/>
    </w:rPr>
  </w:style>
  <w:style w:type="character" w:customStyle="1" w:styleId="ad">
    <w:name w:val="버젼과날짜"/>
    <w:rPr>
      <w:rFonts w:ascii="Arial" w:eastAsia="굴림체" w:hAnsi="Arial"/>
      <w:b/>
      <w:sz w:val="32"/>
    </w:rPr>
  </w:style>
  <w:style w:type="paragraph" w:customStyle="1" w:styleId="ae">
    <w:name w:val="그림/표 번호"/>
    <w:basedOn w:val="a0"/>
    <w:next w:val="a0"/>
    <w:autoRedefine/>
    <w:pPr>
      <w:jc w:val="center"/>
    </w:pPr>
  </w:style>
  <w:style w:type="paragraph" w:styleId="21">
    <w:name w:val="List Bullet 2"/>
    <w:basedOn w:val="a0"/>
    <w:autoRedefine/>
    <w:pPr>
      <w:tabs>
        <w:tab w:val="num" w:pos="1076"/>
      </w:tabs>
      <w:ind w:left="1076" w:hanging="425"/>
    </w:pPr>
  </w:style>
  <w:style w:type="paragraph" w:styleId="40">
    <w:name w:val="toc 4"/>
    <w:basedOn w:val="a0"/>
    <w:next w:val="a0"/>
    <w:autoRedefine/>
    <w:semiHidden/>
    <w:pPr>
      <w:tabs>
        <w:tab w:val="left" w:pos="2125"/>
        <w:tab w:val="right" w:leader="dot" w:pos="9020"/>
      </w:tabs>
      <w:ind w:left="1418"/>
    </w:pPr>
    <w:rPr>
      <w:noProof/>
    </w:rPr>
  </w:style>
  <w:style w:type="paragraph" w:styleId="50">
    <w:name w:val="toc 5"/>
    <w:basedOn w:val="a0"/>
    <w:next w:val="a0"/>
    <w:autoRedefine/>
    <w:semiHidden/>
    <w:pPr>
      <w:ind w:left="1700"/>
    </w:pPr>
  </w:style>
  <w:style w:type="paragraph" w:styleId="60">
    <w:name w:val="toc 6"/>
    <w:basedOn w:val="a0"/>
    <w:next w:val="a0"/>
    <w:autoRedefine/>
    <w:semiHidden/>
    <w:pPr>
      <w:ind w:left="2125"/>
    </w:pPr>
  </w:style>
  <w:style w:type="paragraph" w:styleId="70">
    <w:name w:val="toc 7"/>
    <w:basedOn w:val="a0"/>
    <w:next w:val="a0"/>
    <w:autoRedefine/>
    <w:semiHidden/>
    <w:pPr>
      <w:ind w:left="2550"/>
    </w:pPr>
  </w:style>
  <w:style w:type="paragraph" w:styleId="80">
    <w:name w:val="toc 8"/>
    <w:basedOn w:val="a0"/>
    <w:next w:val="a0"/>
    <w:autoRedefine/>
    <w:semiHidden/>
    <w:pPr>
      <w:ind w:left="2975"/>
    </w:pPr>
  </w:style>
  <w:style w:type="paragraph" w:styleId="90">
    <w:name w:val="toc 9"/>
    <w:basedOn w:val="a0"/>
    <w:next w:val="a0"/>
    <w:autoRedefine/>
    <w:semiHidden/>
    <w:pPr>
      <w:ind w:left="3400"/>
    </w:pPr>
  </w:style>
  <w:style w:type="paragraph" w:styleId="22">
    <w:name w:val="Body Text 2"/>
    <w:basedOn w:val="a0"/>
    <w:pPr>
      <w:spacing w:after="240"/>
      <w:ind w:left="862" w:hanging="295"/>
    </w:pPr>
  </w:style>
  <w:style w:type="paragraph" w:customStyle="1" w:styleId="af">
    <w:name w:val="큰제목"/>
    <w:basedOn w:val="a0"/>
    <w:next w:val="a0"/>
    <w:autoRedefine/>
    <w:rPr>
      <w:b/>
      <w:sz w:val="28"/>
    </w:rPr>
  </w:style>
  <w:style w:type="paragraph" w:customStyle="1" w:styleId="23">
    <w:name w:val="본문2나열"/>
    <w:basedOn w:val="a0"/>
    <w:autoRedefine/>
    <w:pPr>
      <w:ind w:left="567"/>
    </w:pPr>
  </w:style>
  <w:style w:type="character" w:styleId="af0">
    <w:name w:val="Strong"/>
    <w:qFormat/>
    <w:rPr>
      <w:b/>
    </w:rPr>
  </w:style>
  <w:style w:type="paragraph" w:customStyle="1" w:styleId="31">
    <w:name w:val="본문3나열"/>
    <w:basedOn w:val="a0"/>
    <w:autoRedefine/>
    <w:pPr>
      <w:ind w:left="862"/>
    </w:pPr>
  </w:style>
  <w:style w:type="paragraph" w:styleId="32">
    <w:name w:val="Body Text 3"/>
    <w:basedOn w:val="a0"/>
    <w:autoRedefine/>
    <w:pPr>
      <w:spacing w:after="240"/>
      <w:ind w:left="1157" w:hanging="295"/>
    </w:pPr>
  </w:style>
  <w:style w:type="paragraph" w:customStyle="1" w:styleId="24">
    <w:name w:val="본문2예)나열"/>
    <w:basedOn w:val="a0"/>
    <w:autoRedefine/>
    <w:pPr>
      <w:ind w:left="992"/>
    </w:pPr>
  </w:style>
  <w:style w:type="paragraph" w:customStyle="1" w:styleId="25">
    <w:name w:val="본문2항목"/>
    <w:basedOn w:val="22"/>
    <w:pPr>
      <w:spacing w:after="120"/>
    </w:pPr>
  </w:style>
  <w:style w:type="paragraph" w:customStyle="1" w:styleId="af1">
    <w:name w:val="관련문서"/>
    <w:basedOn w:val="22"/>
    <w:autoRedefine/>
    <w:pPr>
      <w:spacing w:after="0"/>
    </w:pPr>
  </w:style>
  <w:style w:type="paragraph" w:customStyle="1" w:styleId="af2">
    <w:name w:val="약어&amp;관련문서"/>
    <w:basedOn w:val="23"/>
  </w:style>
  <w:style w:type="paragraph" w:customStyle="1" w:styleId="a">
    <w:name w:val="용어정의"/>
    <w:basedOn w:val="a0"/>
    <w:autoRedefine/>
    <w:rsid w:val="00225433"/>
    <w:pPr>
      <w:numPr>
        <w:numId w:val="13"/>
      </w:numPr>
      <w:spacing w:after="240"/>
      <w:ind w:left="709" w:hanging="283"/>
    </w:pPr>
  </w:style>
  <w:style w:type="paragraph" w:customStyle="1" w:styleId="af3">
    <w:name w:val="알파벳제목"/>
    <w:basedOn w:val="a0"/>
    <w:autoRedefine/>
    <w:pPr>
      <w:tabs>
        <w:tab w:val="left" w:pos="57"/>
        <w:tab w:val="left" w:pos="170"/>
      </w:tabs>
      <w:ind w:left="579" w:hanging="295"/>
    </w:pPr>
  </w:style>
  <w:style w:type="paragraph" w:customStyle="1" w:styleId="af4">
    <w:name w:val="중앙제목"/>
    <w:basedOn w:val="af"/>
    <w:next w:val="10"/>
    <w:pPr>
      <w:jc w:val="center"/>
    </w:pPr>
  </w:style>
  <w:style w:type="paragraph" w:customStyle="1" w:styleId="ElementsTabelle">
    <w:name w:val="ElementsTabelle"/>
    <w:basedOn w:val="a0"/>
    <w:rsid w:val="0057548D"/>
    <w:pPr>
      <w:wordWrap/>
      <w:snapToGrid w:val="0"/>
      <w:spacing w:line="60" w:lineRule="atLeast"/>
    </w:pPr>
    <w:rPr>
      <w:rFonts w:ascii="Tahoma" w:eastAsia="굴림체" w:hAnsi="Tahoma"/>
      <w:kern w:val="0"/>
      <w:sz w:val="18"/>
      <w:lang w:val="en-GB"/>
    </w:rPr>
  </w:style>
  <w:style w:type="paragraph" w:customStyle="1" w:styleId="1">
    <w:name w:val="글머리기호1"/>
    <w:basedOn w:val="a1"/>
    <w:rsid w:val="0057548D"/>
    <w:pPr>
      <w:numPr>
        <w:numId w:val="2"/>
      </w:numPr>
      <w:overflowPunct w:val="0"/>
      <w:autoSpaceDE w:val="0"/>
      <w:autoSpaceDN w:val="0"/>
      <w:adjustRightInd w:val="0"/>
      <w:spacing w:before="120" w:after="80" w:line="300" w:lineRule="atLeast"/>
      <w:textAlignment w:val="baseline"/>
    </w:pPr>
    <w:rPr>
      <w:rFonts w:ascii="Times" w:hAnsi="Times"/>
      <w:b/>
      <w:spacing w:val="0"/>
      <w:sz w:val="20"/>
      <w:lang w:val="en-AU"/>
    </w:rPr>
  </w:style>
  <w:style w:type="paragraph" w:customStyle="1" w:styleId="12">
    <w:name w:val="글머리기호내용1"/>
    <w:basedOn w:val="1"/>
    <w:rsid w:val="0057548D"/>
    <w:pPr>
      <w:numPr>
        <w:numId w:val="0"/>
      </w:numPr>
      <w:tabs>
        <w:tab w:val="left" w:pos="2000"/>
      </w:tabs>
      <w:spacing w:before="0" w:after="0"/>
      <w:ind w:left="851"/>
    </w:pPr>
    <w:rPr>
      <w:b w:val="0"/>
    </w:rPr>
  </w:style>
  <w:style w:type="table" w:styleId="af5">
    <w:name w:val="Table Grid"/>
    <w:basedOn w:val="a4"/>
    <w:rsid w:val="00AD4699"/>
    <w:pPr>
      <w:widowControl w:val="0"/>
      <w:wordWrap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0"/>
    <w:uiPriority w:val="99"/>
    <w:semiHidden/>
    <w:unhideWhenUsed/>
    <w:rsid w:val="00FD2B2A"/>
    <w:pPr>
      <w:widowControl/>
      <w:wordWrap/>
      <w:spacing w:before="100" w:beforeAutospacing="1" w:after="100" w:afterAutospacing="1"/>
    </w:pPr>
    <w:rPr>
      <w:rFonts w:ascii="굴림" w:hAnsi="굴림" w:cs="굴림"/>
      <w:kern w:val="0"/>
      <w:sz w:val="24"/>
      <w:szCs w:val="24"/>
    </w:rPr>
  </w:style>
  <w:style w:type="paragraph" w:styleId="af7">
    <w:name w:val="List Paragraph"/>
    <w:basedOn w:val="a0"/>
    <w:uiPriority w:val="34"/>
    <w:qFormat/>
    <w:rsid w:val="00E65DCA"/>
    <w:pPr>
      <w:ind w:leftChars="400" w:left="800"/>
    </w:pPr>
  </w:style>
  <w:style w:type="paragraph" w:styleId="af8">
    <w:name w:val="Balloon Text"/>
    <w:basedOn w:val="a0"/>
    <w:link w:val="Char0"/>
    <w:uiPriority w:val="99"/>
    <w:semiHidden/>
    <w:unhideWhenUsed/>
    <w:rsid w:val="003665B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3"/>
    <w:link w:val="af8"/>
    <w:uiPriority w:val="99"/>
    <w:semiHidden/>
    <w:rsid w:val="003665B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2Char">
    <w:name w:val="제목 2 Char"/>
    <w:basedOn w:val="a3"/>
    <w:link w:val="2"/>
    <w:rsid w:val="00D54433"/>
    <w:rPr>
      <w:rFonts w:ascii="Arial" w:eastAsia="굴림" w:hAnsi="Arial"/>
      <w:noProof/>
      <w:kern w:val="2"/>
      <w:sz w:val="22"/>
      <w:szCs w:val="22"/>
    </w:rPr>
  </w:style>
  <w:style w:type="character" w:customStyle="1" w:styleId="Char">
    <w:name w:val="본문 Char"/>
    <w:basedOn w:val="a3"/>
    <w:link w:val="a1"/>
    <w:rsid w:val="00413A24"/>
    <w:rPr>
      <w:rFonts w:ascii="Arial" w:eastAsia="굴림" w:hAnsi="Arial" w:cs="Arial"/>
      <w:bCs/>
      <w:noProof/>
      <w:spacing w:val="-5"/>
      <w:sz w:val="22"/>
      <w:szCs w:val="22"/>
    </w:rPr>
  </w:style>
  <w:style w:type="character" w:styleId="af9">
    <w:name w:val="annotation reference"/>
    <w:basedOn w:val="a3"/>
    <w:semiHidden/>
    <w:unhideWhenUsed/>
    <w:rsid w:val="00905C3B"/>
    <w:rPr>
      <w:sz w:val="18"/>
      <w:szCs w:val="18"/>
    </w:rPr>
  </w:style>
  <w:style w:type="paragraph" w:styleId="afa">
    <w:name w:val="annotation text"/>
    <w:basedOn w:val="a0"/>
    <w:link w:val="Char1"/>
    <w:unhideWhenUsed/>
    <w:rsid w:val="00905C3B"/>
  </w:style>
  <w:style w:type="character" w:customStyle="1" w:styleId="Char1">
    <w:name w:val="메모 텍스트 Char"/>
    <w:basedOn w:val="a3"/>
    <w:link w:val="afa"/>
    <w:rsid w:val="00905C3B"/>
    <w:rPr>
      <w:rFonts w:ascii="Arial" w:eastAsia="굴림" w:hAnsi="Arial"/>
      <w:kern w:val="2"/>
      <w:sz w:val="22"/>
      <w:szCs w:val="22"/>
    </w:rPr>
  </w:style>
  <w:style w:type="paragraph" w:styleId="afb">
    <w:name w:val="annotation subject"/>
    <w:basedOn w:val="afa"/>
    <w:next w:val="afa"/>
    <w:link w:val="Char2"/>
    <w:uiPriority w:val="99"/>
    <w:semiHidden/>
    <w:unhideWhenUsed/>
    <w:rsid w:val="00905C3B"/>
    <w:rPr>
      <w:b/>
      <w:bCs/>
    </w:rPr>
  </w:style>
  <w:style w:type="character" w:customStyle="1" w:styleId="Char2">
    <w:name w:val="메모 주제 Char"/>
    <w:basedOn w:val="Char1"/>
    <w:link w:val="afb"/>
    <w:uiPriority w:val="99"/>
    <w:semiHidden/>
    <w:rsid w:val="00905C3B"/>
    <w:rPr>
      <w:rFonts w:ascii="Arial" w:eastAsia="굴림" w:hAnsi="Arial"/>
      <w:b/>
      <w:bCs/>
      <w:kern w:val="2"/>
      <w:sz w:val="22"/>
      <w:szCs w:val="22"/>
    </w:rPr>
  </w:style>
  <w:style w:type="paragraph" w:styleId="afc">
    <w:name w:val="Revision"/>
    <w:hidden/>
    <w:uiPriority w:val="99"/>
    <w:semiHidden/>
    <w:rsid w:val="00905C3B"/>
    <w:rPr>
      <w:rFonts w:ascii="Arial" w:eastAsia="굴림" w:hAnsi="Arial"/>
      <w:kern w:val="2"/>
      <w:sz w:val="22"/>
      <w:szCs w:val="22"/>
    </w:rPr>
  </w:style>
  <w:style w:type="character" w:styleId="afd">
    <w:name w:val="Hyperlink"/>
    <w:basedOn w:val="a3"/>
    <w:uiPriority w:val="99"/>
    <w:semiHidden/>
    <w:unhideWhenUsed/>
    <w:rsid w:val="00E91098"/>
    <w:rPr>
      <w:color w:val="0000FF"/>
      <w:u w:val="single"/>
    </w:rPr>
  </w:style>
  <w:style w:type="table" w:styleId="afe">
    <w:name w:val="Light List"/>
    <w:basedOn w:val="a4"/>
    <w:uiPriority w:val="61"/>
    <w:rsid w:val="0025401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Shading Accent 1"/>
    <w:basedOn w:val="a4"/>
    <w:uiPriority w:val="60"/>
    <w:rsid w:val="00254014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6">
    <w:name w:val="Light Shading Accent 6"/>
    <w:basedOn w:val="a4"/>
    <w:uiPriority w:val="60"/>
    <w:rsid w:val="003D112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customStyle="1" w:styleId="71">
    <w:name w:val="목록 표 7 색상형1"/>
    <w:basedOn w:val="a4"/>
    <w:uiPriority w:val="52"/>
    <w:rsid w:val="009B7A6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">
    <w:name w:val="caption"/>
    <w:basedOn w:val="a0"/>
    <w:next w:val="a0"/>
    <w:unhideWhenUsed/>
    <w:qFormat/>
    <w:rsid w:val="003002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ko.wikipedia.org/wiki/%EC%9D%B8%ED%84%B0%EB%84%B7_%ED%94%84%EB%A1%9C%ED%86%A0%EC%BD%9C_%EC%8A%A4%EC%9C%84%ED%8A%B8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ko.wikipedia.org/wiki/%EA%B5%AD%EC%A0%9C_%ED%91%9C%EC%A4%80%ED%99%94_%EA%B8%B0%EA%B5%AC" TargetMode="External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2001%20&#52265;&#54616;&#44172;&#49332;&#51088;\Template\&#54620;&#44544;\&#49548;&#54532;&#53944;&#50920;&#50612;%20&#44592;&#45733;&#47749;&#49464;&#49436;%20v1.1-Template.doc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기능명세서 v1.1-Template.doc.dot</Template>
  <TotalTime>1026</TotalTime>
  <Pages>12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기술문서표준서식</vt:lpstr>
    </vt:vector>
  </TitlesOfParts>
  <Company>LGE</Company>
  <LinksUpToDate>false</LinksUpToDate>
  <CharactersWithSpaces>7351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기술문서표준서식</dc:title>
  <dc:subject/>
  <dc:creator>user</dc:creator>
  <cp:keywords/>
  <cp:lastModifiedBy>Daniel.Jung</cp:lastModifiedBy>
  <cp:revision>107</cp:revision>
  <cp:lastPrinted>2007-01-16T10:04:00Z</cp:lastPrinted>
  <dcterms:created xsi:type="dcterms:W3CDTF">2017-01-10T07:10:00Z</dcterms:created>
  <dcterms:modified xsi:type="dcterms:W3CDTF">2020-12-04T02:03:00Z</dcterms:modified>
  <cp:category>서식파일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-90362133</vt:i4>
  </property>
  <property fmtid="{D5CDD505-2E9C-101B-9397-08002B2CF9AE}" pid="3" name="_EmailSubject">
    <vt:lpwstr>Re : HLD, LLD 검토 부탁드립니다.</vt:lpwstr>
  </property>
  <property fmtid="{D5CDD505-2E9C-101B-9397-08002B2CF9AE}" pid="4" name="_AuthorEmail">
    <vt:lpwstr>someone97@lge.com</vt:lpwstr>
  </property>
  <property fmtid="{D5CDD505-2E9C-101B-9397-08002B2CF9AE}" pid="5" name="_AuthorEmailDisplayName">
    <vt:lpwstr>설주환</vt:lpwstr>
  </property>
  <property fmtid="{D5CDD505-2E9C-101B-9397-08002B2CF9AE}" pid="6" name="_PreviousAdHocReviewCycleID">
    <vt:i4>-1782967619</vt:i4>
  </property>
  <property fmtid="{D5CDD505-2E9C-101B-9397-08002B2CF9AE}" pid="7" name="_ReviewingToolsShownOnce">
    <vt:lpwstr/>
  </property>
</Properties>
</file>